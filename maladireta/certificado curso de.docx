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91235A" w:rsidP="003F7405">
      <w:pPr>
        <w:pStyle w:val="Subttulo"/>
      </w:pPr>
      <w:r>
        <w:t>certificado curso de</w:t>
      </w:r>
      <w:r w:rsidR="006E662E">
        <w:t xml:space="preserve"> </w:t>
      </w:r>
      <w:fldSimple w:instr=" MERGEFIELD &quot;Palestra&quot; ">
        <w:r w:rsidR="006E662E">
          <w:rPr>
            <w:noProof/>
          </w:rPr>
          <w:t>«Palestra»</w:t>
        </w:r>
      </w:fldSimple>
    </w:p>
    <w:p w:rsidR="00500E36" w:rsidRPr="00637172" w:rsidRDefault="0091235A" w:rsidP="00637172">
      <w:pPr>
        <w:pStyle w:val="Ttulo1"/>
      </w:pPr>
      <w:r>
        <w:t>certificamos que</w:t>
      </w:r>
    </w:p>
    <w:p w:rsidR="00500E36" w:rsidRDefault="006E662E" w:rsidP="00637172">
      <w:pPr>
        <w:pStyle w:val="Ttulo"/>
      </w:pPr>
      <w:fldSimple w:instr=" MERGEFIELD &quot;nome&quot; ">
        <w:r>
          <w:rPr>
            <w:noProof/>
          </w:rPr>
          <w:t>«nome»</w:t>
        </w:r>
      </w:fldSimple>
    </w:p>
    <w:p w:rsidR="00500E36" w:rsidRDefault="0082653D" w:rsidP="00A91699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-852170</wp:posOffset>
            </wp:positionH>
            <wp:positionV relativeFrom="paragraph">
              <wp:posOffset>1767840</wp:posOffset>
            </wp:positionV>
            <wp:extent cx="2143125" cy="7239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atura-dom-paul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5A">
        <w:t>RG:</w:t>
      </w:r>
      <w:fldSimple w:instr=" MERGEFIELD &quot;RG&quot; ">
        <w:r w:rsidR="006E662E">
          <w:rPr>
            <w:noProof/>
          </w:rPr>
          <w:t>«RG»</w:t>
        </w:r>
      </w:fldSimple>
      <w:r w:rsidR="0091235A">
        <w:t>,</w:t>
      </w:r>
      <w:r w:rsidR="00500E36">
        <w:rPr>
          <w:lang w:val="pt-BR" w:bidi="pt-BR"/>
        </w:rPr>
        <w:t xml:space="preserve"> </w:t>
      </w:r>
      <w:r w:rsidR="0091235A">
        <w:t>concluiu o curso de</w:t>
      </w:r>
      <w:r w:rsidR="006E662E">
        <w:t xml:space="preserve"> </w:t>
      </w:r>
      <w:fldSimple w:instr=" MERGEFIELD &quot;Palestra&quot; ">
        <w:r w:rsidR="006E662E">
          <w:rPr>
            <w:noProof/>
          </w:rPr>
          <w:t>«Palestra»</w:t>
        </w:r>
      </w:fldSimple>
      <w:r w:rsidR="0091235A">
        <w:t xml:space="preserve"> no dia 19/10/2023 com a carga horária de 1 hora no evento ocorrido no auditório da ETEC Prof Maria Cristina Medeiros no dia Profissional da Informática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82653D">
        <w:trPr>
          <w:trHeight w:val="1494"/>
          <w:jc w:val="center"/>
        </w:trPr>
        <w:tc>
          <w:tcPr>
            <w:tcW w:w="4710" w:type="dxa"/>
            <w:vAlign w:val="bottom"/>
          </w:tcPr>
          <w:p w:rsidR="0005145F" w:rsidRDefault="0005145F" w:rsidP="0082653D">
            <w:pPr>
              <w:pStyle w:val="Assinatura"/>
            </w:pPr>
          </w:p>
        </w:tc>
        <w:tc>
          <w:tcPr>
            <w:tcW w:w="3533" w:type="dxa"/>
            <w:vAlign w:val="bottom"/>
          </w:tcPr>
          <w:p w:rsidR="00A91699" w:rsidRPr="00A91699" w:rsidRDefault="0082653D" w:rsidP="00A91699">
            <w:pPr>
              <w:pStyle w:val="Selo"/>
            </w:pPr>
            <w:r>
              <w:t>19/10/2023</w:t>
            </w:r>
          </w:p>
        </w:tc>
        <w:tc>
          <w:tcPr>
            <w:tcW w:w="4710" w:type="dxa"/>
            <w:vAlign w:val="bottom"/>
          </w:tcPr>
          <w:p w:rsidR="0005145F" w:rsidRDefault="0005145F">
            <w:pPr>
              <w:pStyle w:val="Assinatura"/>
            </w:pPr>
          </w:p>
          <w:p w:rsidR="0082653D" w:rsidRDefault="0082653D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posOffset>647700</wp:posOffset>
                  </wp:positionH>
                  <wp:positionV relativeFrom="paragraph">
                    <wp:posOffset>393065</wp:posOffset>
                  </wp:positionV>
                  <wp:extent cx="1408430" cy="108585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280px-Assinatura_de_Neymar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843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0D711B" w:rsidRDefault="006E662E" w:rsidP="004411C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29FE328" wp14:editId="2ADA6421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1009650" cy="100965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logo-ete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65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5B02C8" wp14:editId="70869F00">
                <wp:simplePos x="0" y="0"/>
                <wp:positionH relativeFrom="leftMargin">
                  <wp:posOffset>6905625</wp:posOffset>
                </wp:positionH>
                <wp:positionV relativeFrom="paragraph">
                  <wp:posOffset>671194</wp:posOffset>
                </wp:positionV>
                <wp:extent cx="1943100" cy="71437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653D" w:rsidRPr="0082653D" w:rsidRDefault="0082653D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Diretor(a) ETEC MCM</w:t>
                            </w:r>
                          </w:p>
                          <w:p w:rsidR="0082653D" w:rsidRPr="0082653D" w:rsidRDefault="0082653D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Neymar Jr.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B02C8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543.75pt;margin-top:52.85pt;width:153pt;height:56.2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" filled="f" stroked="f" strokeweight=".5pt">
                <v:fill o:detectmouseclick="t"/>
                <v:textbox>
                  <w:txbxContent>
                    <w:p w:rsidR="0082653D" w:rsidRPr="0082653D" w:rsidRDefault="0082653D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Diretor(a) ETEC MCM</w:t>
                      </w:r>
                    </w:p>
                    <w:p w:rsidR="0082653D" w:rsidRPr="0082653D" w:rsidRDefault="0082653D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Neymar Jr.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65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B49EC1" wp14:editId="0D3B376B">
                <wp:simplePos x="0" y="0"/>
                <wp:positionH relativeFrom="leftMargin">
                  <wp:posOffset>2454275</wp:posOffset>
                </wp:positionH>
                <wp:positionV relativeFrom="paragraph">
                  <wp:posOffset>614045</wp:posOffset>
                </wp:positionV>
                <wp:extent cx="1828800" cy="1828800"/>
                <wp:effectExtent l="0" t="0" r="0" b="508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653D" w:rsidRPr="0082653D" w:rsidRDefault="0082653D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Palestrante</w:t>
                            </w:r>
                          </w:p>
                          <w:p w:rsidR="0082653D" w:rsidRPr="0082653D" w:rsidRDefault="0082653D" w:rsidP="0082653D">
                            <w:pPr>
                              <w:spacing w:after="0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653D">
                              <w:rPr>
                                <w:noProof/>
                                <w:sz w:val="20"/>
                                <w:szCs w:val="20"/>
                              </w:rPr>
                              <w:t>Paulo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49EC1" id="Caixa de Texto 1" o:spid="_x0000_s1027" type="#_x0000_t202" style="position:absolute;left:0;text-align:left;margin-left:193.25pt;margin-top:48.35pt;width:2in;height:2in;z-index:251662336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" filled="f" stroked="f" strokeweight=".5pt">
                <v:fill o:detectmouseclick="t"/>
                <v:textbox style="mso-fit-shape-to-text:t">
                  <w:txbxContent>
                    <w:p w:rsidR="0082653D" w:rsidRPr="0082653D" w:rsidRDefault="0082653D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Palestrante</w:t>
                      </w:r>
                    </w:p>
                    <w:p w:rsidR="0082653D" w:rsidRPr="0082653D" w:rsidRDefault="0082653D" w:rsidP="0082653D">
                      <w:pPr>
                        <w:spacing w:after="0"/>
                        <w:rPr>
                          <w:noProof/>
                          <w:sz w:val="20"/>
                          <w:szCs w:val="20"/>
                        </w:rPr>
                      </w:pPr>
                      <w:r w:rsidRPr="0082653D">
                        <w:rPr>
                          <w:noProof/>
                          <w:sz w:val="20"/>
                          <w:szCs w:val="20"/>
                        </w:rPr>
                        <w:t>Paulo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D711B" w:rsidSect="000D711B">
      <w:headerReference w:type="default" r:id="rId11"/>
      <w:footerReference w:type="default" r:id="rId12"/>
      <w:headerReference w:type="first" r:id="rId13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653D" w:rsidRDefault="0082653D">
      <w:r>
        <w:separator/>
      </w:r>
    </w:p>
  </w:endnote>
  <w:endnote w:type="continuationSeparator" w:id="0">
    <w:p w:rsidR="0082653D" w:rsidRDefault="00826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653D" w:rsidRDefault="0082653D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653D" w:rsidRDefault="0082653D">
      <w:r>
        <w:separator/>
      </w:r>
    </w:p>
  </w:footnote>
  <w:footnote w:type="continuationSeparator" w:id="0">
    <w:p w:rsidR="0082653D" w:rsidRDefault="008265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53D" w:rsidRDefault="0082653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653D" w:rsidRDefault="0082653D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Cópia de Inscrição no evento (respostas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Cópia de Inscrição no evento (respostas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5A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6E662E"/>
    <w:rsid w:val="0070422D"/>
    <w:rsid w:val="0078066C"/>
    <w:rsid w:val="007A7E8A"/>
    <w:rsid w:val="007C7E58"/>
    <w:rsid w:val="0082653D"/>
    <w:rsid w:val="008344F4"/>
    <w:rsid w:val="008773EB"/>
    <w:rsid w:val="00880B48"/>
    <w:rsid w:val="00890EFE"/>
    <w:rsid w:val="00904A70"/>
    <w:rsid w:val="00905B49"/>
    <w:rsid w:val="0091235A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5A8EE7"/>
  <w15:chartTrackingRefBased/>
  <w15:docId w15:val="{60CAEF93-B82A-435B-9A99-C1C2F0F2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C&#243;pia%20de%20Inscri&#231;&#227;o%20no%20evento%20(respostas).xlsx" TargetMode="External"/><Relationship Id="rId2" Type="http://schemas.openxmlformats.org/officeDocument/2006/relationships/mailMergeSource" Target="file:///C:\Users\LAB4\Downloads\C&#243;pia%20de%20Inscri&#231;&#227;o%20no%20evento%20(respostas)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655A-F14D-4908-88FB-B854A4D55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29</TotalTime>
  <Pages>1</Pages>
  <Words>56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2023-08-16T13:41:00Z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
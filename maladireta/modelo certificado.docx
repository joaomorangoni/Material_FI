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91235A" w:rsidP="003F7405">
      <w:pPr>
        <w:pStyle w:val="Subttulo"/>
      </w:pPr>
      <w:r>
        <w:t>certificado curso de</w:t>
      </w:r>
      <w:r w:rsidR="006E662E">
        <w:t xml:space="preserve"> </w:t>
      </w:r>
      <w:fldSimple w:instr=" MERGEFIELD &quot;Palestra&quot; ">
        <w:r w:rsidR="00152EA1" w:rsidRPr="006F133A">
          <w:rPr>
            <w:noProof/>
          </w:rPr>
          <w:t>IA</w:t>
        </w:r>
      </w:fldSimple>
    </w:p>
    <w:p w:rsidR="00500E36" w:rsidRPr="00637172" w:rsidRDefault="0091235A" w:rsidP="00637172">
      <w:pPr>
        <w:pStyle w:val="Ttulo1"/>
      </w:pPr>
      <w:r>
        <w:t>certificamos que</w:t>
      </w:r>
    </w:p>
    <w:p w:rsidR="00500E36" w:rsidRPr="004546DB" w:rsidRDefault="004546DB" w:rsidP="00637172">
      <w:pPr>
        <w:pStyle w:val="Ttulo"/>
        <w:rPr>
          <w:sz w:val="60"/>
          <w:szCs w:val="60"/>
        </w:rPr>
      </w:pPr>
      <w:r w:rsidRPr="004546DB">
        <w:rPr>
          <w:sz w:val="60"/>
          <w:szCs w:val="60"/>
        </w:rPr>
        <w:fldChar w:fldCharType="begin"/>
      </w:r>
      <w:r w:rsidRPr="004546DB">
        <w:rPr>
          <w:sz w:val="60"/>
          <w:szCs w:val="60"/>
        </w:rPr>
        <w:instrText xml:space="preserve"> MERGEFIELD "nome" </w:instrText>
      </w:r>
      <w:r w:rsidRPr="004546DB">
        <w:rPr>
          <w:sz w:val="60"/>
          <w:szCs w:val="60"/>
        </w:rPr>
        <w:fldChar w:fldCharType="separate"/>
      </w:r>
      <w:r w:rsidR="00152EA1" w:rsidRPr="006F133A">
        <w:rPr>
          <w:noProof/>
          <w:sz w:val="60"/>
          <w:szCs w:val="60"/>
        </w:rPr>
        <w:t>Carolina Marzinoti Libarino</w:t>
      </w:r>
      <w:r w:rsidRPr="004546DB">
        <w:rPr>
          <w:noProof/>
          <w:sz w:val="60"/>
          <w:szCs w:val="60"/>
        </w:rPr>
        <w:fldChar w:fldCharType="end"/>
      </w:r>
      <w:bookmarkStart w:id="0" w:name="_GoBack"/>
      <w:bookmarkEnd w:id="0"/>
    </w:p>
    <w:p w:rsidR="00500E36" w:rsidRDefault="0082653D" w:rsidP="00A9169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35A">
        <w:t>RG:</w:t>
      </w:r>
      <w:fldSimple w:instr=" MERGEFIELD &quot;RG&quot; ">
        <w:r w:rsidR="00152EA1">
          <w:rPr>
            <w:noProof/>
          </w:rPr>
          <w:t>22.555.555-55</w:t>
        </w:r>
      </w:fldSimple>
      <w:r w:rsidR="0091235A">
        <w:t>,</w:t>
      </w:r>
      <w:r w:rsidR="00500E36">
        <w:rPr>
          <w:lang w:val="pt-BR" w:bidi="pt-BR"/>
        </w:rPr>
        <w:t xml:space="preserve"> </w:t>
      </w:r>
      <w:r w:rsidR="0091235A">
        <w:t>concluiu o curso de</w:t>
      </w:r>
      <w:r w:rsidR="006E662E">
        <w:t xml:space="preserve"> </w:t>
      </w:r>
      <w:fldSimple w:instr=" MERGEFIELD &quot;Palestra&quot; ">
        <w:r w:rsidR="00152EA1">
          <w:rPr>
            <w:noProof/>
          </w:rPr>
          <w:t>IA</w:t>
        </w:r>
      </w:fldSimple>
      <w:r w:rsidR="0091235A"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05145F" w:rsidRDefault="000514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A91699" w:rsidRPr="00A91699" w:rsidRDefault="0082653D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05145F" w:rsidRDefault="0005145F">
            <w:pPr>
              <w:pStyle w:val="Assinatura"/>
            </w:pPr>
          </w:p>
          <w:p w:rsidR="0082653D" w:rsidRDefault="0082653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D711B" w:rsidRDefault="006E662E" w:rsidP="004411C1">
      <w:r>
        <w:rPr>
          <w:noProof/>
        </w:rPr>
        <w:drawing>
          <wp:anchor distT="0" distB="0" distL="114300" distR="114300" simplePos="0" relativeHeight="25166336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5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46DB" w:rsidRPr="0082653D" w:rsidRDefault="004546DB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4546DB" w:rsidRPr="0082653D" w:rsidRDefault="004546DB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B02C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543.75pt;margin-top:52.85pt;width:153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" filled="f" stroked="f" strokeweight=".5pt">
                <v:textbox>
                  <w:txbxContent>
                    <w:p w:rsidR="004546DB" w:rsidRPr="0082653D" w:rsidRDefault="004546DB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4546DB" w:rsidRPr="0082653D" w:rsidRDefault="004546DB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5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46DB" w:rsidRPr="0082653D" w:rsidRDefault="004546DB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4546DB" w:rsidRPr="0082653D" w:rsidRDefault="004546DB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" o:spid="_x0000_s1027" type="#_x0000_t202" style="position:absolute;left:0;text-align:left;margin-left:193.25pt;margin-top:48.35pt;width:2in;height:2in;z-index:2516623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" filled="f" stroked="f" strokeweight=".5pt">
                <v:textbox style="mso-fit-shape-to-text:t">
                  <w:txbxContent>
                    <w:p w:rsidR="004546DB" w:rsidRPr="0082653D" w:rsidRDefault="004546DB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4546DB" w:rsidRPr="0082653D" w:rsidRDefault="004546DB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D711B" w:rsidSect="000D711B">
      <w:headerReference w:type="default" r:id="rId11"/>
      <w:footerReference w:type="default" r:id="rId12"/>
      <w:headerReference w:type="first" r:id="rId13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6DB" w:rsidRDefault="004546DB">
      <w:r>
        <w:separator/>
      </w:r>
    </w:p>
  </w:endnote>
  <w:endnote w:type="continuationSeparator" w:id="0">
    <w:p w:rsidR="004546DB" w:rsidRDefault="0045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6DB" w:rsidRDefault="004546DB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6DB" w:rsidRDefault="004546DB">
      <w:r>
        <w:separator/>
      </w:r>
    </w:p>
  </w:footnote>
  <w:footnote w:type="continuationSeparator" w:id="0">
    <w:p w:rsidR="004546DB" w:rsidRDefault="00454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6DB" w:rsidRDefault="004546D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6DB" w:rsidRDefault="004546D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LAB4\Downloads\maladireta\Cópia de 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direta\Cópia de 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5A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152EA1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546DB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6E662E"/>
    <w:rsid w:val="0070422D"/>
    <w:rsid w:val="0078066C"/>
    <w:rsid w:val="007A7E8A"/>
    <w:rsid w:val="007C7E58"/>
    <w:rsid w:val="0082653D"/>
    <w:rsid w:val="008344F4"/>
    <w:rsid w:val="008773EB"/>
    <w:rsid w:val="00880B48"/>
    <w:rsid w:val="00890EFE"/>
    <w:rsid w:val="00904A70"/>
    <w:rsid w:val="00905B49"/>
    <w:rsid w:val="0091235A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0CAEF93-B82A-435B-9A99-C1C2F0F2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C&#243;pia%20de%20Inscri&#231;&#227;o%20no%20evento%20(respostas).xlsx" TargetMode="External"/><Relationship Id="rId2" Type="http://schemas.openxmlformats.org/officeDocument/2006/relationships/mailMergeSource" Target="file:///C:\Users\LAB4\Downloads\maladireta\C&#243;pia%20de%20Inscri&#231;&#227;o%20no%20evento%20(respostas)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AA7DE-499F-49E5-A9F5-559C305C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35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2023-08-16T13:41:00Z</dcterms:created>
  <dcterms:modified xsi:type="dcterms:W3CDTF">2023-08-23T14:06:00Z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
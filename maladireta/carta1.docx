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8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9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0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1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12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13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14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15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oter16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17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18.xml" ContentType="application/vnd.openxmlformats-officedocument.wordprocessingml.foot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oter19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20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21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footer22.xml" ContentType="application/vnd.openxmlformats-officedocument.wordprocessingml.foot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footer23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24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25.xml" ContentType="application/vnd.openxmlformats-officedocument.wordprocessingml.foot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oter26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27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28.xml" ContentType="application/vnd.openxmlformats-officedocument.wordprocessingml.foot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footer29.xml" ContentType="application/vnd.openxmlformats-officedocument.wordprocessingml.foot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footer30.xml" ContentType="application/vnd.openxmlformats-officedocument.wordprocessingml.foot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footer31.xml" ContentType="application/vnd.openxmlformats-officedocument.wordprocessingml.foot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footer32.xml" ContentType="application/vnd.openxmlformats-officedocument.wordprocessingml.foot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footer33.xml" ContentType="application/vnd.openxmlformats-officedocument.wordprocessingml.foot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footer34.xml" ContentType="application/vnd.openxmlformats-officedocument.wordprocessingml.foot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footer35.xml" ContentType="application/vnd.openxmlformats-officedocument.wordprocessingml.foot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footer36.xml" ContentType="application/vnd.openxmlformats-officedocument.wordprocessingml.foot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footer37.xml" ContentType="application/vnd.openxmlformats-officedocument.wordprocessingml.foot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footer38.xml" ContentType="application/vnd.openxmlformats-officedocument.wordprocessingml.foot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39.xml" ContentType="application/vnd.openxmlformats-officedocument.wordprocessingml.foot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footer40.xml" ContentType="application/vnd.openxmlformats-officedocument.wordprocessingml.foot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footer41.xml" ContentType="application/vnd.openxmlformats-officedocument.wordprocessingml.footer+xml"/>
  <Override PartName="/word/header8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E5F" w:rsidRPr="003F36E1" w:rsidRDefault="00BC4E5F" w:rsidP="003F7405">
      <w:pPr>
        <w:pStyle w:val="Subttulo"/>
      </w:pPr>
      <w:bookmarkStart w:id="0" w:name="_GoBack"/>
      <w:bookmarkEnd w:id="0"/>
      <w:r>
        <w:t xml:space="preserve">certificado curso de </w:t>
      </w:r>
      <w:r w:rsidRPr="006F133A">
        <w:rPr>
          <w:noProof/>
        </w:rPr>
        <w:t>IA</w:t>
      </w:r>
    </w:p>
    <w:p w:rsidR="00BC4E5F" w:rsidRPr="00637172" w:rsidRDefault="00BC4E5F" w:rsidP="00637172">
      <w:pPr>
        <w:pStyle w:val="Ttulo1"/>
      </w:pPr>
      <w:r>
        <w:t>certificamos que</w:t>
      </w:r>
    </w:p>
    <w:p w:rsidR="00BC4E5F" w:rsidRPr="004546DB" w:rsidRDefault="00BC4E5F" w:rsidP="00637172">
      <w:pPr>
        <w:pStyle w:val="Ttulo"/>
        <w:rPr>
          <w:sz w:val="60"/>
          <w:szCs w:val="60"/>
        </w:rPr>
      </w:pPr>
      <w:r w:rsidRPr="006F133A">
        <w:rPr>
          <w:noProof/>
          <w:sz w:val="60"/>
          <w:szCs w:val="60"/>
        </w:rPr>
        <w:t>Carolina Marzinoti Libarino</w:t>
      </w:r>
    </w:p>
    <w:p w:rsidR="00BC4E5F" w:rsidRDefault="00BC4E5F" w:rsidP="00A91699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1767840</wp:posOffset>
            </wp:positionV>
            <wp:extent cx="2143125" cy="72390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-dom-pa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RG:</w:t>
      </w:r>
      <w:r>
        <w:rPr>
          <w:noProof/>
        </w:rPr>
        <w:t>22.555.555-55</w:t>
      </w:r>
      <w:r>
        <w:t>,</w:t>
      </w:r>
      <w:r>
        <w:rPr>
          <w:lang w:val="pt-BR" w:bidi="pt-BR"/>
        </w:rPr>
        <w:t xml:space="preserve"> </w:t>
      </w:r>
      <w:r>
        <w:t xml:space="preserve">concluiu o curso de </w:t>
      </w:r>
      <w:r>
        <w:rPr>
          <w:noProof/>
        </w:rPr>
        <w:t>IA</w:t>
      </w:r>
      <w:r>
        <w:t xml:space="preserve"> no dia 19/10/2023 com a carga horária de 1 hora no evento ocorrido no auditório da ETEC Prof Maria Cristina Medeiros no dia Profissional da Informática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C4E5F" w:rsidTr="0082653D">
        <w:trPr>
          <w:trHeight w:val="1494"/>
          <w:jc w:val="center"/>
        </w:trPr>
        <w:tc>
          <w:tcPr>
            <w:tcW w:w="4710" w:type="dxa"/>
            <w:vAlign w:val="bottom"/>
          </w:tcPr>
          <w:p w:rsidR="00BC4E5F" w:rsidRDefault="00BC4E5F" w:rsidP="0082653D">
            <w:pPr>
              <w:pStyle w:val="Assinatura"/>
            </w:pPr>
          </w:p>
        </w:tc>
        <w:tc>
          <w:tcPr>
            <w:tcW w:w="3533" w:type="dxa"/>
            <w:vAlign w:val="bottom"/>
          </w:tcPr>
          <w:p w:rsidR="00BC4E5F" w:rsidRPr="00A91699" w:rsidRDefault="00BC4E5F" w:rsidP="00A91699">
            <w:pPr>
              <w:pStyle w:val="Selo"/>
            </w:pPr>
            <w:r>
              <w:t>19/10/2023</w:t>
            </w:r>
          </w:p>
        </w:tc>
        <w:tc>
          <w:tcPr>
            <w:tcW w:w="4710" w:type="dxa"/>
            <w:vAlign w:val="bottom"/>
          </w:tcPr>
          <w:p w:rsidR="00BC4E5F" w:rsidRDefault="00BC4E5F">
            <w:pPr>
              <w:pStyle w:val="Assinatura"/>
            </w:pPr>
          </w:p>
          <w:p w:rsidR="00BC4E5F" w:rsidRDefault="00BC4E5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647700</wp:posOffset>
                  </wp:positionH>
                  <wp:positionV relativeFrom="paragraph">
                    <wp:posOffset>393065</wp:posOffset>
                  </wp:positionV>
                  <wp:extent cx="1408430" cy="1085850"/>
                  <wp:effectExtent l="0" t="0" r="0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80px-Assinatura_de_Neyma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4E5F" w:rsidRDefault="00BC4E5F" w:rsidP="004411C1">
      <w:pPr>
        <w:sectPr w:rsidR="00BC4E5F" w:rsidSect="00BC4E5F">
          <w:headerReference w:type="default" r:id="rId10"/>
          <w:footerReference w:type="default" r:id="rId11"/>
          <w:headerReference w:type="first" r:id="rId1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29FE328" wp14:editId="2ADA642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1009650" cy="100965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logo-ete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5B02C8" wp14:editId="70869F00">
                <wp:simplePos x="0" y="0"/>
                <wp:positionH relativeFrom="leftMargin">
                  <wp:posOffset>6905625</wp:posOffset>
                </wp:positionH>
                <wp:positionV relativeFrom="paragraph">
                  <wp:posOffset>671194</wp:posOffset>
                </wp:positionV>
                <wp:extent cx="1943100" cy="714375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Diretor(a) ETEC MCM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Neymar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B02C8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543.75pt;margin-top:52.85pt;width:153pt;height:56.2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" filled="f" stroked="f" strokeweight=".5pt">
                <v:textbox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Diretor(a) ETEC MCM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Neymar Jr.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B49EC1" wp14:editId="0D3B376B">
                <wp:simplePos x="0" y="0"/>
                <wp:positionH relativeFrom="leftMargin">
                  <wp:posOffset>2454275</wp:posOffset>
                </wp:positionH>
                <wp:positionV relativeFrom="paragraph">
                  <wp:posOffset>614045</wp:posOffset>
                </wp:positionV>
                <wp:extent cx="1828800" cy="1828800"/>
                <wp:effectExtent l="0" t="0" r="0" b="508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Palestrante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9EC1" id="Caixa de Texto 1" o:spid="_x0000_s1027" type="#_x0000_t202" style="position:absolute;left:0;text-align:left;margin-left:193.25pt;margin-top:48.35pt;width:2in;height:2in;z-index:251661312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" filled="f" stroked="f" strokeweight=".5pt">
                <v:textbox style="mso-fit-shape-to-text:t"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Palestrante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4E5F" w:rsidRPr="003F36E1" w:rsidRDefault="00BC4E5F" w:rsidP="003F7405">
      <w:pPr>
        <w:pStyle w:val="Subttulo"/>
      </w:pPr>
      <w:r>
        <w:lastRenderedPageBreak/>
        <w:t xml:space="preserve">certificado curso de </w:t>
      </w:r>
      <w:r w:rsidRPr="006F133A">
        <w:rPr>
          <w:noProof/>
        </w:rPr>
        <w:t>IA</w:t>
      </w:r>
    </w:p>
    <w:p w:rsidR="00BC4E5F" w:rsidRPr="00637172" w:rsidRDefault="00BC4E5F" w:rsidP="00637172">
      <w:pPr>
        <w:pStyle w:val="Ttulo1"/>
      </w:pPr>
      <w:r>
        <w:t>certificamos que</w:t>
      </w:r>
    </w:p>
    <w:p w:rsidR="00BC4E5F" w:rsidRPr="004546DB" w:rsidRDefault="00BC4E5F" w:rsidP="00637172">
      <w:pPr>
        <w:pStyle w:val="Ttulo"/>
        <w:rPr>
          <w:sz w:val="60"/>
          <w:szCs w:val="60"/>
        </w:rPr>
      </w:pPr>
      <w:r w:rsidRPr="006F133A">
        <w:rPr>
          <w:noProof/>
          <w:sz w:val="60"/>
          <w:szCs w:val="60"/>
        </w:rPr>
        <w:t>Guilherme Nakamura Carvalho</w:t>
      </w:r>
    </w:p>
    <w:p w:rsidR="00BC4E5F" w:rsidRDefault="00BC4E5F" w:rsidP="00A91699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1767840</wp:posOffset>
            </wp:positionV>
            <wp:extent cx="2143125" cy="723900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-dom-pa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RG:</w:t>
      </w:r>
      <w:r>
        <w:rPr>
          <w:noProof/>
        </w:rPr>
        <w:t>12.345.678-A</w:t>
      </w:r>
      <w:r>
        <w:t>,</w:t>
      </w:r>
      <w:r>
        <w:rPr>
          <w:lang w:val="pt-BR" w:bidi="pt-BR"/>
        </w:rPr>
        <w:t xml:space="preserve"> </w:t>
      </w:r>
      <w:r>
        <w:t xml:space="preserve">concluiu o curso de </w:t>
      </w:r>
      <w:r>
        <w:rPr>
          <w:noProof/>
        </w:rPr>
        <w:t>IA</w:t>
      </w:r>
      <w:r>
        <w:t xml:space="preserve"> no dia 19/10/2023 com a carga horária de 1 hora no evento ocorrido no auditório da ETEC Prof Maria Cristina Medeiros no dia Profissional da Informática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C4E5F" w:rsidTr="0082653D">
        <w:trPr>
          <w:trHeight w:val="1494"/>
          <w:jc w:val="center"/>
        </w:trPr>
        <w:tc>
          <w:tcPr>
            <w:tcW w:w="4710" w:type="dxa"/>
            <w:vAlign w:val="bottom"/>
          </w:tcPr>
          <w:p w:rsidR="00BC4E5F" w:rsidRDefault="00BC4E5F" w:rsidP="0082653D">
            <w:pPr>
              <w:pStyle w:val="Assinatura"/>
            </w:pPr>
          </w:p>
        </w:tc>
        <w:tc>
          <w:tcPr>
            <w:tcW w:w="3533" w:type="dxa"/>
            <w:vAlign w:val="bottom"/>
          </w:tcPr>
          <w:p w:rsidR="00BC4E5F" w:rsidRPr="00A91699" w:rsidRDefault="00BC4E5F" w:rsidP="00A91699">
            <w:pPr>
              <w:pStyle w:val="Selo"/>
            </w:pPr>
            <w:r>
              <w:t>19/10/2023</w:t>
            </w:r>
          </w:p>
        </w:tc>
        <w:tc>
          <w:tcPr>
            <w:tcW w:w="4710" w:type="dxa"/>
            <w:vAlign w:val="bottom"/>
          </w:tcPr>
          <w:p w:rsidR="00BC4E5F" w:rsidRDefault="00BC4E5F">
            <w:pPr>
              <w:pStyle w:val="Assinatura"/>
            </w:pPr>
          </w:p>
          <w:p w:rsidR="00BC4E5F" w:rsidRDefault="00BC4E5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647700</wp:posOffset>
                  </wp:positionH>
                  <wp:positionV relativeFrom="paragraph">
                    <wp:posOffset>393065</wp:posOffset>
                  </wp:positionV>
                  <wp:extent cx="1408430" cy="1085850"/>
                  <wp:effectExtent l="0" t="0" r="0" b="0"/>
                  <wp:wrapNone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80px-Assinatura_de_Neyma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4E5F" w:rsidRDefault="00BC4E5F" w:rsidP="004411C1">
      <w:pPr>
        <w:sectPr w:rsidR="00BC4E5F" w:rsidSect="00BC4E5F">
          <w:headerReference w:type="default" r:id="rId14"/>
          <w:footerReference w:type="default" r:id="rId15"/>
          <w:headerReference w:type="first" r:id="rId1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29FE328" wp14:editId="2ADA642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1009650" cy="100965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logo-ete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5B02C8" wp14:editId="70869F00">
                <wp:simplePos x="0" y="0"/>
                <wp:positionH relativeFrom="leftMargin">
                  <wp:posOffset>6905625</wp:posOffset>
                </wp:positionH>
                <wp:positionV relativeFrom="paragraph">
                  <wp:posOffset>671194</wp:posOffset>
                </wp:positionV>
                <wp:extent cx="1943100" cy="714375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Diretor(a) ETEC MCM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Neymar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02C8" id="Caixa de Texto 10" o:spid="_x0000_s1028" type="#_x0000_t202" style="position:absolute;left:0;text-align:left;margin-left:543.75pt;margin-top:52.85pt;width:153pt;height:56.2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" filled="f" stroked="f" strokeweight=".5pt">
                <v:textbox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Diretor(a) ETEC MCM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Neymar Jr.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B49EC1" wp14:editId="0D3B376B">
                <wp:simplePos x="0" y="0"/>
                <wp:positionH relativeFrom="leftMargin">
                  <wp:posOffset>2454275</wp:posOffset>
                </wp:positionH>
                <wp:positionV relativeFrom="paragraph">
                  <wp:posOffset>614045</wp:posOffset>
                </wp:positionV>
                <wp:extent cx="1828800" cy="1828800"/>
                <wp:effectExtent l="0" t="0" r="0" b="508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Palestrante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9EC1" id="Caixa de Texto 11" o:spid="_x0000_s1029" type="#_x0000_t202" style="position:absolute;left:0;text-align:left;margin-left:193.25pt;margin-top:48.35pt;width:2in;height:2in;z-index:251667456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" filled="f" stroked="f" strokeweight=".5pt">
                <v:textbox style="mso-fit-shape-to-text:t"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Palestrante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4E5F" w:rsidRPr="003F36E1" w:rsidRDefault="00BC4E5F" w:rsidP="003F7405">
      <w:pPr>
        <w:pStyle w:val="Subttulo"/>
      </w:pPr>
      <w:r>
        <w:lastRenderedPageBreak/>
        <w:t xml:space="preserve">certificado curso de </w:t>
      </w:r>
      <w:r w:rsidRPr="006F133A">
        <w:rPr>
          <w:noProof/>
        </w:rPr>
        <w:t>Robótica</w:t>
      </w:r>
    </w:p>
    <w:p w:rsidR="00BC4E5F" w:rsidRPr="00637172" w:rsidRDefault="00BC4E5F" w:rsidP="00637172">
      <w:pPr>
        <w:pStyle w:val="Ttulo1"/>
      </w:pPr>
      <w:r>
        <w:t>certificamos que</w:t>
      </w:r>
    </w:p>
    <w:p w:rsidR="00BC4E5F" w:rsidRPr="004546DB" w:rsidRDefault="00BC4E5F" w:rsidP="00637172">
      <w:pPr>
        <w:pStyle w:val="Ttulo"/>
        <w:rPr>
          <w:sz w:val="60"/>
          <w:szCs w:val="60"/>
        </w:rPr>
      </w:pPr>
      <w:r w:rsidRPr="006F133A">
        <w:rPr>
          <w:noProof/>
          <w:sz w:val="60"/>
          <w:szCs w:val="60"/>
        </w:rPr>
        <w:t>Kevin Levrone</w:t>
      </w:r>
    </w:p>
    <w:p w:rsidR="00BC4E5F" w:rsidRDefault="00BC4E5F" w:rsidP="00A91699"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1767840</wp:posOffset>
            </wp:positionV>
            <wp:extent cx="2143125" cy="723900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-dom-pa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RG:</w:t>
      </w:r>
      <w:r>
        <w:rPr>
          <w:noProof/>
        </w:rPr>
        <w:t>198.920.03-L</w:t>
      </w:r>
      <w:r>
        <w:t>,</w:t>
      </w:r>
      <w:r>
        <w:rPr>
          <w:lang w:val="pt-BR" w:bidi="pt-BR"/>
        </w:rPr>
        <w:t xml:space="preserve"> </w:t>
      </w:r>
      <w:r>
        <w:t xml:space="preserve">concluiu o curso de </w:t>
      </w:r>
      <w:r>
        <w:rPr>
          <w:noProof/>
        </w:rPr>
        <w:t>Robótica</w:t>
      </w:r>
      <w:r>
        <w:t xml:space="preserve"> no dia 19/10/2023 com a carga horária de 1 hora no evento ocorrido no auditório da ETEC Prof Maria Cristina Medeiros no dia Profissional da Informática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C4E5F" w:rsidTr="0082653D">
        <w:trPr>
          <w:trHeight w:val="1494"/>
          <w:jc w:val="center"/>
        </w:trPr>
        <w:tc>
          <w:tcPr>
            <w:tcW w:w="4710" w:type="dxa"/>
            <w:vAlign w:val="bottom"/>
          </w:tcPr>
          <w:p w:rsidR="00BC4E5F" w:rsidRDefault="00BC4E5F" w:rsidP="0082653D">
            <w:pPr>
              <w:pStyle w:val="Assinatura"/>
            </w:pPr>
          </w:p>
        </w:tc>
        <w:tc>
          <w:tcPr>
            <w:tcW w:w="3533" w:type="dxa"/>
            <w:vAlign w:val="bottom"/>
          </w:tcPr>
          <w:p w:rsidR="00BC4E5F" w:rsidRPr="00A91699" w:rsidRDefault="00BC4E5F" w:rsidP="00A91699">
            <w:pPr>
              <w:pStyle w:val="Selo"/>
            </w:pPr>
            <w:r>
              <w:t>19/10/2023</w:t>
            </w:r>
          </w:p>
        </w:tc>
        <w:tc>
          <w:tcPr>
            <w:tcW w:w="4710" w:type="dxa"/>
            <w:vAlign w:val="bottom"/>
          </w:tcPr>
          <w:p w:rsidR="00BC4E5F" w:rsidRDefault="00BC4E5F">
            <w:pPr>
              <w:pStyle w:val="Assinatura"/>
            </w:pPr>
          </w:p>
          <w:p w:rsidR="00BC4E5F" w:rsidRDefault="00BC4E5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margin">
                    <wp:posOffset>647700</wp:posOffset>
                  </wp:positionH>
                  <wp:positionV relativeFrom="paragraph">
                    <wp:posOffset>393065</wp:posOffset>
                  </wp:positionV>
                  <wp:extent cx="1408430" cy="1085850"/>
                  <wp:effectExtent l="0" t="0" r="0" b="0"/>
                  <wp:wrapNone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80px-Assinatura_de_Neyma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4E5F" w:rsidRDefault="00BC4E5F" w:rsidP="004411C1">
      <w:pPr>
        <w:sectPr w:rsidR="00BC4E5F" w:rsidSect="00BC4E5F">
          <w:headerReference w:type="default" r:id="rId17"/>
          <w:footerReference w:type="default" r:id="rId18"/>
          <w:headerReference w:type="first" r:id="rId1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29FE328" wp14:editId="2ADA642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1009650" cy="1009650"/>
            <wp:effectExtent l="0" t="0" r="0" b="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logo-ete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5B02C8" wp14:editId="70869F00">
                <wp:simplePos x="0" y="0"/>
                <wp:positionH relativeFrom="leftMargin">
                  <wp:posOffset>6905625</wp:posOffset>
                </wp:positionH>
                <wp:positionV relativeFrom="paragraph">
                  <wp:posOffset>671194</wp:posOffset>
                </wp:positionV>
                <wp:extent cx="1943100" cy="714375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Diretor(a) ETEC MCM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Neymar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02C8" id="Caixa de Texto 17" o:spid="_x0000_s1030" type="#_x0000_t202" style="position:absolute;left:0;text-align:left;margin-left:543.75pt;margin-top:52.85pt;width:153pt;height:56.25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" filled="f" stroked="f" strokeweight=".5pt">
                <v:textbox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Diretor(a) ETEC MCM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Neymar Jr.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B49EC1" wp14:editId="0D3B376B">
                <wp:simplePos x="0" y="0"/>
                <wp:positionH relativeFrom="leftMargin">
                  <wp:posOffset>2454275</wp:posOffset>
                </wp:positionH>
                <wp:positionV relativeFrom="paragraph">
                  <wp:posOffset>614045</wp:posOffset>
                </wp:positionV>
                <wp:extent cx="1828800" cy="1828800"/>
                <wp:effectExtent l="0" t="0" r="0" b="508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Palestrante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9EC1" id="Caixa de Texto 18" o:spid="_x0000_s1031" type="#_x0000_t202" style="position:absolute;left:0;text-align:left;margin-left:193.25pt;margin-top:48.35pt;width:2in;height:2in;z-index:251673600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" filled="f" stroked="f" strokeweight=".5pt">
                <v:textbox style="mso-fit-shape-to-text:t"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Palestrante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4E5F" w:rsidRPr="003F36E1" w:rsidRDefault="00BC4E5F" w:rsidP="003F7405">
      <w:pPr>
        <w:pStyle w:val="Subttulo"/>
      </w:pPr>
      <w:r>
        <w:lastRenderedPageBreak/>
        <w:t xml:space="preserve">certificado curso de </w:t>
      </w:r>
      <w:r w:rsidRPr="006F133A">
        <w:rPr>
          <w:noProof/>
        </w:rPr>
        <w:t>IA</w:t>
      </w:r>
    </w:p>
    <w:p w:rsidR="00BC4E5F" w:rsidRPr="00637172" w:rsidRDefault="00BC4E5F" w:rsidP="00637172">
      <w:pPr>
        <w:pStyle w:val="Ttulo1"/>
      </w:pPr>
      <w:r>
        <w:t>certificamos que</w:t>
      </w:r>
    </w:p>
    <w:p w:rsidR="00BC4E5F" w:rsidRPr="004546DB" w:rsidRDefault="00BC4E5F" w:rsidP="00637172">
      <w:pPr>
        <w:pStyle w:val="Ttulo"/>
        <w:rPr>
          <w:sz w:val="60"/>
          <w:szCs w:val="60"/>
        </w:rPr>
      </w:pPr>
      <w:r w:rsidRPr="006F133A">
        <w:rPr>
          <w:noProof/>
          <w:sz w:val="60"/>
          <w:szCs w:val="60"/>
        </w:rPr>
        <w:t>isabela marzinoti libarino</w:t>
      </w:r>
    </w:p>
    <w:p w:rsidR="00BC4E5F" w:rsidRDefault="00BC4E5F" w:rsidP="00A91699"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1767840</wp:posOffset>
            </wp:positionV>
            <wp:extent cx="2143125" cy="723900"/>
            <wp:effectExtent l="0" t="0" r="0" b="0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-dom-pa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RG:</w:t>
      </w:r>
      <w:r>
        <w:rPr>
          <w:noProof/>
        </w:rPr>
        <w:t>00.000.000-0</w:t>
      </w:r>
      <w:r>
        <w:t>,</w:t>
      </w:r>
      <w:r>
        <w:rPr>
          <w:lang w:val="pt-BR" w:bidi="pt-BR"/>
        </w:rPr>
        <w:t xml:space="preserve"> </w:t>
      </w:r>
      <w:r>
        <w:t xml:space="preserve">concluiu o curso de </w:t>
      </w:r>
      <w:r>
        <w:rPr>
          <w:noProof/>
        </w:rPr>
        <w:t>IA</w:t>
      </w:r>
      <w:r>
        <w:t xml:space="preserve"> no dia 19/10/2023 com a carga horária de 1 hora no evento ocorrido no auditório da ETEC Prof Maria Cristina Medeiros no dia Profissional da Informática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C4E5F" w:rsidTr="0082653D">
        <w:trPr>
          <w:trHeight w:val="1494"/>
          <w:jc w:val="center"/>
        </w:trPr>
        <w:tc>
          <w:tcPr>
            <w:tcW w:w="4710" w:type="dxa"/>
            <w:vAlign w:val="bottom"/>
          </w:tcPr>
          <w:p w:rsidR="00BC4E5F" w:rsidRDefault="00BC4E5F" w:rsidP="0082653D">
            <w:pPr>
              <w:pStyle w:val="Assinatura"/>
            </w:pPr>
          </w:p>
        </w:tc>
        <w:tc>
          <w:tcPr>
            <w:tcW w:w="3533" w:type="dxa"/>
            <w:vAlign w:val="bottom"/>
          </w:tcPr>
          <w:p w:rsidR="00BC4E5F" w:rsidRPr="00A91699" w:rsidRDefault="00BC4E5F" w:rsidP="00A91699">
            <w:pPr>
              <w:pStyle w:val="Selo"/>
            </w:pPr>
            <w:r>
              <w:t>19/10/2023</w:t>
            </w:r>
          </w:p>
        </w:tc>
        <w:tc>
          <w:tcPr>
            <w:tcW w:w="4710" w:type="dxa"/>
            <w:vAlign w:val="bottom"/>
          </w:tcPr>
          <w:p w:rsidR="00BC4E5F" w:rsidRDefault="00BC4E5F">
            <w:pPr>
              <w:pStyle w:val="Assinatura"/>
            </w:pPr>
          </w:p>
          <w:p w:rsidR="00BC4E5F" w:rsidRDefault="00BC4E5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margin">
                    <wp:posOffset>647700</wp:posOffset>
                  </wp:positionH>
                  <wp:positionV relativeFrom="paragraph">
                    <wp:posOffset>393065</wp:posOffset>
                  </wp:positionV>
                  <wp:extent cx="1408430" cy="1085850"/>
                  <wp:effectExtent l="0" t="0" r="0" b="0"/>
                  <wp:wrapNone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80px-Assinatura_de_Neyma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4E5F" w:rsidRDefault="00BC4E5F" w:rsidP="004411C1">
      <w:pPr>
        <w:sectPr w:rsidR="00BC4E5F" w:rsidSect="00BC4E5F">
          <w:headerReference w:type="default" r:id="rId20"/>
          <w:footerReference w:type="default" r:id="rId21"/>
          <w:headerReference w:type="first" r:id="rId2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29FE328" wp14:editId="2ADA642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1009650" cy="1009650"/>
            <wp:effectExtent l="0" t="0" r="0" b="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logo-ete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5B02C8" wp14:editId="70869F00">
                <wp:simplePos x="0" y="0"/>
                <wp:positionH relativeFrom="leftMargin">
                  <wp:posOffset>6905625</wp:posOffset>
                </wp:positionH>
                <wp:positionV relativeFrom="paragraph">
                  <wp:posOffset>671194</wp:posOffset>
                </wp:positionV>
                <wp:extent cx="1943100" cy="714375"/>
                <wp:effectExtent l="0" t="0" r="0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Diretor(a) ETEC MCM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Neymar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02C8" id="Caixa de Texto 24" o:spid="_x0000_s1032" type="#_x0000_t202" style="position:absolute;left:0;text-align:left;margin-left:543.75pt;margin-top:52.85pt;width:153pt;height:56.25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" filled="f" stroked="f" strokeweight=".5pt">
                <v:textbox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Diretor(a) ETEC MCM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Neymar Jr.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B49EC1" wp14:editId="0D3B376B">
                <wp:simplePos x="0" y="0"/>
                <wp:positionH relativeFrom="leftMargin">
                  <wp:posOffset>2454275</wp:posOffset>
                </wp:positionH>
                <wp:positionV relativeFrom="paragraph">
                  <wp:posOffset>614045</wp:posOffset>
                </wp:positionV>
                <wp:extent cx="1828800" cy="1828800"/>
                <wp:effectExtent l="0" t="0" r="0" b="508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Palestrante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9EC1" id="Caixa de Texto 25" o:spid="_x0000_s1033" type="#_x0000_t202" style="position:absolute;left:0;text-align:left;margin-left:193.25pt;margin-top:48.35pt;width:2in;height:2in;z-index:251679744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" filled="f" stroked="f" strokeweight=".5pt">
                <v:textbox style="mso-fit-shape-to-text:t"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Palestrante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4E5F" w:rsidRPr="003F36E1" w:rsidRDefault="00BC4E5F" w:rsidP="003F7405">
      <w:pPr>
        <w:pStyle w:val="Subttulo"/>
      </w:pPr>
      <w:r>
        <w:lastRenderedPageBreak/>
        <w:t xml:space="preserve">certificado curso de </w:t>
      </w:r>
      <w:r w:rsidRPr="006F133A">
        <w:rPr>
          <w:noProof/>
        </w:rPr>
        <w:t>IA</w:t>
      </w:r>
    </w:p>
    <w:p w:rsidR="00BC4E5F" w:rsidRPr="00637172" w:rsidRDefault="00BC4E5F" w:rsidP="00637172">
      <w:pPr>
        <w:pStyle w:val="Ttulo1"/>
      </w:pPr>
      <w:r>
        <w:t>certificamos que</w:t>
      </w:r>
    </w:p>
    <w:p w:rsidR="00BC4E5F" w:rsidRPr="004546DB" w:rsidRDefault="00BC4E5F" w:rsidP="00637172">
      <w:pPr>
        <w:pStyle w:val="Ttulo"/>
        <w:rPr>
          <w:sz w:val="60"/>
          <w:szCs w:val="60"/>
        </w:rPr>
      </w:pPr>
      <w:r w:rsidRPr="006F133A">
        <w:rPr>
          <w:noProof/>
          <w:sz w:val="60"/>
          <w:szCs w:val="60"/>
        </w:rPr>
        <w:t>Valentina Caetana Vieira</w:t>
      </w:r>
    </w:p>
    <w:p w:rsidR="00BC4E5F" w:rsidRDefault="00BC4E5F" w:rsidP="00A91699"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1767840</wp:posOffset>
            </wp:positionV>
            <wp:extent cx="2143125" cy="723900"/>
            <wp:effectExtent l="0" t="0" r="0" b="0"/>
            <wp:wrapNone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-dom-pa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RG:</w:t>
      </w:r>
      <w:r>
        <w:rPr>
          <w:noProof/>
        </w:rPr>
        <w:t>33.444.565-4</w:t>
      </w:r>
      <w:r>
        <w:t>,</w:t>
      </w:r>
      <w:r>
        <w:rPr>
          <w:lang w:val="pt-BR" w:bidi="pt-BR"/>
        </w:rPr>
        <w:t xml:space="preserve"> </w:t>
      </w:r>
      <w:r>
        <w:t xml:space="preserve">concluiu o curso de </w:t>
      </w:r>
      <w:r>
        <w:rPr>
          <w:noProof/>
        </w:rPr>
        <w:t>IA</w:t>
      </w:r>
      <w:r>
        <w:t xml:space="preserve"> no dia 19/10/2023 com a carga horária de 1 hora no evento ocorrido no auditório da ETEC Prof Maria Cristina Medeiros no dia Profissional da Informática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C4E5F" w:rsidTr="0082653D">
        <w:trPr>
          <w:trHeight w:val="1494"/>
          <w:jc w:val="center"/>
        </w:trPr>
        <w:tc>
          <w:tcPr>
            <w:tcW w:w="4710" w:type="dxa"/>
            <w:vAlign w:val="bottom"/>
          </w:tcPr>
          <w:p w:rsidR="00BC4E5F" w:rsidRDefault="00BC4E5F" w:rsidP="0082653D">
            <w:pPr>
              <w:pStyle w:val="Assinatura"/>
            </w:pPr>
          </w:p>
        </w:tc>
        <w:tc>
          <w:tcPr>
            <w:tcW w:w="3533" w:type="dxa"/>
            <w:vAlign w:val="bottom"/>
          </w:tcPr>
          <w:p w:rsidR="00BC4E5F" w:rsidRPr="00A91699" w:rsidRDefault="00BC4E5F" w:rsidP="00A91699">
            <w:pPr>
              <w:pStyle w:val="Selo"/>
            </w:pPr>
            <w:r>
              <w:t>19/10/2023</w:t>
            </w:r>
          </w:p>
        </w:tc>
        <w:tc>
          <w:tcPr>
            <w:tcW w:w="4710" w:type="dxa"/>
            <w:vAlign w:val="bottom"/>
          </w:tcPr>
          <w:p w:rsidR="00BC4E5F" w:rsidRDefault="00BC4E5F">
            <w:pPr>
              <w:pStyle w:val="Assinatura"/>
            </w:pPr>
          </w:p>
          <w:p w:rsidR="00BC4E5F" w:rsidRDefault="00BC4E5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margin">
                    <wp:posOffset>647700</wp:posOffset>
                  </wp:positionH>
                  <wp:positionV relativeFrom="paragraph">
                    <wp:posOffset>393065</wp:posOffset>
                  </wp:positionV>
                  <wp:extent cx="1408430" cy="1085850"/>
                  <wp:effectExtent l="0" t="0" r="0" b="0"/>
                  <wp:wrapNone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80px-Assinatura_de_Neyma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4E5F" w:rsidRDefault="00BC4E5F" w:rsidP="004411C1">
      <w:pPr>
        <w:sectPr w:rsidR="00BC4E5F" w:rsidSect="00BC4E5F">
          <w:headerReference w:type="default" r:id="rId23"/>
          <w:footerReference w:type="default" r:id="rId24"/>
          <w:headerReference w:type="first" r:id="rId2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629FE328" wp14:editId="2ADA642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1009650" cy="1009650"/>
            <wp:effectExtent l="0" t="0" r="0" b="0"/>
            <wp:wrapNone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logo-ete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5B02C8" wp14:editId="70869F00">
                <wp:simplePos x="0" y="0"/>
                <wp:positionH relativeFrom="leftMargin">
                  <wp:posOffset>6905625</wp:posOffset>
                </wp:positionH>
                <wp:positionV relativeFrom="paragraph">
                  <wp:posOffset>671194</wp:posOffset>
                </wp:positionV>
                <wp:extent cx="1943100" cy="714375"/>
                <wp:effectExtent l="0" t="0" r="0" b="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Diretor(a) ETEC MCM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Neymar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02C8" id="Caixa de Texto 31" o:spid="_x0000_s1034" type="#_x0000_t202" style="position:absolute;left:0;text-align:left;margin-left:543.75pt;margin-top:52.85pt;width:153pt;height:56.25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" filled="f" stroked="f" strokeweight=".5pt">
                <v:textbox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Diretor(a) ETEC MCM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Neymar Jr.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B49EC1" wp14:editId="0D3B376B">
                <wp:simplePos x="0" y="0"/>
                <wp:positionH relativeFrom="leftMargin">
                  <wp:posOffset>2454275</wp:posOffset>
                </wp:positionH>
                <wp:positionV relativeFrom="paragraph">
                  <wp:posOffset>614045</wp:posOffset>
                </wp:positionV>
                <wp:extent cx="1828800" cy="1828800"/>
                <wp:effectExtent l="0" t="0" r="0" b="508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Palestrante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9EC1" id="Caixa de Texto 32" o:spid="_x0000_s1035" type="#_x0000_t202" style="position:absolute;left:0;text-align:left;margin-left:193.25pt;margin-top:48.35pt;width:2in;height:2in;z-index:251685888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" filled="f" stroked="f" strokeweight=".5pt">
                <v:textbox style="mso-fit-shape-to-text:t"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Palestrante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4E5F" w:rsidRPr="003F36E1" w:rsidRDefault="00BC4E5F" w:rsidP="003F7405">
      <w:pPr>
        <w:pStyle w:val="Subttulo"/>
      </w:pPr>
      <w:r>
        <w:lastRenderedPageBreak/>
        <w:t xml:space="preserve">certificado curso de </w:t>
      </w:r>
      <w:r w:rsidRPr="006F133A">
        <w:rPr>
          <w:noProof/>
        </w:rPr>
        <w:t>IA</w:t>
      </w:r>
    </w:p>
    <w:p w:rsidR="00BC4E5F" w:rsidRPr="00637172" w:rsidRDefault="00BC4E5F" w:rsidP="00637172">
      <w:pPr>
        <w:pStyle w:val="Ttulo1"/>
      </w:pPr>
      <w:r>
        <w:t>certificamos que</w:t>
      </w:r>
    </w:p>
    <w:p w:rsidR="00BC4E5F" w:rsidRPr="004546DB" w:rsidRDefault="00BC4E5F" w:rsidP="00637172">
      <w:pPr>
        <w:pStyle w:val="Ttulo"/>
        <w:rPr>
          <w:sz w:val="60"/>
          <w:szCs w:val="60"/>
        </w:rPr>
      </w:pPr>
      <w:r w:rsidRPr="006F133A">
        <w:rPr>
          <w:noProof/>
          <w:sz w:val="60"/>
          <w:szCs w:val="60"/>
        </w:rPr>
        <w:t>Juliana Passos Souza</w:t>
      </w:r>
    </w:p>
    <w:p w:rsidR="00BC4E5F" w:rsidRDefault="00BC4E5F" w:rsidP="00A91699">
      <w:r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1767840</wp:posOffset>
            </wp:positionV>
            <wp:extent cx="2143125" cy="723900"/>
            <wp:effectExtent l="0" t="0" r="0" b="0"/>
            <wp:wrapNone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-dom-pa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RG:</w:t>
      </w:r>
      <w:r>
        <w:rPr>
          <w:noProof/>
        </w:rPr>
        <w:t>65.888.456-01</w:t>
      </w:r>
      <w:r>
        <w:t>,</w:t>
      </w:r>
      <w:r>
        <w:rPr>
          <w:lang w:val="pt-BR" w:bidi="pt-BR"/>
        </w:rPr>
        <w:t xml:space="preserve"> </w:t>
      </w:r>
      <w:r>
        <w:t xml:space="preserve">concluiu o curso de </w:t>
      </w:r>
      <w:r>
        <w:rPr>
          <w:noProof/>
        </w:rPr>
        <w:t>IA</w:t>
      </w:r>
      <w:r>
        <w:t xml:space="preserve"> no dia 19/10/2023 com a carga horária de 1 hora no evento ocorrido no auditório da ETEC Prof Maria Cristina Medeiros no dia Profissional da Informática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C4E5F" w:rsidTr="0082653D">
        <w:trPr>
          <w:trHeight w:val="1494"/>
          <w:jc w:val="center"/>
        </w:trPr>
        <w:tc>
          <w:tcPr>
            <w:tcW w:w="4710" w:type="dxa"/>
            <w:vAlign w:val="bottom"/>
          </w:tcPr>
          <w:p w:rsidR="00BC4E5F" w:rsidRDefault="00BC4E5F" w:rsidP="0082653D">
            <w:pPr>
              <w:pStyle w:val="Assinatura"/>
            </w:pPr>
          </w:p>
        </w:tc>
        <w:tc>
          <w:tcPr>
            <w:tcW w:w="3533" w:type="dxa"/>
            <w:vAlign w:val="bottom"/>
          </w:tcPr>
          <w:p w:rsidR="00BC4E5F" w:rsidRPr="00A91699" w:rsidRDefault="00BC4E5F" w:rsidP="00A91699">
            <w:pPr>
              <w:pStyle w:val="Selo"/>
            </w:pPr>
            <w:r>
              <w:t>19/10/2023</w:t>
            </w:r>
          </w:p>
        </w:tc>
        <w:tc>
          <w:tcPr>
            <w:tcW w:w="4710" w:type="dxa"/>
            <w:vAlign w:val="bottom"/>
          </w:tcPr>
          <w:p w:rsidR="00BC4E5F" w:rsidRDefault="00BC4E5F">
            <w:pPr>
              <w:pStyle w:val="Assinatura"/>
            </w:pPr>
          </w:p>
          <w:p w:rsidR="00BC4E5F" w:rsidRDefault="00BC4E5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margin">
                    <wp:posOffset>647700</wp:posOffset>
                  </wp:positionH>
                  <wp:positionV relativeFrom="paragraph">
                    <wp:posOffset>393065</wp:posOffset>
                  </wp:positionV>
                  <wp:extent cx="1408430" cy="1085850"/>
                  <wp:effectExtent l="0" t="0" r="0" b="0"/>
                  <wp:wrapNone/>
                  <wp:docPr id="41" name="Imagem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80px-Assinatura_de_Neyma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4E5F" w:rsidRDefault="00BC4E5F" w:rsidP="004411C1">
      <w:pPr>
        <w:sectPr w:rsidR="00BC4E5F" w:rsidSect="00BC4E5F">
          <w:headerReference w:type="default" r:id="rId26"/>
          <w:footerReference w:type="default" r:id="rId27"/>
          <w:headerReference w:type="first" r:id="rId2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629FE328" wp14:editId="2ADA642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1009650" cy="1009650"/>
            <wp:effectExtent l="0" t="0" r="0" b="0"/>
            <wp:wrapNone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logo-ete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5B02C8" wp14:editId="70869F00">
                <wp:simplePos x="0" y="0"/>
                <wp:positionH relativeFrom="leftMargin">
                  <wp:posOffset>6905625</wp:posOffset>
                </wp:positionH>
                <wp:positionV relativeFrom="paragraph">
                  <wp:posOffset>671194</wp:posOffset>
                </wp:positionV>
                <wp:extent cx="1943100" cy="714375"/>
                <wp:effectExtent l="0" t="0" r="0" b="0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Diretor(a) ETEC MCM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Neymar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02C8" id="Caixa de Texto 38" o:spid="_x0000_s1036" type="#_x0000_t202" style="position:absolute;left:0;text-align:left;margin-left:543.75pt;margin-top:52.85pt;width:153pt;height:56.25pt;z-index:251694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" filled="f" stroked="f" strokeweight=".5pt">
                <v:textbox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Diretor(a) ETEC MCM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Neymar Jr.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B49EC1" wp14:editId="0D3B376B">
                <wp:simplePos x="0" y="0"/>
                <wp:positionH relativeFrom="leftMargin">
                  <wp:posOffset>2454275</wp:posOffset>
                </wp:positionH>
                <wp:positionV relativeFrom="paragraph">
                  <wp:posOffset>614045</wp:posOffset>
                </wp:positionV>
                <wp:extent cx="1828800" cy="1828800"/>
                <wp:effectExtent l="0" t="0" r="0" b="5080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Palestrante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9EC1" id="Caixa de Texto 39" o:spid="_x0000_s1037" type="#_x0000_t202" style="position:absolute;left:0;text-align:left;margin-left:193.25pt;margin-top:48.35pt;width:2in;height:2in;z-index:251692032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" filled="f" stroked="f" strokeweight=".5pt">
                <v:textbox style="mso-fit-shape-to-text:t"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Palestrante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4E5F" w:rsidRPr="003F36E1" w:rsidRDefault="00BC4E5F" w:rsidP="003F7405">
      <w:pPr>
        <w:pStyle w:val="Subttulo"/>
      </w:pPr>
      <w:r>
        <w:lastRenderedPageBreak/>
        <w:t xml:space="preserve">certificado curso de </w:t>
      </w:r>
      <w:r w:rsidRPr="006F133A">
        <w:rPr>
          <w:noProof/>
        </w:rPr>
        <w:t>Robótica</w:t>
      </w:r>
    </w:p>
    <w:p w:rsidR="00BC4E5F" w:rsidRPr="00637172" w:rsidRDefault="00BC4E5F" w:rsidP="00637172">
      <w:pPr>
        <w:pStyle w:val="Ttulo1"/>
      </w:pPr>
      <w:r>
        <w:t>certificamos que</w:t>
      </w:r>
    </w:p>
    <w:p w:rsidR="00BC4E5F" w:rsidRPr="004546DB" w:rsidRDefault="00BC4E5F" w:rsidP="00637172">
      <w:pPr>
        <w:pStyle w:val="Ttulo"/>
        <w:rPr>
          <w:sz w:val="60"/>
          <w:szCs w:val="60"/>
        </w:rPr>
      </w:pPr>
      <w:r w:rsidRPr="006F133A">
        <w:rPr>
          <w:noProof/>
          <w:sz w:val="60"/>
          <w:szCs w:val="60"/>
        </w:rPr>
        <w:t>Luis da silva</w:t>
      </w:r>
    </w:p>
    <w:p w:rsidR="00BC4E5F" w:rsidRDefault="00BC4E5F" w:rsidP="00A91699">
      <w:r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1767840</wp:posOffset>
            </wp:positionV>
            <wp:extent cx="2143125" cy="723900"/>
            <wp:effectExtent l="0" t="0" r="0" b="0"/>
            <wp:wrapNone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-dom-pa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RG:</w:t>
      </w:r>
      <w:r>
        <w:rPr>
          <w:noProof/>
        </w:rPr>
        <w:t>54.564.302-X</w:t>
      </w:r>
      <w:r>
        <w:t>,</w:t>
      </w:r>
      <w:r>
        <w:rPr>
          <w:lang w:val="pt-BR" w:bidi="pt-BR"/>
        </w:rPr>
        <w:t xml:space="preserve"> </w:t>
      </w:r>
      <w:r>
        <w:t xml:space="preserve">concluiu o curso de </w:t>
      </w:r>
      <w:r>
        <w:rPr>
          <w:noProof/>
        </w:rPr>
        <w:t>Robótica</w:t>
      </w:r>
      <w:r>
        <w:t xml:space="preserve"> no dia 19/10/2023 com a carga horária de 1 hora no evento ocorrido no auditório da ETEC Prof Maria Cristina Medeiros no dia Profissional da Informática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C4E5F" w:rsidTr="0082653D">
        <w:trPr>
          <w:trHeight w:val="1494"/>
          <w:jc w:val="center"/>
        </w:trPr>
        <w:tc>
          <w:tcPr>
            <w:tcW w:w="4710" w:type="dxa"/>
            <w:vAlign w:val="bottom"/>
          </w:tcPr>
          <w:p w:rsidR="00BC4E5F" w:rsidRDefault="00BC4E5F" w:rsidP="0082653D">
            <w:pPr>
              <w:pStyle w:val="Assinatura"/>
            </w:pPr>
          </w:p>
        </w:tc>
        <w:tc>
          <w:tcPr>
            <w:tcW w:w="3533" w:type="dxa"/>
            <w:vAlign w:val="bottom"/>
          </w:tcPr>
          <w:p w:rsidR="00BC4E5F" w:rsidRPr="00A91699" w:rsidRDefault="00BC4E5F" w:rsidP="00A91699">
            <w:pPr>
              <w:pStyle w:val="Selo"/>
            </w:pPr>
            <w:r>
              <w:t>19/10/2023</w:t>
            </w:r>
          </w:p>
        </w:tc>
        <w:tc>
          <w:tcPr>
            <w:tcW w:w="4710" w:type="dxa"/>
            <w:vAlign w:val="bottom"/>
          </w:tcPr>
          <w:p w:rsidR="00BC4E5F" w:rsidRDefault="00BC4E5F">
            <w:pPr>
              <w:pStyle w:val="Assinatura"/>
            </w:pPr>
          </w:p>
          <w:p w:rsidR="00BC4E5F" w:rsidRDefault="00BC4E5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margin">
                    <wp:posOffset>647700</wp:posOffset>
                  </wp:positionH>
                  <wp:positionV relativeFrom="paragraph">
                    <wp:posOffset>393065</wp:posOffset>
                  </wp:positionV>
                  <wp:extent cx="1408430" cy="1085850"/>
                  <wp:effectExtent l="0" t="0" r="0" b="0"/>
                  <wp:wrapNone/>
                  <wp:docPr id="48" name="Imagem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80px-Assinatura_de_Neyma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4E5F" w:rsidRDefault="00BC4E5F" w:rsidP="004411C1">
      <w:pPr>
        <w:sectPr w:rsidR="00BC4E5F" w:rsidSect="00BC4E5F">
          <w:headerReference w:type="default" r:id="rId29"/>
          <w:footerReference w:type="default" r:id="rId30"/>
          <w:headerReference w:type="first" r:id="rId3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629FE328" wp14:editId="2ADA642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1009650" cy="100965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logo-ete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5B02C8" wp14:editId="70869F00">
                <wp:simplePos x="0" y="0"/>
                <wp:positionH relativeFrom="leftMargin">
                  <wp:posOffset>6905625</wp:posOffset>
                </wp:positionH>
                <wp:positionV relativeFrom="paragraph">
                  <wp:posOffset>671194</wp:posOffset>
                </wp:positionV>
                <wp:extent cx="1943100" cy="714375"/>
                <wp:effectExtent l="0" t="0" r="0" b="0"/>
                <wp:wrapNone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Diretor(a) ETEC MCM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Neymar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02C8" id="Caixa de Texto 45" o:spid="_x0000_s1038" type="#_x0000_t202" style="position:absolute;left:0;text-align:left;margin-left:543.75pt;margin-top:52.85pt;width:153pt;height:56.25pt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" filled="f" stroked="f" strokeweight=".5pt">
                <v:textbox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Diretor(a) ETEC MCM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Neymar Jr.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B49EC1" wp14:editId="0D3B376B">
                <wp:simplePos x="0" y="0"/>
                <wp:positionH relativeFrom="leftMargin">
                  <wp:posOffset>2454275</wp:posOffset>
                </wp:positionH>
                <wp:positionV relativeFrom="paragraph">
                  <wp:posOffset>614045</wp:posOffset>
                </wp:positionV>
                <wp:extent cx="1828800" cy="1828800"/>
                <wp:effectExtent l="0" t="0" r="0" b="5080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Palestrante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9EC1" id="Caixa de Texto 46" o:spid="_x0000_s1039" type="#_x0000_t202" style="position:absolute;left:0;text-align:left;margin-left:193.25pt;margin-top:48.35pt;width:2in;height:2in;z-index:251698176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" filled="f" stroked="f" strokeweight=".5pt">
                <v:textbox style="mso-fit-shape-to-text:t"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Palestrante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4E5F" w:rsidRPr="003F36E1" w:rsidRDefault="00BC4E5F" w:rsidP="003F7405">
      <w:pPr>
        <w:pStyle w:val="Subttulo"/>
      </w:pPr>
      <w:r>
        <w:lastRenderedPageBreak/>
        <w:t xml:space="preserve">certificado curso de </w:t>
      </w:r>
      <w:r w:rsidRPr="006F133A">
        <w:rPr>
          <w:noProof/>
        </w:rPr>
        <w:t>IA</w:t>
      </w:r>
    </w:p>
    <w:p w:rsidR="00BC4E5F" w:rsidRPr="00637172" w:rsidRDefault="00BC4E5F" w:rsidP="00637172">
      <w:pPr>
        <w:pStyle w:val="Ttulo1"/>
      </w:pPr>
      <w:r>
        <w:t>certificamos que</w:t>
      </w:r>
    </w:p>
    <w:p w:rsidR="00BC4E5F" w:rsidRPr="004546DB" w:rsidRDefault="00BC4E5F" w:rsidP="00637172">
      <w:pPr>
        <w:pStyle w:val="Ttulo"/>
        <w:rPr>
          <w:sz w:val="60"/>
          <w:szCs w:val="60"/>
        </w:rPr>
      </w:pPr>
      <w:r w:rsidRPr="006F133A">
        <w:rPr>
          <w:noProof/>
          <w:sz w:val="60"/>
          <w:szCs w:val="60"/>
        </w:rPr>
        <w:t>Cristiano Ronaldo dos Santos Aveiro</w:t>
      </w:r>
    </w:p>
    <w:p w:rsidR="00BC4E5F" w:rsidRDefault="00BC4E5F" w:rsidP="00A91699">
      <w:r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1767840</wp:posOffset>
            </wp:positionV>
            <wp:extent cx="2143125" cy="723900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-dom-pa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RG:</w:t>
      </w:r>
      <w:r>
        <w:rPr>
          <w:noProof/>
        </w:rPr>
        <w:t>69.696.966.9</w:t>
      </w:r>
      <w:r>
        <w:t>,</w:t>
      </w:r>
      <w:r>
        <w:rPr>
          <w:lang w:val="pt-BR" w:bidi="pt-BR"/>
        </w:rPr>
        <w:t xml:space="preserve"> </w:t>
      </w:r>
      <w:r>
        <w:t xml:space="preserve">concluiu o curso de </w:t>
      </w:r>
      <w:r>
        <w:rPr>
          <w:noProof/>
        </w:rPr>
        <w:t>IA</w:t>
      </w:r>
      <w:r>
        <w:t xml:space="preserve"> no dia 19/10/2023 com a carga horária de 1 hora no evento ocorrido no auditório da ETEC Prof Maria Cristina Medeiros no dia Profissional da Informática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C4E5F" w:rsidTr="0082653D">
        <w:trPr>
          <w:trHeight w:val="1494"/>
          <w:jc w:val="center"/>
        </w:trPr>
        <w:tc>
          <w:tcPr>
            <w:tcW w:w="4710" w:type="dxa"/>
            <w:vAlign w:val="bottom"/>
          </w:tcPr>
          <w:p w:rsidR="00BC4E5F" w:rsidRDefault="00BC4E5F" w:rsidP="0082653D">
            <w:pPr>
              <w:pStyle w:val="Assinatura"/>
            </w:pPr>
          </w:p>
        </w:tc>
        <w:tc>
          <w:tcPr>
            <w:tcW w:w="3533" w:type="dxa"/>
            <w:vAlign w:val="bottom"/>
          </w:tcPr>
          <w:p w:rsidR="00BC4E5F" w:rsidRPr="00A91699" w:rsidRDefault="00BC4E5F" w:rsidP="00A91699">
            <w:pPr>
              <w:pStyle w:val="Selo"/>
            </w:pPr>
            <w:r>
              <w:t>19/10/2023</w:t>
            </w:r>
          </w:p>
        </w:tc>
        <w:tc>
          <w:tcPr>
            <w:tcW w:w="4710" w:type="dxa"/>
            <w:vAlign w:val="bottom"/>
          </w:tcPr>
          <w:p w:rsidR="00BC4E5F" w:rsidRDefault="00BC4E5F">
            <w:pPr>
              <w:pStyle w:val="Assinatura"/>
            </w:pPr>
          </w:p>
          <w:p w:rsidR="00BC4E5F" w:rsidRDefault="00BC4E5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margin">
                    <wp:posOffset>647700</wp:posOffset>
                  </wp:positionH>
                  <wp:positionV relativeFrom="paragraph">
                    <wp:posOffset>393065</wp:posOffset>
                  </wp:positionV>
                  <wp:extent cx="1408430" cy="1085850"/>
                  <wp:effectExtent l="0" t="0" r="0" b="0"/>
                  <wp:wrapNone/>
                  <wp:docPr id="55" name="Imagem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80px-Assinatura_de_Neyma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4E5F" w:rsidRDefault="00BC4E5F" w:rsidP="004411C1">
      <w:pPr>
        <w:sectPr w:rsidR="00BC4E5F" w:rsidSect="00BC4E5F">
          <w:headerReference w:type="default" r:id="rId32"/>
          <w:footerReference w:type="default" r:id="rId33"/>
          <w:headerReference w:type="first" r:id="rId3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629FE328" wp14:editId="2ADA642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1009650" cy="1009650"/>
            <wp:effectExtent l="0" t="0" r="0" b="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logo-ete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5B02C8" wp14:editId="70869F00">
                <wp:simplePos x="0" y="0"/>
                <wp:positionH relativeFrom="leftMargin">
                  <wp:posOffset>6905625</wp:posOffset>
                </wp:positionH>
                <wp:positionV relativeFrom="paragraph">
                  <wp:posOffset>671194</wp:posOffset>
                </wp:positionV>
                <wp:extent cx="1943100" cy="714375"/>
                <wp:effectExtent l="0" t="0" r="0" b="0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Diretor(a) ETEC MCM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Neymar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02C8" id="Caixa de Texto 52" o:spid="_x0000_s1040" type="#_x0000_t202" style="position:absolute;left:0;text-align:left;margin-left:543.75pt;margin-top:52.85pt;width:153pt;height:56.25pt;z-index:251706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" filled="f" stroked="f" strokeweight=".5pt">
                <v:textbox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Diretor(a) ETEC MCM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Neymar Jr.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B49EC1" wp14:editId="0D3B376B">
                <wp:simplePos x="0" y="0"/>
                <wp:positionH relativeFrom="leftMargin">
                  <wp:posOffset>2454275</wp:posOffset>
                </wp:positionH>
                <wp:positionV relativeFrom="paragraph">
                  <wp:posOffset>614045</wp:posOffset>
                </wp:positionV>
                <wp:extent cx="1828800" cy="1828800"/>
                <wp:effectExtent l="0" t="0" r="0" b="5080"/>
                <wp:wrapNone/>
                <wp:docPr id="53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Palestrante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9EC1" id="Caixa de Texto 53" o:spid="_x0000_s1041" type="#_x0000_t202" style="position:absolute;left:0;text-align:left;margin-left:193.25pt;margin-top:48.35pt;width:2in;height:2in;z-index:251704320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" filled="f" stroked="f" strokeweight=".5pt">
                <v:textbox style="mso-fit-shape-to-text:t"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Palestrante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4E5F" w:rsidRPr="003F36E1" w:rsidRDefault="00BC4E5F" w:rsidP="003F7405">
      <w:pPr>
        <w:pStyle w:val="Subttulo"/>
      </w:pPr>
      <w:r>
        <w:lastRenderedPageBreak/>
        <w:t xml:space="preserve">certificado curso de </w:t>
      </w:r>
      <w:r w:rsidRPr="006F133A">
        <w:rPr>
          <w:noProof/>
        </w:rPr>
        <w:t>IA</w:t>
      </w:r>
    </w:p>
    <w:p w:rsidR="00BC4E5F" w:rsidRPr="00637172" w:rsidRDefault="00BC4E5F" w:rsidP="00637172">
      <w:pPr>
        <w:pStyle w:val="Ttulo1"/>
      </w:pPr>
      <w:r>
        <w:t>certificamos que</w:t>
      </w:r>
    </w:p>
    <w:p w:rsidR="00BC4E5F" w:rsidRPr="004546DB" w:rsidRDefault="00BC4E5F" w:rsidP="00637172">
      <w:pPr>
        <w:pStyle w:val="Ttulo"/>
        <w:rPr>
          <w:sz w:val="60"/>
          <w:szCs w:val="60"/>
        </w:rPr>
      </w:pPr>
      <w:r w:rsidRPr="006F133A">
        <w:rPr>
          <w:noProof/>
          <w:sz w:val="60"/>
          <w:szCs w:val="60"/>
        </w:rPr>
        <w:t>Camila</w:t>
      </w:r>
    </w:p>
    <w:p w:rsidR="00BC4E5F" w:rsidRDefault="00BC4E5F" w:rsidP="00A91699">
      <w:r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1767840</wp:posOffset>
            </wp:positionV>
            <wp:extent cx="2143125" cy="723900"/>
            <wp:effectExtent l="0" t="0" r="0" b="0"/>
            <wp:wrapNone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-dom-pa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RG:</w:t>
      </w:r>
      <w:r>
        <w:rPr>
          <w:noProof/>
        </w:rPr>
        <w:t>33.333.333-c</w:t>
      </w:r>
      <w:r>
        <w:t>,</w:t>
      </w:r>
      <w:r>
        <w:rPr>
          <w:lang w:val="pt-BR" w:bidi="pt-BR"/>
        </w:rPr>
        <w:t xml:space="preserve"> </w:t>
      </w:r>
      <w:r>
        <w:t xml:space="preserve">concluiu o curso de </w:t>
      </w:r>
      <w:r>
        <w:rPr>
          <w:noProof/>
        </w:rPr>
        <w:t>IA</w:t>
      </w:r>
      <w:r>
        <w:t xml:space="preserve"> no dia 19/10/2023 com a carga horária de 1 hora no evento ocorrido no auditório da ETEC Prof Maria Cristina Medeiros no dia Profissional da Informática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C4E5F" w:rsidTr="0082653D">
        <w:trPr>
          <w:trHeight w:val="1494"/>
          <w:jc w:val="center"/>
        </w:trPr>
        <w:tc>
          <w:tcPr>
            <w:tcW w:w="4710" w:type="dxa"/>
            <w:vAlign w:val="bottom"/>
          </w:tcPr>
          <w:p w:rsidR="00BC4E5F" w:rsidRDefault="00BC4E5F" w:rsidP="0082653D">
            <w:pPr>
              <w:pStyle w:val="Assinatura"/>
            </w:pPr>
          </w:p>
        </w:tc>
        <w:tc>
          <w:tcPr>
            <w:tcW w:w="3533" w:type="dxa"/>
            <w:vAlign w:val="bottom"/>
          </w:tcPr>
          <w:p w:rsidR="00BC4E5F" w:rsidRPr="00A91699" w:rsidRDefault="00BC4E5F" w:rsidP="00A91699">
            <w:pPr>
              <w:pStyle w:val="Selo"/>
            </w:pPr>
            <w:r>
              <w:t>19/10/2023</w:t>
            </w:r>
          </w:p>
        </w:tc>
        <w:tc>
          <w:tcPr>
            <w:tcW w:w="4710" w:type="dxa"/>
            <w:vAlign w:val="bottom"/>
          </w:tcPr>
          <w:p w:rsidR="00BC4E5F" w:rsidRDefault="00BC4E5F">
            <w:pPr>
              <w:pStyle w:val="Assinatura"/>
            </w:pPr>
          </w:p>
          <w:p w:rsidR="00BC4E5F" w:rsidRDefault="00BC4E5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08416" behindDoc="0" locked="0" layoutInCell="1" allowOverlap="1">
                  <wp:simplePos x="0" y="0"/>
                  <wp:positionH relativeFrom="margin">
                    <wp:posOffset>647700</wp:posOffset>
                  </wp:positionH>
                  <wp:positionV relativeFrom="paragraph">
                    <wp:posOffset>393065</wp:posOffset>
                  </wp:positionV>
                  <wp:extent cx="1408430" cy="1085850"/>
                  <wp:effectExtent l="0" t="0" r="0" b="0"/>
                  <wp:wrapNone/>
                  <wp:docPr id="62" name="Imagem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80px-Assinatura_de_Neyma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4E5F" w:rsidRDefault="00BC4E5F" w:rsidP="004411C1">
      <w:pPr>
        <w:sectPr w:rsidR="00BC4E5F" w:rsidSect="00BC4E5F">
          <w:headerReference w:type="default" r:id="rId35"/>
          <w:footerReference w:type="default" r:id="rId36"/>
          <w:headerReference w:type="first" r:id="rId3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629FE328" wp14:editId="2ADA642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1009650" cy="1009650"/>
            <wp:effectExtent l="0" t="0" r="0" b="0"/>
            <wp:wrapNone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logo-ete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5B02C8" wp14:editId="70869F00">
                <wp:simplePos x="0" y="0"/>
                <wp:positionH relativeFrom="leftMargin">
                  <wp:posOffset>6905625</wp:posOffset>
                </wp:positionH>
                <wp:positionV relativeFrom="paragraph">
                  <wp:posOffset>671194</wp:posOffset>
                </wp:positionV>
                <wp:extent cx="1943100" cy="714375"/>
                <wp:effectExtent l="0" t="0" r="0" b="0"/>
                <wp:wrapNone/>
                <wp:docPr id="59" name="Caixa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Diretor(a) ETEC MCM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Neymar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02C8" id="Caixa de Texto 59" o:spid="_x0000_s1042" type="#_x0000_t202" style="position:absolute;left:0;text-align:left;margin-left:543.75pt;margin-top:52.85pt;width:153pt;height:56.25pt;z-index:251712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" filled="f" stroked="f" strokeweight=".5pt">
                <v:textbox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Diretor(a) ETEC MCM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Neymar Jr.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B49EC1" wp14:editId="0D3B376B">
                <wp:simplePos x="0" y="0"/>
                <wp:positionH relativeFrom="leftMargin">
                  <wp:posOffset>2454275</wp:posOffset>
                </wp:positionH>
                <wp:positionV relativeFrom="paragraph">
                  <wp:posOffset>614045</wp:posOffset>
                </wp:positionV>
                <wp:extent cx="1828800" cy="1828800"/>
                <wp:effectExtent l="0" t="0" r="0" b="5080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Palestrante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9EC1" id="Caixa de Texto 60" o:spid="_x0000_s1043" type="#_x0000_t202" style="position:absolute;left:0;text-align:left;margin-left:193.25pt;margin-top:48.35pt;width:2in;height:2in;z-index:251710464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" filled="f" stroked="f" strokeweight=".5pt">
                <v:textbox style="mso-fit-shape-to-text:t"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Palestrante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4E5F" w:rsidRPr="003F36E1" w:rsidRDefault="00BC4E5F" w:rsidP="003F7405">
      <w:pPr>
        <w:pStyle w:val="Subttulo"/>
      </w:pPr>
      <w:r>
        <w:lastRenderedPageBreak/>
        <w:t xml:space="preserve">certificado curso de </w:t>
      </w:r>
      <w:r w:rsidRPr="006F133A">
        <w:rPr>
          <w:noProof/>
        </w:rPr>
        <w:t>IA</w:t>
      </w:r>
    </w:p>
    <w:p w:rsidR="00BC4E5F" w:rsidRPr="00637172" w:rsidRDefault="00BC4E5F" w:rsidP="00637172">
      <w:pPr>
        <w:pStyle w:val="Ttulo1"/>
      </w:pPr>
      <w:r>
        <w:t>certificamos que</w:t>
      </w:r>
    </w:p>
    <w:p w:rsidR="00BC4E5F" w:rsidRPr="004546DB" w:rsidRDefault="00BC4E5F" w:rsidP="00637172">
      <w:pPr>
        <w:pStyle w:val="Ttulo"/>
        <w:rPr>
          <w:sz w:val="60"/>
          <w:szCs w:val="60"/>
        </w:rPr>
      </w:pPr>
      <w:r w:rsidRPr="006F133A">
        <w:rPr>
          <w:noProof/>
          <w:sz w:val="60"/>
          <w:szCs w:val="60"/>
        </w:rPr>
        <w:t>João Pedro Morangoni</w:t>
      </w:r>
    </w:p>
    <w:p w:rsidR="00BC4E5F" w:rsidRDefault="00BC4E5F" w:rsidP="00A91699">
      <w:r>
        <w:rPr>
          <w:noProof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1767840</wp:posOffset>
            </wp:positionV>
            <wp:extent cx="2143125" cy="723900"/>
            <wp:effectExtent l="0" t="0" r="0" b="0"/>
            <wp:wrapNone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-dom-pa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RG:</w:t>
      </w:r>
      <w:r>
        <w:rPr>
          <w:noProof/>
        </w:rPr>
        <w:t>12.243.123-2</w:t>
      </w:r>
      <w:r>
        <w:t>,</w:t>
      </w:r>
      <w:r>
        <w:rPr>
          <w:lang w:val="pt-BR" w:bidi="pt-BR"/>
        </w:rPr>
        <w:t xml:space="preserve"> </w:t>
      </w:r>
      <w:r>
        <w:t xml:space="preserve">concluiu o curso de </w:t>
      </w:r>
      <w:r>
        <w:rPr>
          <w:noProof/>
        </w:rPr>
        <w:t>IA</w:t>
      </w:r>
      <w:r>
        <w:t xml:space="preserve"> no dia 19/10/2023 com a carga horária de 1 hora no evento ocorrido no auditório da ETEC Prof Maria Cristina Medeiros no dia Profissional da Informática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C4E5F" w:rsidTr="0082653D">
        <w:trPr>
          <w:trHeight w:val="1494"/>
          <w:jc w:val="center"/>
        </w:trPr>
        <w:tc>
          <w:tcPr>
            <w:tcW w:w="4710" w:type="dxa"/>
            <w:vAlign w:val="bottom"/>
          </w:tcPr>
          <w:p w:rsidR="00BC4E5F" w:rsidRDefault="00BC4E5F" w:rsidP="0082653D">
            <w:pPr>
              <w:pStyle w:val="Assinatura"/>
            </w:pPr>
          </w:p>
        </w:tc>
        <w:tc>
          <w:tcPr>
            <w:tcW w:w="3533" w:type="dxa"/>
            <w:vAlign w:val="bottom"/>
          </w:tcPr>
          <w:p w:rsidR="00BC4E5F" w:rsidRPr="00A91699" w:rsidRDefault="00BC4E5F" w:rsidP="00A91699">
            <w:pPr>
              <w:pStyle w:val="Selo"/>
            </w:pPr>
            <w:r>
              <w:t>19/10/2023</w:t>
            </w:r>
          </w:p>
        </w:tc>
        <w:tc>
          <w:tcPr>
            <w:tcW w:w="4710" w:type="dxa"/>
            <w:vAlign w:val="bottom"/>
          </w:tcPr>
          <w:p w:rsidR="00BC4E5F" w:rsidRDefault="00BC4E5F">
            <w:pPr>
              <w:pStyle w:val="Assinatura"/>
            </w:pPr>
          </w:p>
          <w:p w:rsidR="00BC4E5F" w:rsidRDefault="00BC4E5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14560" behindDoc="0" locked="0" layoutInCell="1" allowOverlap="1">
                  <wp:simplePos x="0" y="0"/>
                  <wp:positionH relativeFrom="margin">
                    <wp:posOffset>647700</wp:posOffset>
                  </wp:positionH>
                  <wp:positionV relativeFrom="paragraph">
                    <wp:posOffset>393065</wp:posOffset>
                  </wp:positionV>
                  <wp:extent cx="1408430" cy="1085850"/>
                  <wp:effectExtent l="0" t="0" r="0" b="0"/>
                  <wp:wrapNone/>
                  <wp:docPr id="69" name="Imagem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80px-Assinatura_de_Neyma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4E5F" w:rsidRDefault="00BC4E5F" w:rsidP="004411C1">
      <w:pPr>
        <w:sectPr w:rsidR="00BC4E5F" w:rsidSect="00BC4E5F">
          <w:headerReference w:type="default" r:id="rId38"/>
          <w:footerReference w:type="default" r:id="rId39"/>
          <w:headerReference w:type="first" r:id="rId4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629FE328" wp14:editId="2ADA642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1009650" cy="1009650"/>
            <wp:effectExtent l="0" t="0" r="0" b="0"/>
            <wp:wrapNone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logo-ete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5B02C8" wp14:editId="70869F00">
                <wp:simplePos x="0" y="0"/>
                <wp:positionH relativeFrom="leftMargin">
                  <wp:posOffset>6905625</wp:posOffset>
                </wp:positionH>
                <wp:positionV relativeFrom="paragraph">
                  <wp:posOffset>671194</wp:posOffset>
                </wp:positionV>
                <wp:extent cx="1943100" cy="714375"/>
                <wp:effectExtent l="0" t="0" r="0" b="0"/>
                <wp:wrapNone/>
                <wp:docPr id="66" name="Caixa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Diretor(a) ETEC MCM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Neymar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02C8" id="Caixa de Texto 66" o:spid="_x0000_s1044" type="#_x0000_t202" style="position:absolute;left:0;text-align:left;margin-left:543.75pt;margin-top:52.85pt;width:153pt;height:56.25pt;z-index:251718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" filled="f" stroked="f" strokeweight=".5pt">
                <v:textbox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Diretor(a) ETEC MCM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Neymar Jr.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B49EC1" wp14:editId="0D3B376B">
                <wp:simplePos x="0" y="0"/>
                <wp:positionH relativeFrom="leftMargin">
                  <wp:posOffset>2454275</wp:posOffset>
                </wp:positionH>
                <wp:positionV relativeFrom="paragraph">
                  <wp:posOffset>614045</wp:posOffset>
                </wp:positionV>
                <wp:extent cx="1828800" cy="1828800"/>
                <wp:effectExtent l="0" t="0" r="0" b="5080"/>
                <wp:wrapNone/>
                <wp:docPr id="67" name="Caixa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Palestrante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9EC1" id="Caixa de Texto 67" o:spid="_x0000_s1045" type="#_x0000_t202" style="position:absolute;left:0;text-align:left;margin-left:193.25pt;margin-top:48.35pt;width:2in;height:2in;z-index:251716608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" filled="f" stroked="f" strokeweight=".5pt">
                <v:textbox style="mso-fit-shape-to-text:t"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Palestrante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4E5F" w:rsidRPr="003F36E1" w:rsidRDefault="00BC4E5F" w:rsidP="003F7405">
      <w:pPr>
        <w:pStyle w:val="Subttulo"/>
      </w:pPr>
      <w:r>
        <w:lastRenderedPageBreak/>
        <w:t xml:space="preserve">certificado curso de </w:t>
      </w:r>
      <w:r w:rsidRPr="006F133A">
        <w:rPr>
          <w:noProof/>
        </w:rPr>
        <w:t>IA</w:t>
      </w:r>
    </w:p>
    <w:p w:rsidR="00BC4E5F" w:rsidRPr="00637172" w:rsidRDefault="00BC4E5F" w:rsidP="00637172">
      <w:pPr>
        <w:pStyle w:val="Ttulo1"/>
      </w:pPr>
      <w:r>
        <w:t>certificamos que</w:t>
      </w:r>
    </w:p>
    <w:p w:rsidR="00BC4E5F" w:rsidRPr="004546DB" w:rsidRDefault="00BC4E5F" w:rsidP="00637172">
      <w:pPr>
        <w:pStyle w:val="Ttulo"/>
        <w:rPr>
          <w:sz w:val="60"/>
          <w:szCs w:val="60"/>
        </w:rPr>
      </w:pPr>
      <w:r w:rsidRPr="006F133A">
        <w:rPr>
          <w:noProof/>
          <w:sz w:val="60"/>
          <w:szCs w:val="60"/>
        </w:rPr>
        <w:t>Reginaldo</w:t>
      </w:r>
    </w:p>
    <w:p w:rsidR="00BC4E5F" w:rsidRDefault="00BC4E5F" w:rsidP="00A91699">
      <w:r>
        <w:rPr>
          <w:noProof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1767840</wp:posOffset>
            </wp:positionV>
            <wp:extent cx="2143125" cy="723900"/>
            <wp:effectExtent l="0" t="0" r="0" b="0"/>
            <wp:wrapNone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-dom-pa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RG:</w:t>
      </w:r>
      <w:r>
        <w:rPr>
          <w:noProof/>
        </w:rPr>
        <w:t>33.333.444-5</w:t>
      </w:r>
      <w:r>
        <w:t>,</w:t>
      </w:r>
      <w:r>
        <w:rPr>
          <w:lang w:val="pt-BR" w:bidi="pt-BR"/>
        </w:rPr>
        <w:t xml:space="preserve"> </w:t>
      </w:r>
      <w:r>
        <w:t xml:space="preserve">concluiu o curso de </w:t>
      </w:r>
      <w:r>
        <w:rPr>
          <w:noProof/>
        </w:rPr>
        <w:t>IA</w:t>
      </w:r>
      <w:r>
        <w:t xml:space="preserve"> no dia 19/10/2023 com a carga horária de 1 hora no evento ocorrido no auditório da ETEC Prof Maria Cristina Medeiros no dia Profissional da Informática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C4E5F" w:rsidTr="0082653D">
        <w:trPr>
          <w:trHeight w:val="1494"/>
          <w:jc w:val="center"/>
        </w:trPr>
        <w:tc>
          <w:tcPr>
            <w:tcW w:w="4710" w:type="dxa"/>
            <w:vAlign w:val="bottom"/>
          </w:tcPr>
          <w:p w:rsidR="00BC4E5F" w:rsidRDefault="00BC4E5F" w:rsidP="0082653D">
            <w:pPr>
              <w:pStyle w:val="Assinatura"/>
            </w:pPr>
          </w:p>
        </w:tc>
        <w:tc>
          <w:tcPr>
            <w:tcW w:w="3533" w:type="dxa"/>
            <w:vAlign w:val="bottom"/>
          </w:tcPr>
          <w:p w:rsidR="00BC4E5F" w:rsidRPr="00A91699" w:rsidRDefault="00BC4E5F" w:rsidP="00A91699">
            <w:pPr>
              <w:pStyle w:val="Selo"/>
            </w:pPr>
            <w:r>
              <w:t>19/10/2023</w:t>
            </w:r>
          </w:p>
        </w:tc>
        <w:tc>
          <w:tcPr>
            <w:tcW w:w="4710" w:type="dxa"/>
            <w:vAlign w:val="bottom"/>
          </w:tcPr>
          <w:p w:rsidR="00BC4E5F" w:rsidRDefault="00BC4E5F">
            <w:pPr>
              <w:pStyle w:val="Assinatura"/>
            </w:pPr>
          </w:p>
          <w:p w:rsidR="00BC4E5F" w:rsidRDefault="00BC4E5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20704" behindDoc="0" locked="0" layoutInCell="1" allowOverlap="1">
                  <wp:simplePos x="0" y="0"/>
                  <wp:positionH relativeFrom="margin">
                    <wp:posOffset>647700</wp:posOffset>
                  </wp:positionH>
                  <wp:positionV relativeFrom="paragraph">
                    <wp:posOffset>393065</wp:posOffset>
                  </wp:positionV>
                  <wp:extent cx="1408430" cy="1085850"/>
                  <wp:effectExtent l="0" t="0" r="0" b="0"/>
                  <wp:wrapNone/>
                  <wp:docPr id="76" name="Imagem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80px-Assinatura_de_Neyma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4E5F" w:rsidRDefault="00BC4E5F" w:rsidP="004411C1">
      <w:pPr>
        <w:sectPr w:rsidR="00BC4E5F" w:rsidSect="00BC4E5F">
          <w:headerReference w:type="default" r:id="rId41"/>
          <w:footerReference w:type="default" r:id="rId42"/>
          <w:headerReference w:type="first" r:id="rId4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629FE328" wp14:editId="2ADA642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1009650" cy="1009650"/>
            <wp:effectExtent l="0" t="0" r="0" b="0"/>
            <wp:wrapNone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logo-ete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5B02C8" wp14:editId="70869F00">
                <wp:simplePos x="0" y="0"/>
                <wp:positionH relativeFrom="leftMargin">
                  <wp:posOffset>6905625</wp:posOffset>
                </wp:positionH>
                <wp:positionV relativeFrom="paragraph">
                  <wp:posOffset>671194</wp:posOffset>
                </wp:positionV>
                <wp:extent cx="1943100" cy="714375"/>
                <wp:effectExtent l="0" t="0" r="0" b="0"/>
                <wp:wrapNone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Diretor(a) ETEC MCM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Neymar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02C8" id="Caixa de Texto 73" o:spid="_x0000_s1046" type="#_x0000_t202" style="position:absolute;left:0;text-align:left;margin-left:543.75pt;margin-top:52.85pt;width:153pt;height:56.2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" filled="f" stroked="f" strokeweight=".5pt">
                <v:textbox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Diretor(a) ETEC MCM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Neymar Jr.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B49EC1" wp14:editId="0D3B376B">
                <wp:simplePos x="0" y="0"/>
                <wp:positionH relativeFrom="leftMargin">
                  <wp:posOffset>2454275</wp:posOffset>
                </wp:positionH>
                <wp:positionV relativeFrom="paragraph">
                  <wp:posOffset>614045</wp:posOffset>
                </wp:positionV>
                <wp:extent cx="1828800" cy="1828800"/>
                <wp:effectExtent l="0" t="0" r="0" b="5080"/>
                <wp:wrapNone/>
                <wp:docPr id="74" name="Caixa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Palestrante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9EC1" id="Caixa de Texto 74" o:spid="_x0000_s1047" type="#_x0000_t202" style="position:absolute;left:0;text-align:left;margin-left:193.25pt;margin-top:48.35pt;width:2in;height:2in;z-index:251722752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" filled="f" stroked="f" strokeweight=".5pt">
                <v:textbox style="mso-fit-shape-to-text:t"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Palestrante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4E5F" w:rsidRPr="003F36E1" w:rsidRDefault="00BC4E5F" w:rsidP="003F7405">
      <w:pPr>
        <w:pStyle w:val="Subttulo"/>
      </w:pPr>
      <w:r>
        <w:lastRenderedPageBreak/>
        <w:t xml:space="preserve">certificado curso de </w:t>
      </w:r>
      <w:r w:rsidRPr="006F133A">
        <w:rPr>
          <w:noProof/>
        </w:rPr>
        <w:t>IA</w:t>
      </w:r>
    </w:p>
    <w:p w:rsidR="00BC4E5F" w:rsidRPr="00637172" w:rsidRDefault="00BC4E5F" w:rsidP="00637172">
      <w:pPr>
        <w:pStyle w:val="Ttulo1"/>
      </w:pPr>
      <w:r>
        <w:t>certificamos que</w:t>
      </w:r>
    </w:p>
    <w:p w:rsidR="00BC4E5F" w:rsidRPr="004546DB" w:rsidRDefault="00BC4E5F" w:rsidP="00637172">
      <w:pPr>
        <w:pStyle w:val="Ttulo"/>
        <w:rPr>
          <w:sz w:val="60"/>
          <w:szCs w:val="60"/>
        </w:rPr>
      </w:pPr>
      <w:r w:rsidRPr="006F133A">
        <w:rPr>
          <w:noProof/>
          <w:sz w:val="60"/>
          <w:szCs w:val="60"/>
        </w:rPr>
        <w:t>Pedro Alvares Cabral</w:t>
      </w:r>
    </w:p>
    <w:p w:rsidR="00BC4E5F" w:rsidRDefault="00BC4E5F" w:rsidP="00A91699">
      <w:r>
        <w:rPr>
          <w:noProof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1767840</wp:posOffset>
            </wp:positionV>
            <wp:extent cx="2143125" cy="723900"/>
            <wp:effectExtent l="0" t="0" r="0" b="0"/>
            <wp:wrapNone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-dom-pa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RG:</w:t>
      </w:r>
      <w:r>
        <w:rPr>
          <w:noProof/>
        </w:rPr>
        <w:t>69.692.424-x</w:t>
      </w:r>
      <w:r>
        <w:t>,</w:t>
      </w:r>
      <w:r>
        <w:rPr>
          <w:lang w:val="pt-BR" w:bidi="pt-BR"/>
        </w:rPr>
        <w:t xml:space="preserve"> </w:t>
      </w:r>
      <w:r>
        <w:t xml:space="preserve">concluiu o curso de </w:t>
      </w:r>
      <w:r>
        <w:rPr>
          <w:noProof/>
        </w:rPr>
        <w:t>IA</w:t>
      </w:r>
      <w:r>
        <w:t xml:space="preserve"> no dia 19/10/2023 com a carga horária de 1 hora no evento ocorrido no auditório da ETEC Prof Maria Cristina Medeiros no dia Profissional da Informática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C4E5F" w:rsidTr="0082653D">
        <w:trPr>
          <w:trHeight w:val="1494"/>
          <w:jc w:val="center"/>
        </w:trPr>
        <w:tc>
          <w:tcPr>
            <w:tcW w:w="4710" w:type="dxa"/>
            <w:vAlign w:val="bottom"/>
          </w:tcPr>
          <w:p w:rsidR="00BC4E5F" w:rsidRDefault="00BC4E5F" w:rsidP="0082653D">
            <w:pPr>
              <w:pStyle w:val="Assinatura"/>
            </w:pPr>
          </w:p>
        </w:tc>
        <w:tc>
          <w:tcPr>
            <w:tcW w:w="3533" w:type="dxa"/>
            <w:vAlign w:val="bottom"/>
          </w:tcPr>
          <w:p w:rsidR="00BC4E5F" w:rsidRPr="00A91699" w:rsidRDefault="00BC4E5F" w:rsidP="00A91699">
            <w:pPr>
              <w:pStyle w:val="Selo"/>
            </w:pPr>
            <w:r>
              <w:t>19/10/2023</w:t>
            </w:r>
          </w:p>
        </w:tc>
        <w:tc>
          <w:tcPr>
            <w:tcW w:w="4710" w:type="dxa"/>
            <w:vAlign w:val="bottom"/>
          </w:tcPr>
          <w:p w:rsidR="00BC4E5F" w:rsidRDefault="00BC4E5F">
            <w:pPr>
              <w:pStyle w:val="Assinatura"/>
            </w:pPr>
          </w:p>
          <w:p w:rsidR="00BC4E5F" w:rsidRDefault="00BC4E5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26848" behindDoc="0" locked="0" layoutInCell="1" allowOverlap="1">
                  <wp:simplePos x="0" y="0"/>
                  <wp:positionH relativeFrom="margin">
                    <wp:posOffset>647700</wp:posOffset>
                  </wp:positionH>
                  <wp:positionV relativeFrom="paragraph">
                    <wp:posOffset>393065</wp:posOffset>
                  </wp:positionV>
                  <wp:extent cx="1408430" cy="1085850"/>
                  <wp:effectExtent l="0" t="0" r="0" b="0"/>
                  <wp:wrapNone/>
                  <wp:docPr id="83" name="Imagem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80px-Assinatura_de_Neyma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4E5F" w:rsidRDefault="00BC4E5F" w:rsidP="004411C1">
      <w:pPr>
        <w:sectPr w:rsidR="00BC4E5F" w:rsidSect="00BC4E5F">
          <w:headerReference w:type="default" r:id="rId44"/>
          <w:footerReference w:type="default" r:id="rId45"/>
          <w:headerReference w:type="first" r:id="rId4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629FE328" wp14:editId="2ADA642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1009650" cy="1009650"/>
            <wp:effectExtent l="0" t="0" r="0" b="0"/>
            <wp:wrapNone/>
            <wp:docPr id="84" name="Imagem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logo-ete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5B02C8" wp14:editId="70869F00">
                <wp:simplePos x="0" y="0"/>
                <wp:positionH relativeFrom="leftMargin">
                  <wp:posOffset>6905625</wp:posOffset>
                </wp:positionH>
                <wp:positionV relativeFrom="paragraph">
                  <wp:posOffset>671194</wp:posOffset>
                </wp:positionV>
                <wp:extent cx="1943100" cy="714375"/>
                <wp:effectExtent l="0" t="0" r="0" b="0"/>
                <wp:wrapNone/>
                <wp:docPr id="80" name="Caixa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Diretor(a) ETEC MCM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Neymar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02C8" id="Caixa de Texto 80" o:spid="_x0000_s1048" type="#_x0000_t202" style="position:absolute;left:0;text-align:left;margin-left:543.75pt;margin-top:52.85pt;width:153pt;height:56.25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" filled="f" stroked="f" strokeweight=".5pt">
                <v:textbox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Diretor(a) ETEC MCM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Neymar Jr.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B49EC1" wp14:editId="0D3B376B">
                <wp:simplePos x="0" y="0"/>
                <wp:positionH relativeFrom="leftMargin">
                  <wp:posOffset>2454275</wp:posOffset>
                </wp:positionH>
                <wp:positionV relativeFrom="paragraph">
                  <wp:posOffset>614045</wp:posOffset>
                </wp:positionV>
                <wp:extent cx="1828800" cy="1828800"/>
                <wp:effectExtent l="0" t="0" r="0" b="5080"/>
                <wp:wrapNone/>
                <wp:docPr id="81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Palestrante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9EC1" id="Caixa de Texto 81" o:spid="_x0000_s1049" type="#_x0000_t202" style="position:absolute;left:0;text-align:left;margin-left:193.25pt;margin-top:48.35pt;width:2in;height:2in;z-index:251728896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" filled="f" stroked="f" strokeweight=".5pt">
                <v:textbox style="mso-fit-shape-to-text:t"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Palestrante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4E5F" w:rsidRPr="003F36E1" w:rsidRDefault="00BC4E5F" w:rsidP="003F7405">
      <w:pPr>
        <w:pStyle w:val="Subttulo"/>
      </w:pPr>
      <w:r>
        <w:lastRenderedPageBreak/>
        <w:t xml:space="preserve">certificado curso de </w:t>
      </w:r>
      <w:r w:rsidRPr="006F133A">
        <w:rPr>
          <w:noProof/>
        </w:rPr>
        <w:t>IA</w:t>
      </w:r>
    </w:p>
    <w:p w:rsidR="00BC4E5F" w:rsidRPr="00637172" w:rsidRDefault="00BC4E5F" w:rsidP="00637172">
      <w:pPr>
        <w:pStyle w:val="Ttulo1"/>
      </w:pPr>
      <w:r>
        <w:t>certificamos que</w:t>
      </w:r>
    </w:p>
    <w:p w:rsidR="00BC4E5F" w:rsidRPr="004546DB" w:rsidRDefault="00BC4E5F" w:rsidP="00637172">
      <w:pPr>
        <w:pStyle w:val="Ttulo"/>
        <w:rPr>
          <w:sz w:val="60"/>
          <w:szCs w:val="60"/>
        </w:rPr>
      </w:pPr>
      <w:r w:rsidRPr="006F133A">
        <w:rPr>
          <w:noProof/>
          <w:sz w:val="60"/>
          <w:szCs w:val="60"/>
        </w:rPr>
        <w:t>Anderson Várias Situações</w:t>
      </w:r>
    </w:p>
    <w:p w:rsidR="00BC4E5F" w:rsidRDefault="00BC4E5F" w:rsidP="00A91699">
      <w:r>
        <w:rPr>
          <w:noProof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1767840</wp:posOffset>
            </wp:positionV>
            <wp:extent cx="2143125" cy="723900"/>
            <wp:effectExtent l="0" t="0" r="0" b="0"/>
            <wp:wrapNone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-dom-pa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RG:</w:t>
      </w:r>
      <w:r>
        <w:rPr>
          <w:noProof/>
        </w:rPr>
        <w:t>99.222.333-J</w:t>
      </w:r>
      <w:r>
        <w:t>,</w:t>
      </w:r>
      <w:r>
        <w:rPr>
          <w:lang w:val="pt-BR" w:bidi="pt-BR"/>
        </w:rPr>
        <w:t xml:space="preserve"> </w:t>
      </w:r>
      <w:r>
        <w:t xml:space="preserve">concluiu o curso de </w:t>
      </w:r>
      <w:r>
        <w:rPr>
          <w:noProof/>
        </w:rPr>
        <w:t>IA</w:t>
      </w:r>
      <w:r>
        <w:t xml:space="preserve"> no dia 19/10/2023 com a carga horária de 1 hora no evento ocorrido no auditório da ETEC Prof Maria Cristina Medeiros no dia Profissional da Informática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C4E5F" w:rsidTr="0082653D">
        <w:trPr>
          <w:trHeight w:val="1494"/>
          <w:jc w:val="center"/>
        </w:trPr>
        <w:tc>
          <w:tcPr>
            <w:tcW w:w="4710" w:type="dxa"/>
            <w:vAlign w:val="bottom"/>
          </w:tcPr>
          <w:p w:rsidR="00BC4E5F" w:rsidRDefault="00BC4E5F" w:rsidP="0082653D">
            <w:pPr>
              <w:pStyle w:val="Assinatura"/>
            </w:pPr>
          </w:p>
        </w:tc>
        <w:tc>
          <w:tcPr>
            <w:tcW w:w="3533" w:type="dxa"/>
            <w:vAlign w:val="bottom"/>
          </w:tcPr>
          <w:p w:rsidR="00BC4E5F" w:rsidRPr="00A91699" w:rsidRDefault="00BC4E5F" w:rsidP="00A91699">
            <w:pPr>
              <w:pStyle w:val="Selo"/>
            </w:pPr>
            <w:r>
              <w:t>19/10/2023</w:t>
            </w:r>
          </w:p>
        </w:tc>
        <w:tc>
          <w:tcPr>
            <w:tcW w:w="4710" w:type="dxa"/>
            <w:vAlign w:val="bottom"/>
          </w:tcPr>
          <w:p w:rsidR="00BC4E5F" w:rsidRDefault="00BC4E5F">
            <w:pPr>
              <w:pStyle w:val="Assinatura"/>
            </w:pPr>
          </w:p>
          <w:p w:rsidR="00BC4E5F" w:rsidRDefault="00BC4E5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32992" behindDoc="0" locked="0" layoutInCell="1" allowOverlap="1">
                  <wp:simplePos x="0" y="0"/>
                  <wp:positionH relativeFrom="margin">
                    <wp:posOffset>647700</wp:posOffset>
                  </wp:positionH>
                  <wp:positionV relativeFrom="paragraph">
                    <wp:posOffset>393065</wp:posOffset>
                  </wp:positionV>
                  <wp:extent cx="1408430" cy="1085850"/>
                  <wp:effectExtent l="0" t="0" r="0" b="0"/>
                  <wp:wrapNone/>
                  <wp:docPr id="90" name="Imagem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80px-Assinatura_de_Neyma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4E5F" w:rsidRDefault="00BC4E5F" w:rsidP="004411C1">
      <w:pPr>
        <w:sectPr w:rsidR="00BC4E5F" w:rsidSect="00BC4E5F">
          <w:headerReference w:type="default" r:id="rId47"/>
          <w:footerReference w:type="default" r:id="rId48"/>
          <w:headerReference w:type="first" r:id="rId4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629FE328" wp14:editId="2ADA642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1009650" cy="1009650"/>
            <wp:effectExtent l="0" t="0" r="0" b="0"/>
            <wp:wrapNone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logo-ete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A5B02C8" wp14:editId="70869F00">
                <wp:simplePos x="0" y="0"/>
                <wp:positionH relativeFrom="leftMargin">
                  <wp:posOffset>6905625</wp:posOffset>
                </wp:positionH>
                <wp:positionV relativeFrom="paragraph">
                  <wp:posOffset>671194</wp:posOffset>
                </wp:positionV>
                <wp:extent cx="1943100" cy="714375"/>
                <wp:effectExtent l="0" t="0" r="0" b="0"/>
                <wp:wrapNone/>
                <wp:docPr id="87" name="Caixa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Diretor(a) ETEC MCM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Neymar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02C8" id="Caixa de Texto 87" o:spid="_x0000_s1050" type="#_x0000_t202" style="position:absolute;left:0;text-align:left;margin-left:543.75pt;margin-top:52.85pt;width:153pt;height:56.25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" filled="f" stroked="f" strokeweight=".5pt">
                <v:textbox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Diretor(a) ETEC MCM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Neymar Jr.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B49EC1" wp14:editId="0D3B376B">
                <wp:simplePos x="0" y="0"/>
                <wp:positionH relativeFrom="leftMargin">
                  <wp:posOffset>2454275</wp:posOffset>
                </wp:positionH>
                <wp:positionV relativeFrom="paragraph">
                  <wp:posOffset>614045</wp:posOffset>
                </wp:positionV>
                <wp:extent cx="1828800" cy="1828800"/>
                <wp:effectExtent l="0" t="0" r="0" b="5080"/>
                <wp:wrapNone/>
                <wp:docPr id="88" name="Caixa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Palestrante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9EC1" id="Caixa de Texto 88" o:spid="_x0000_s1051" type="#_x0000_t202" style="position:absolute;left:0;text-align:left;margin-left:193.25pt;margin-top:48.35pt;width:2in;height:2in;z-index:251735040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" filled="f" stroked="f" strokeweight=".5pt">
                <v:textbox style="mso-fit-shape-to-text:t"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Palestrante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4E5F" w:rsidRPr="003F36E1" w:rsidRDefault="00BC4E5F" w:rsidP="003F7405">
      <w:pPr>
        <w:pStyle w:val="Subttulo"/>
      </w:pPr>
      <w:r>
        <w:lastRenderedPageBreak/>
        <w:t xml:space="preserve">certificado curso de </w:t>
      </w:r>
      <w:r w:rsidRPr="006F133A">
        <w:rPr>
          <w:noProof/>
        </w:rPr>
        <w:t>IA</w:t>
      </w:r>
    </w:p>
    <w:p w:rsidR="00BC4E5F" w:rsidRPr="00637172" w:rsidRDefault="00BC4E5F" w:rsidP="00637172">
      <w:pPr>
        <w:pStyle w:val="Ttulo1"/>
      </w:pPr>
      <w:r>
        <w:t>certificamos que</w:t>
      </w:r>
    </w:p>
    <w:p w:rsidR="00BC4E5F" w:rsidRPr="004546DB" w:rsidRDefault="00BC4E5F" w:rsidP="00637172">
      <w:pPr>
        <w:pStyle w:val="Ttulo"/>
        <w:rPr>
          <w:sz w:val="60"/>
          <w:szCs w:val="60"/>
        </w:rPr>
      </w:pPr>
      <w:r w:rsidRPr="006F133A">
        <w:rPr>
          <w:noProof/>
          <w:sz w:val="60"/>
          <w:szCs w:val="60"/>
        </w:rPr>
        <w:t>João Paulo Mendonça</w:t>
      </w:r>
    </w:p>
    <w:p w:rsidR="00BC4E5F" w:rsidRDefault="00BC4E5F" w:rsidP="00A91699">
      <w:r>
        <w:rPr>
          <w:noProof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1767840</wp:posOffset>
            </wp:positionV>
            <wp:extent cx="2143125" cy="723900"/>
            <wp:effectExtent l="0" t="0" r="0" b="0"/>
            <wp:wrapNone/>
            <wp:docPr id="96" name="Imagem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-dom-pa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RG:</w:t>
      </w:r>
      <w:r>
        <w:rPr>
          <w:noProof/>
        </w:rPr>
        <w:t>23.222.682-2</w:t>
      </w:r>
      <w:r>
        <w:t>,</w:t>
      </w:r>
      <w:r>
        <w:rPr>
          <w:lang w:val="pt-BR" w:bidi="pt-BR"/>
        </w:rPr>
        <w:t xml:space="preserve"> </w:t>
      </w:r>
      <w:r>
        <w:t xml:space="preserve">concluiu o curso de </w:t>
      </w:r>
      <w:r>
        <w:rPr>
          <w:noProof/>
        </w:rPr>
        <w:t>IA</w:t>
      </w:r>
      <w:r>
        <w:t xml:space="preserve"> no dia 19/10/2023 com a carga horária de 1 hora no evento ocorrido no auditório da ETEC Prof Maria Cristina Medeiros no dia Profissional da Informática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C4E5F" w:rsidTr="0082653D">
        <w:trPr>
          <w:trHeight w:val="1494"/>
          <w:jc w:val="center"/>
        </w:trPr>
        <w:tc>
          <w:tcPr>
            <w:tcW w:w="4710" w:type="dxa"/>
            <w:vAlign w:val="bottom"/>
          </w:tcPr>
          <w:p w:rsidR="00BC4E5F" w:rsidRDefault="00BC4E5F" w:rsidP="0082653D">
            <w:pPr>
              <w:pStyle w:val="Assinatura"/>
            </w:pPr>
          </w:p>
        </w:tc>
        <w:tc>
          <w:tcPr>
            <w:tcW w:w="3533" w:type="dxa"/>
            <w:vAlign w:val="bottom"/>
          </w:tcPr>
          <w:p w:rsidR="00BC4E5F" w:rsidRPr="00A91699" w:rsidRDefault="00BC4E5F" w:rsidP="00A91699">
            <w:pPr>
              <w:pStyle w:val="Selo"/>
            </w:pPr>
            <w:r>
              <w:t>19/10/2023</w:t>
            </w:r>
          </w:p>
        </w:tc>
        <w:tc>
          <w:tcPr>
            <w:tcW w:w="4710" w:type="dxa"/>
            <w:vAlign w:val="bottom"/>
          </w:tcPr>
          <w:p w:rsidR="00BC4E5F" w:rsidRDefault="00BC4E5F">
            <w:pPr>
              <w:pStyle w:val="Assinatura"/>
            </w:pPr>
          </w:p>
          <w:p w:rsidR="00BC4E5F" w:rsidRDefault="00BC4E5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39136" behindDoc="0" locked="0" layoutInCell="1" allowOverlap="1">
                  <wp:simplePos x="0" y="0"/>
                  <wp:positionH relativeFrom="margin">
                    <wp:posOffset>647700</wp:posOffset>
                  </wp:positionH>
                  <wp:positionV relativeFrom="paragraph">
                    <wp:posOffset>393065</wp:posOffset>
                  </wp:positionV>
                  <wp:extent cx="1408430" cy="1085850"/>
                  <wp:effectExtent l="0" t="0" r="0" b="0"/>
                  <wp:wrapNone/>
                  <wp:docPr id="97" name="Imagem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80px-Assinatura_de_Neyma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4E5F" w:rsidRDefault="00BC4E5F" w:rsidP="004411C1">
      <w:pPr>
        <w:sectPr w:rsidR="00BC4E5F" w:rsidSect="00BC4E5F">
          <w:headerReference w:type="default" r:id="rId50"/>
          <w:footerReference w:type="default" r:id="rId51"/>
          <w:headerReference w:type="first" r:id="rId5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w:drawing>
          <wp:anchor distT="0" distB="0" distL="114300" distR="114300" simplePos="0" relativeHeight="251742208" behindDoc="0" locked="0" layoutInCell="1" allowOverlap="1" wp14:anchorId="629FE328" wp14:editId="2ADA642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1009650" cy="1009650"/>
            <wp:effectExtent l="0" t="0" r="0" b="0"/>
            <wp:wrapNone/>
            <wp:docPr id="98" name="Imagem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logo-ete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A5B02C8" wp14:editId="70869F00">
                <wp:simplePos x="0" y="0"/>
                <wp:positionH relativeFrom="leftMargin">
                  <wp:posOffset>6905625</wp:posOffset>
                </wp:positionH>
                <wp:positionV relativeFrom="paragraph">
                  <wp:posOffset>671194</wp:posOffset>
                </wp:positionV>
                <wp:extent cx="1943100" cy="714375"/>
                <wp:effectExtent l="0" t="0" r="0" b="0"/>
                <wp:wrapNone/>
                <wp:docPr id="94" name="Caixa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Diretor(a) ETEC MCM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Neymar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02C8" id="Caixa de Texto 94" o:spid="_x0000_s1052" type="#_x0000_t202" style="position:absolute;left:0;text-align:left;margin-left:543.75pt;margin-top:52.85pt;width:153pt;height:56.25pt;z-index:2517432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" filled="f" stroked="f" strokeweight=".5pt">
                <v:textbox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Diretor(a) ETEC MCM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Neymar Jr.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B49EC1" wp14:editId="0D3B376B">
                <wp:simplePos x="0" y="0"/>
                <wp:positionH relativeFrom="leftMargin">
                  <wp:posOffset>2454275</wp:posOffset>
                </wp:positionH>
                <wp:positionV relativeFrom="paragraph">
                  <wp:posOffset>614045</wp:posOffset>
                </wp:positionV>
                <wp:extent cx="1828800" cy="1828800"/>
                <wp:effectExtent l="0" t="0" r="0" b="5080"/>
                <wp:wrapNone/>
                <wp:docPr id="95" name="Caixa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Palestrante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9EC1" id="Caixa de Texto 95" o:spid="_x0000_s1053" type="#_x0000_t202" style="position:absolute;left:0;text-align:left;margin-left:193.25pt;margin-top:48.35pt;width:2in;height:2in;z-index:251741184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" filled="f" stroked="f" strokeweight=".5pt">
                <v:textbox style="mso-fit-shape-to-text:t"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Palestrante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4E5F" w:rsidRPr="003F36E1" w:rsidRDefault="00BC4E5F" w:rsidP="003F7405">
      <w:pPr>
        <w:pStyle w:val="Subttulo"/>
      </w:pPr>
      <w:r>
        <w:lastRenderedPageBreak/>
        <w:t xml:space="preserve">certificado curso de </w:t>
      </w:r>
      <w:r w:rsidRPr="006F133A">
        <w:rPr>
          <w:noProof/>
        </w:rPr>
        <w:t>IA</w:t>
      </w:r>
    </w:p>
    <w:p w:rsidR="00BC4E5F" w:rsidRPr="00637172" w:rsidRDefault="00BC4E5F" w:rsidP="00637172">
      <w:pPr>
        <w:pStyle w:val="Ttulo1"/>
      </w:pPr>
      <w:r>
        <w:t>certificamos que</w:t>
      </w:r>
    </w:p>
    <w:p w:rsidR="00BC4E5F" w:rsidRPr="004546DB" w:rsidRDefault="00BC4E5F" w:rsidP="00637172">
      <w:pPr>
        <w:pStyle w:val="Ttulo"/>
        <w:rPr>
          <w:sz w:val="60"/>
          <w:szCs w:val="60"/>
        </w:rPr>
      </w:pPr>
      <w:r w:rsidRPr="006F133A">
        <w:rPr>
          <w:noProof/>
          <w:sz w:val="60"/>
          <w:szCs w:val="60"/>
        </w:rPr>
        <w:t>Nathan Henrique Augusto da Silva</w:t>
      </w:r>
    </w:p>
    <w:p w:rsidR="00BC4E5F" w:rsidRDefault="00BC4E5F" w:rsidP="00A91699">
      <w:r>
        <w:rPr>
          <w:noProof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1767840</wp:posOffset>
            </wp:positionV>
            <wp:extent cx="2143125" cy="723900"/>
            <wp:effectExtent l="0" t="0" r="0" b="0"/>
            <wp:wrapNone/>
            <wp:docPr id="103" name="Imagem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-dom-pa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RG:</w:t>
      </w:r>
      <w:r>
        <w:rPr>
          <w:noProof/>
        </w:rPr>
        <w:t>22.222.222-22</w:t>
      </w:r>
      <w:r>
        <w:t>,</w:t>
      </w:r>
      <w:r>
        <w:rPr>
          <w:lang w:val="pt-BR" w:bidi="pt-BR"/>
        </w:rPr>
        <w:t xml:space="preserve"> </w:t>
      </w:r>
      <w:r>
        <w:t xml:space="preserve">concluiu o curso de </w:t>
      </w:r>
      <w:r>
        <w:rPr>
          <w:noProof/>
        </w:rPr>
        <w:t>IA</w:t>
      </w:r>
      <w:r>
        <w:t xml:space="preserve"> no dia 19/10/2023 com a carga horária de 1 hora no evento ocorrido no auditório da ETEC Prof Maria Cristina Medeiros no dia Profissional da Informática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C4E5F" w:rsidTr="0082653D">
        <w:trPr>
          <w:trHeight w:val="1494"/>
          <w:jc w:val="center"/>
        </w:trPr>
        <w:tc>
          <w:tcPr>
            <w:tcW w:w="4710" w:type="dxa"/>
            <w:vAlign w:val="bottom"/>
          </w:tcPr>
          <w:p w:rsidR="00BC4E5F" w:rsidRDefault="00BC4E5F" w:rsidP="0082653D">
            <w:pPr>
              <w:pStyle w:val="Assinatura"/>
            </w:pPr>
          </w:p>
        </w:tc>
        <w:tc>
          <w:tcPr>
            <w:tcW w:w="3533" w:type="dxa"/>
            <w:vAlign w:val="bottom"/>
          </w:tcPr>
          <w:p w:rsidR="00BC4E5F" w:rsidRPr="00A91699" w:rsidRDefault="00BC4E5F" w:rsidP="00A91699">
            <w:pPr>
              <w:pStyle w:val="Selo"/>
            </w:pPr>
            <w:r>
              <w:t>19/10/2023</w:t>
            </w:r>
          </w:p>
        </w:tc>
        <w:tc>
          <w:tcPr>
            <w:tcW w:w="4710" w:type="dxa"/>
            <w:vAlign w:val="bottom"/>
          </w:tcPr>
          <w:p w:rsidR="00BC4E5F" w:rsidRDefault="00BC4E5F">
            <w:pPr>
              <w:pStyle w:val="Assinatura"/>
            </w:pPr>
          </w:p>
          <w:p w:rsidR="00BC4E5F" w:rsidRDefault="00BC4E5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45280" behindDoc="0" locked="0" layoutInCell="1" allowOverlap="1">
                  <wp:simplePos x="0" y="0"/>
                  <wp:positionH relativeFrom="margin">
                    <wp:posOffset>647700</wp:posOffset>
                  </wp:positionH>
                  <wp:positionV relativeFrom="paragraph">
                    <wp:posOffset>393065</wp:posOffset>
                  </wp:positionV>
                  <wp:extent cx="1408430" cy="1085850"/>
                  <wp:effectExtent l="0" t="0" r="0" b="0"/>
                  <wp:wrapNone/>
                  <wp:docPr id="104" name="Imagem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80px-Assinatura_de_Neyma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4E5F" w:rsidRDefault="00BC4E5F" w:rsidP="004411C1">
      <w:pPr>
        <w:sectPr w:rsidR="00BC4E5F" w:rsidSect="00BC4E5F">
          <w:headerReference w:type="default" r:id="rId53"/>
          <w:footerReference w:type="default" r:id="rId54"/>
          <w:headerReference w:type="first" r:id="rId5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629FE328" wp14:editId="2ADA642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1009650" cy="1009650"/>
            <wp:effectExtent l="0" t="0" r="0" b="0"/>
            <wp:wrapNone/>
            <wp:docPr id="105" name="Imagem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logo-ete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A5B02C8" wp14:editId="70869F00">
                <wp:simplePos x="0" y="0"/>
                <wp:positionH relativeFrom="leftMargin">
                  <wp:posOffset>6905625</wp:posOffset>
                </wp:positionH>
                <wp:positionV relativeFrom="paragraph">
                  <wp:posOffset>671194</wp:posOffset>
                </wp:positionV>
                <wp:extent cx="1943100" cy="714375"/>
                <wp:effectExtent l="0" t="0" r="0" b="0"/>
                <wp:wrapNone/>
                <wp:docPr id="101" name="Caixa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Diretor(a) ETEC MCM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Neymar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02C8" id="Caixa de Texto 101" o:spid="_x0000_s1054" type="#_x0000_t202" style="position:absolute;left:0;text-align:left;margin-left:543.75pt;margin-top:52.85pt;width:153pt;height:56.25pt;z-index:2517493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" filled="f" stroked="f" strokeweight=".5pt">
                <v:textbox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Diretor(a) ETEC MCM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Neymar Jr.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5B49EC1" wp14:editId="0D3B376B">
                <wp:simplePos x="0" y="0"/>
                <wp:positionH relativeFrom="leftMargin">
                  <wp:posOffset>2454275</wp:posOffset>
                </wp:positionH>
                <wp:positionV relativeFrom="paragraph">
                  <wp:posOffset>614045</wp:posOffset>
                </wp:positionV>
                <wp:extent cx="1828800" cy="1828800"/>
                <wp:effectExtent l="0" t="0" r="0" b="5080"/>
                <wp:wrapNone/>
                <wp:docPr id="102" name="Caixa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Palestrante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9EC1" id="Caixa de Texto 102" o:spid="_x0000_s1055" type="#_x0000_t202" style="position:absolute;left:0;text-align:left;margin-left:193.25pt;margin-top:48.35pt;width:2in;height:2in;z-index:251747328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" filled="f" stroked="f" strokeweight=".5pt">
                <v:textbox style="mso-fit-shape-to-text:t"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Palestrante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4E5F" w:rsidRPr="003F36E1" w:rsidRDefault="00BC4E5F" w:rsidP="003F7405">
      <w:pPr>
        <w:pStyle w:val="Subttulo"/>
      </w:pPr>
      <w:r>
        <w:lastRenderedPageBreak/>
        <w:t xml:space="preserve">certificado curso de </w:t>
      </w:r>
      <w:r w:rsidRPr="006F133A">
        <w:rPr>
          <w:noProof/>
        </w:rPr>
        <w:t>Robótica</w:t>
      </w:r>
    </w:p>
    <w:p w:rsidR="00BC4E5F" w:rsidRPr="00637172" w:rsidRDefault="00BC4E5F" w:rsidP="00637172">
      <w:pPr>
        <w:pStyle w:val="Ttulo1"/>
      </w:pPr>
      <w:r>
        <w:t>certificamos que</w:t>
      </w:r>
    </w:p>
    <w:p w:rsidR="00BC4E5F" w:rsidRPr="004546DB" w:rsidRDefault="00BC4E5F" w:rsidP="00637172">
      <w:pPr>
        <w:pStyle w:val="Ttulo"/>
        <w:rPr>
          <w:sz w:val="60"/>
          <w:szCs w:val="60"/>
        </w:rPr>
      </w:pPr>
      <w:r w:rsidRPr="006F133A">
        <w:rPr>
          <w:noProof/>
          <w:sz w:val="60"/>
          <w:szCs w:val="60"/>
        </w:rPr>
        <w:t>Amanda Soares Pires</w:t>
      </w:r>
    </w:p>
    <w:p w:rsidR="00BC4E5F" w:rsidRDefault="00BC4E5F" w:rsidP="00A91699">
      <w:r>
        <w:rPr>
          <w:noProof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1767840</wp:posOffset>
            </wp:positionV>
            <wp:extent cx="2143125" cy="723900"/>
            <wp:effectExtent l="0" t="0" r="0" b="0"/>
            <wp:wrapNone/>
            <wp:docPr id="110" name="Imagem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-dom-pa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RG:</w:t>
      </w:r>
      <w:r>
        <w:rPr>
          <w:noProof/>
        </w:rPr>
        <w:t>32.446.765-02</w:t>
      </w:r>
      <w:r>
        <w:t>,</w:t>
      </w:r>
      <w:r>
        <w:rPr>
          <w:lang w:val="pt-BR" w:bidi="pt-BR"/>
        </w:rPr>
        <w:t xml:space="preserve"> </w:t>
      </w:r>
      <w:r>
        <w:t xml:space="preserve">concluiu o curso de </w:t>
      </w:r>
      <w:r>
        <w:rPr>
          <w:noProof/>
        </w:rPr>
        <w:t>Robótica</w:t>
      </w:r>
      <w:r>
        <w:t xml:space="preserve"> no dia 19/10/2023 com a carga horária de 1 hora no evento ocorrido no auditório da ETEC Prof Maria Cristina Medeiros no dia Profissional da Informática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C4E5F" w:rsidTr="0082653D">
        <w:trPr>
          <w:trHeight w:val="1494"/>
          <w:jc w:val="center"/>
        </w:trPr>
        <w:tc>
          <w:tcPr>
            <w:tcW w:w="4710" w:type="dxa"/>
            <w:vAlign w:val="bottom"/>
          </w:tcPr>
          <w:p w:rsidR="00BC4E5F" w:rsidRDefault="00BC4E5F" w:rsidP="0082653D">
            <w:pPr>
              <w:pStyle w:val="Assinatura"/>
            </w:pPr>
          </w:p>
        </w:tc>
        <w:tc>
          <w:tcPr>
            <w:tcW w:w="3533" w:type="dxa"/>
            <w:vAlign w:val="bottom"/>
          </w:tcPr>
          <w:p w:rsidR="00BC4E5F" w:rsidRPr="00A91699" w:rsidRDefault="00BC4E5F" w:rsidP="00A91699">
            <w:pPr>
              <w:pStyle w:val="Selo"/>
            </w:pPr>
            <w:r>
              <w:t>19/10/2023</w:t>
            </w:r>
          </w:p>
        </w:tc>
        <w:tc>
          <w:tcPr>
            <w:tcW w:w="4710" w:type="dxa"/>
            <w:vAlign w:val="bottom"/>
          </w:tcPr>
          <w:p w:rsidR="00BC4E5F" w:rsidRDefault="00BC4E5F">
            <w:pPr>
              <w:pStyle w:val="Assinatura"/>
            </w:pPr>
          </w:p>
          <w:p w:rsidR="00BC4E5F" w:rsidRDefault="00BC4E5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51424" behindDoc="0" locked="0" layoutInCell="1" allowOverlap="1">
                  <wp:simplePos x="0" y="0"/>
                  <wp:positionH relativeFrom="margin">
                    <wp:posOffset>647700</wp:posOffset>
                  </wp:positionH>
                  <wp:positionV relativeFrom="paragraph">
                    <wp:posOffset>393065</wp:posOffset>
                  </wp:positionV>
                  <wp:extent cx="1408430" cy="1085850"/>
                  <wp:effectExtent l="0" t="0" r="0" b="0"/>
                  <wp:wrapNone/>
                  <wp:docPr id="111" name="Imagem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80px-Assinatura_de_Neyma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4E5F" w:rsidRDefault="00BC4E5F" w:rsidP="004411C1">
      <w:pPr>
        <w:sectPr w:rsidR="00BC4E5F" w:rsidSect="00BC4E5F">
          <w:headerReference w:type="default" r:id="rId56"/>
          <w:footerReference w:type="default" r:id="rId57"/>
          <w:headerReference w:type="first" r:id="rId5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w:drawing>
          <wp:anchor distT="0" distB="0" distL="114300" distR="114300" simplePos="0" relativeHeight="251754496" behindDoc="0" locked="0" layoutInCell="1" allowOverlap="1" wp14:anchorId="629FE328" wp14:editId="2ADA642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1009650" cy="1009650"/>
            <wp:effectExtent l="0" t="0" r="0" b="0"/>
            <wp:wrapNone/>
            <wp:docPr id="112" name="Imagem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logo-ete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5B02C8" wp14:editId="70869F00">
                <wp:simplePos x="0" y="0"/>
                <wp:positionH relativeFrom="leftMargin">
                  <wp:posOffset>6905625</wp:posOffset>
                </wp:positionH>
                <wp:positionV relativeFrom="paragraph">
                  <wp:posOffset>671194</wp:posOffset>
                </wp:positionV>
                <wp:extent cx="1943100" cy="714375"/>
                <wp:effectExtent l="0" t="0" r="0" b="0"/>
                <wp:wrapNone/>
                <wp:docPr id="108" name="Caixa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Diretor(a) ETEC MCM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Neymar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02C8" id="Caixa de Texto 108" o:spid="_x0000_s1056" type="#_x0000_t202" style="position:absolute;left:0;text-align:left;margin-left:543.75pt;margin-top:52.85pt;width:153pt;height:56.25pt;z-index:2517555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" filled="f" stroked="f" strokeweight=".5pt">
                <v:textbox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Diretor(a) ETEC MCM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Neymar Jr.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5B49EC1" wp14:editId="0D3B376B">
                <wp:simplePos x="0" y="0"/>
                <wp:positionH relativeFrom="leftMargin">
                  <wp:posOffset>2454275</wp:posOffset>
                </wp:positionH>
                <wp:positionV relativeFrom="paragraph">
                  <wp:posOffset>614045</wp:posOffset>
                </wp:positionV>
                <wp:extent cx="1828800" cy="1828800"/>
                <wp:effectExtent l="0" t="0" r="0" b="5080"/>
                <wp:wrapNone/>
                <wp:docPr id="109" name="Caixa de Tex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Palestrante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9EC1" id="Caixa de Texto 109" o:spid="_x0000_s1057" type="#_x0000_t202" style="position:absolute;left:0;text-align:left;margin-left:193.25pt;margin-top:48.35pt;width:2in;height:2in;z-index:251753472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" filled="f" stroked="f" strokeweight=".5pt">
                <v:textbox style="mso-fit-shape-to-text:t"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Palestrante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4E5F" w:rsidRPr="003F36E1" w:rsidRDefault="00BC4E5F" w:rsidP="003F7405">
      <w:pPr>
        <w:pStyle w:val="Subttulo"/>
      </w:pPr>
      <w:r>
        <w:lastRenderedPageBreak/>
        <w:t xml:space="preserve">certificado curso de </w:t>
      </w:r>
      <w:r w:rsidRPr="006F133A">
        <w:rPr>
          <w:noProof/>
        </w:rPr>
        <w:t>IA</w:t>
      </w:r>
    </w:p>
    <w:p w:rsidR="00BC4E5F" w:rsidRPr="00637172" w:rsidRDefault="00BC4E5F" w:rsidP="00637172">
      <w:pPr>
        <w:pStyle w:val="Ttulo1"/>
      </w:pPr>
      <w:r>
        <w:t>certificamos que</w:t>
      </w:r>
    </w:p>
    <w:p w:rsidR="00BC4E5F" w:rsidRPr="004546DB" w:rsidRDefault="00BC4E5F" w:rsidP="00637172">
      <w:pPr>
        <w:pStyle w:val="Ttulo"/>
        <w:rPr>
          <w:sz w:val="60"/>
          <w:szCs w:val="60"/>
        </w:rPr>
      </w:pPr>
      <w:r w:rsidRPr="006F133A">
        <w:rPr>
          <w:noProof/>
          <w:sz w:val="60"/>
          <w:szCs w:val="60"/>
        </w:rPr>
        <w:t>Larissa Manoela Taques Elias Santos</w:t>
      </w:r>
    </w:p>
    <w:p w:rsidR="00BC4E5F" w:rsidRDefault="00BC4E5F" w:rsidP="00A91699">
      <w:r>
        <w:rPr>
          <w:noProof/>
        </w:rP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1767840</wp:posOffset>
            </wp:positionV>
            <wp:extent cx="2143125" cy="723900"/>
            <wp:effectExtent l="0" t="0" r="0" b="0"/>
            <wp:wrapNone/>
            <wp:docPr id="117" name="Imagem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-dom-pa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RG:</w:t>
      </w:r>
      <w:r>
        <w:rPr>
          <w:noProof/>
        </w:rPr>
        <w:t>21.126.623.32</w:t>
      </w:r>
      <w:r>
        <w:t>,</w:t>
      </w:r>
      <w:r>
        <w:rPr>
          <w:lang w:val="pt-BR" w:bidi="pt-BR"/>
        </w:rPr>
        <w:t xml:space="preserve"> </w:t>
      </w:r>
      <w:r>
        <w:t xml:space="preserve">concluiu o curso de </w:t>
      </w:r>
      <w:r>
        <w:rPr>
          <w:noProof/>
        </w:rPr>
        <w:t>IA</w:t>
      </w:r>
      <w:r>
        <w:t xml:space="preserve"> no dia 19/10/2023 com a carga horária de 1 hora no evento ocorrido no auditório da ETEC Prof Maria Cristina Medeiros no dia Profissional da Informática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C4E5F" w:rsidTr="0082653D">
        <w:trPr>
          <w:trHeight w:val="1494"/>
          <w:jc w:val="center"/>
        </w:trPr>
        <w:tc>
          <w:tcPr>
            <w:tcW w:w="4710" w:type="dxa"/>
            <w:vAlign w:val="bottom"/>
          </w:tcPr>
          <w:p w:rsidR="00BC4E5F" w:rsidRDefault="00BC4E5F" w:rsidP="0082653D">
            <w:pPr>
              <w:pStyle w:val="Assinatura"/>
            </w:pPr>
          </w:p>
        </w:tc>
        <w:tc>
          <w:tcPr>
            <w:tcW w:w="3533" w:type="dxa"/>
            <w:vAlign w:val="bottom"/>
          </w:tcPr>
          <w:p w:rsidR="00BC4E5F" w:rsidRPr="00A91699" w:rsidRDefault="00BC4E5F" w:rsidP="00A91699">
            <w:pPr>
              <w:pStyle w:val="Selo"/>
            </w:pPr>
            <w:r>
              <w:t>19/10/2023</w:t>
            </w:r>
          </w:p>
        </w:tc>
        <w:tc>
          <w:tcPr>
            <w:tcW w:w="4710" w:type="dxa"/>
            <w:vAlign w:val="bottom"/>
          </w:tcPr>
          <w:p w:rsidR="00BC4E5F" w:rsidRDefault="00BC4E5F">
            <w:pPr>
              <w:pStyle w:val="Assinatura"/>
            </w:pPr>
          </w:p>
          <w:p w:rsidR="00BC4E5F" w:rsidRDefault="00BC4E5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57568" behindDoc="0" locked="0" layoutInCell="1" allowOverlap="1">
                  <wp:simplePos x="0" y="0"/>
                  <wp:positionH relativeFrom="margin">
                    <wp:posOffset>647700</wp:posOffset>
                  </wp:positionH>
                  <wp:positionV relativeFrom="paragraph">
                    <wp:posOffset>393065</wp:posOffset>
                  </wp:positionV>
                  <wp:extent cx="1408430" cy="1085850"/>
                  <wp:effectExtent l="0" t="0" r="0" b="0"/>
                  <wp:wrapNone/>
                  <wp:docPr id="118" name="Imagem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80px-Assinatura_de_Neyma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4E5F" w:rsidRDefault="00BC4E5F" w:rsidP="004411C1">
      <w:pPr>
        <w:sectPr w:rsidR="00BC4E5F" w:rsidSect="00BC4E5F">
          <w:headerReference w:type="default" r:id="rId59"/>
          <w:footerReference w:type="default" r:id="rId60"/>
          <w:headerReference w:type="first" r:id="rId6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w:drawing>
          <wp:anchor distT="0" distB="0" distL="114300" distR="114300" simplePos="0" relativeHeight="251760640" behindDoc="0" locked="0" layoutInCell="1" allowOverlap="1" wp14:anchorId="629FE328" wp14:editId="2ADA642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1009650" cy="1009650"/>
            <wp:effectExtent l="0" t="0" r="0" b="0"/>
            <wp:wrapNone/>
            <wp:docPr id="119" name="Imagem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logo-ete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A5B02C8" wp14:editId="70869F00">
                <wp:simplePos x="0" y="0"/>
                <wp:positionH relativeFrom="leftMargin">
                  <wp:posOffset>6905625</wp:posOffset>
                </wp:positionH>
                <wp:positionV relativeFrom="paragraph">
                  <wp:posOffset>671194</wp:posOffset>
                </wp:positionV>
                <wp:extent cx="1943100" cy="714375"/>
                <wp:effectExtent l="0" t="0" r="0" b="0"/>
                <wp:wrapNone/>
                <wp:docPr id="115" name="Caixa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Diretor(a) ETEC MCM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Neymar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02C8" id="Caixa de Texto 115" o:spid="_x0000_s1058" type="#_x0000_t202" style="position:absolute;left:0;text-align:left;margin-left:543.75pt;margin-top:52.85pt;width:153pt;height:56.25pt;z-index:2517616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" filled="f" stroked="f" strokeweight=".5pt">
                <v:textbox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Diretor(a) ETEC MCM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Neymar Jr.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B49EC1" wp14:editId="0D3B376B">
                <wp:simplePos x="0" y="0"/>
                <wp:positionH relativeFrom="leftMargin">
                  <wp:posOffset>2454275</wp:posOffset>
                </wp:positionH>
                <wp:positionV relativeFrom="paragraph">
                  <wp:posOffset>614045</wp:posOffset>
                </wp:positionV>
                <wp:extent cx="1828800" cy="1828800"/>
                <wp:effectExtent l="0" t="0" r="0" b="5080"/>
                <wp:wrapNone/>
                <wp:docPr id="116" name="Caixa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Palestrante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9EC1" id="Caixa de Texto 116" o:spid="_x0000_s1059" type="#_x0000_t202" style="position:absolute;left:0;text-align:left;margin-left:193.25pt;margin-top:48.35pt;width:2in;height:2in;z-index:251759616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" filled="f" stroked="f" strokeweight=".5pt">
                <v:textbox style="mso-fit-shape-to-text:t"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Palestrante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4E5F" w:rsidRPr="003F36E1" w:rsidRDefault="00BC4E5F" w:rsidP="003F7405">
      <w:pPr>
        <w:pStyle w:val="Subttulo"/>
      </w:pPr>
      <w:r>
        <w:lastRenderedPageBreak/>
        <w:t xml:space="preserve">certificado curso de </w:t>
      </w:r>
      <w:r w:rsidRPr="006F133A">
        <w:rPr>
          <w:noProof/>
        </w:rPr>
        <w:t>IA</w:t>
      </w:r>
    </w:p>
    <w:p w:rsidR="00BC4E5F" w:rsidRPr="00637172" w:rsidRDefault="00BC4E5F" w:rsidP="00637172">
      <w:pPr>
        <w:pStyle w:val="Ttulo1"/>
      </w:pPr>
      <w:r>
        <w:t>certificamos que</w:t>
      </w:r>
    </w:p>
    <w:p w:rsidR="00BC4E5F" w:rsidRPr="004546DB" w:rsidRDefault="00BC4E5F" w:rsidP="00637172">
      <w:pPr>
        <w:pStyle w:val="Ttulo"/>
        <w:rPr>
          <w:sz w:val="60"/>
          <w:szCs w:val="60"/>
        </w:rPr>
      </w:pPr>
      <w:r w:rsidRPr="006F133A">
        <w:rPr>
          <w:noProof/>
          <w:sz w:val="60"/>
          <w:szCs w:val="60"/>
        </w:rPr>
        <w:t>Priscilla Novaes Leone</w:t>
      </w:r>
    </w:p>
    <w:p w:rsidR="00BC4E5F" w:rsidRDefault="00BC4E5F" w:rsidP="00A91699">
      <w:r>
        <w:rPr>
          <w:noProof/>
        </w:rPr>
        <w:drawing>
          <wp:anchor distT="0" distB="0" distL="114300" distR="114300" simplePos="0" relativeHeight="251764736" behindDoc="0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1767840</wp:posOffset>
            </wp:positionV>
            <wp:extent cx="2143125" cy="723900"/>
            <wp:effectExtent l="0" t="0" r="0" b="0"/>
            <wp:wrapNone/>
            <wp:docPr id="124" name="Imagem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-dom-pa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RG:</w:t>
      </w:r>
      <w:r>
        <w:rPr>
          <w:noProof/>
        </w:rPr>
        <w:t>90.666.666-22</w:t>
      </w:r>
      <w:r>
        <w:t>,</w:t>
      </w:r>
      <w:r>
        <w:rPr>
          <w:lang w:val="pt-BR" w:bidi="pt-BR"/>
        </w:rPr>
        <w:t xml:space="preserve"> </w:t>
      </w:r>
      <w:r>
        <w:t xml:space="preserve">concluiu o curso de </w:t>
      </w:r>
      <w:r>
        <w:rPr>
          <w:noProof/>
        </w:rPr>
        <w:t>IA</w:t>
      </w:r>
      <w:r>
        <w:t xml:space="preserve"> no dia 19/10/2023 com a carga horária de 1 hora no evento ocorrido no auditório da ETEC Prof Maria Cristina Medeiros no dia Profissional da Informática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C4E5F" w:rsidTr="0082653D">
        <w:trPr>
          <w:trHeight w:val="1494"/>
          <w:jc w:val="center"/>
        </w:trPr>
        <w:tc>
          <w:tcPr>
            <w:tcW w:w="4710" w:type="dxa"/>
            <w:vAlign w:val="bottom"/>
          </w:tcPr>
          <w:p w:rsidR="00BC4E5F" w:rsidRDefault="00BC4E5F" w:rsidP="0082653D">
            <w:pPr>
              <w:pStyle w:val="Assinatura"/>
            </w:pPr>
          </w:p>
        </w:tc>
        <w:tc>
          <w:tcPr>
            <w:tcW w:w="3533" w:type="dxa"/>
            <w:vAlign w:val="bottom"/>
          </w:tcPr>
          <w:p w:rsidR="00BC4E5F" w:rsidRPr="00A91699" w:rsidRDefault="00BC4E5F" w:rsidP="00A91699">
            <w:pPr>
              <w:pStyle w:val="Selo"/>
            </w:pPr>
            <w:r>
              <w:t>19/10/2023</w:t>
            </w:r>
          </w:p>
        </w:tc>
        <w:tc>
          <w:tcPr>
            <w:tcW w:w="4710" w:type="dxa"/>
            <w:vAlign w:val="bottom"/>
          </w:tcPr>
          <w:p w:rsidR="00BC4E5F" w:rsidRDefault="00BC4E5F">
            <w:pPr>
              <w:pStyle w:val="Assinatura"/>
            </w:pPr>
          </w:p>
          <w:p w:rsidR="00BC4E5F" w:rsidRDefault="00BC4E5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63712" behindDoc="0" locked="0" layoutInCell="1" allowOverlap="1">
                  <wp:simplePos x="0" y="0"/>
                  <wp:positionH relativeFrom="margin">
                    <wp:posOffset>647700</wp:posOffset>
                  </wp:positionH>
                  <wp:positionV relativeFrom="paragraph">
                    <wp:posOffset>393065</wp:posOffset>
                  </wp:positionV>
                  <wp:extent cx="1408430" cy="1085850"/>
                  <wp:effectExtent l="0" t="0" r="0" b="0"/>
                  <wp:wrapNone/>
                  <wp:docPr id="125" name="Imagem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80px-Assinatura_de_Neyma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4E5F" w:rsidRDefault="00BC4E5F" w:rsidP="004411C1">
      <w:pPr>
        <w:sectPr w:rsidR="00BC4E5F" w:rsidSect="00BC4E5F">
          <w:headerReference w:type="default" r:id="rId62"/>
          <w:footerReference w:type="default" r:id="rId63"/>
          <w:headerReference w:type="first" r:id="rId6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w:drawing>
          <wp:anchor distT="0" distB="0" distL="114300" distR="114300" simplePos="0" relativeHeight="251766784" behindDoc="0" locked="0" layoutInCell="1" allowOverlap="1" wp14:anchorId="629FE328" wp14:editId="2ADA642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1009650" cy="1009650"/>
            <wp:effectExtent l="0" t="0" r="0" b="0"/>
            <wp:wrapNone/>
            <wp:docPr id="126" name="Imagem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logo-ete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A5B02C8" wp14:editId="70869F00">
                <wp:simplePos x="0" y="0"/>
                <wp:positionH relativeFrom="leftMargin">
                  <wp:posOffset>6905625</wp:posOffset>
                </wp:positionH>
                <wp:positionV relativeFrom="paragraph">
                  <wp:posOffset>671194</wp:posOffset>
                </wp:positionV>
                <wp:extent cx="1943100" cy="714375"/>
                <wp:effectExtent l="0" t="0" r="0" b="0"/>
                <wp:wrapNone/>
                <wp:docPr id="122" name="Caixa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Diretor(a) ETEC MCM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Neymar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02C8" id="Caixa de Texto 122" o:spid="_x0000_s1060" type="#_x0000_t202" style="position:absolute;left:0;text-align:left;margin-left:543.75pt;margin-top:52.85pt;width:153pt;height:56.25pt;z-index:251767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" filled="f" stroked="f" strokeweight=".5pt">
                <v:textbox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Diretor(a) ETEC MCM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Neymar Jr.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5B49EC1" wp14:editId="0D3B376B">
                <wp:simplePos x="0" y="0"/>
                <wp:positionH relativeFrom="leftMargin">
                  <wp:posOffset>2454275</wp:posOffset>
                </wp:positionH>
                <wp:positionV relativeFrom="paragraph">
                  <wp:posOffset>614045</wp:posOffset>
                </wp:positionV>
                <wp:extent cx="1828800" cy="1828800"/>
                <wp:effectExtent l="0" t="0" r="0" b="5080"/>
                <wp:wrapNone/>
                <wp:docPr id="123" name="Caixa de Tex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Palestrante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9EC1" id="Caixa de Texto 123" o:spid="_x0000_s1061" type="#_x0000_t202" style="position:absolute;left:0;text-align:left;margin-left:193.25pt;margin-top:48.35pt;width:2in;height:2in;z-index:251765760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" filled="f" stroked="f" strokeweight=".5pt">
                <v:textbox style="mso-fit-shape-to-text:t"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Palestrante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4E5F" w:rsidRPr="003F36E1" w:rsidRDefault="00BC4E5F" w:rsidP="003F7405">
      <w:pPr>
        <w:pStyle w:val="Subttulo"/>
      </w:pPr>
      <w:r>
        <w:lastRenderedPageBreak/>
        <w:t xml:space="preserve">certificado curso de </w:t>
      </w:r>
      <w:r w:rsidRPr="006F133A">
        <w:rPr>
          <w:noProof/>
        </w:rPr>
        <w:t>IA</w:t>
      </w:r>
    </w:p>
    <w:p w:rsidR="00BC4E5F" w:rsidRPr="00637172" w:rsidRDefault="00BC4E5F" w:rsidP="00637172">
      <w:pPr>
        <w:pStyle w:val="Ttulo1"/>
      </w:pPr>
      <w:r>
        <w:t>certificamos que</w:t>
      </w:r>
    </w:p>
    <w:p w:rsidR="00BC4E5F" w:rsidRPr="004546DB" w:rsidRDefault="00BC4E5F" w:rsidP="00637172">
      <w:pPr>
        <w:pStyle w:val="Ttulo"/>
        <w:rPr>
          <w:sz w:val="60"/>
          <w:szCs w:val="60"/>
        </w:rPr>
      </w:pPr>
      <w:r w:rsidRPr="006F133A">
        <w:rPr>
          <w:noProof/>
          <w:sz w:val="60"/>
          <w:szCs w:val="60"/>
        </w:rPr>
        <w:t>Peter Parker</w:t>
      </w:r>
    </w:p>
    <w:p w:rsidR="00BC4E5F" w:rsidRDefault="00BC4E5F" w:rsidP="00A91699">
      <w:r>
        <w:rPr>
          <w:noProof/>
        </w:rPr>
        <w:drawing>
          <wp:anchor distT="0" distB="0" distL="114300" distR="114300" simplePos="0" relativeHeight="251770880" behindDoc="0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1767840</wp:posOffset>
            </wp:positionV>
            <wp:extent cx="2143125" cy="723900"/>
            <wp:effectExtent l="0" t="0" r="0" b="0"/>
            <wp:wrapNone/>
            <wp:docPr id="131" name="Imagem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-dom-pa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RG:</w:t>
      </w:r>
      <w:r>
        <w:rPr>
          <w:noProof/>
        </w:rPr>
        <w:t>12.324.543-2</w:t>
      </w:r>
      <w:r>
        <w:t>,</w:t>
      </w:r>
      <w:r>
        <w:rPr>
          <w:lang w:val="pt-BR" w:bidi="pt-BR"/>
        </w:rPr>
        <w:t xml:space="preserve"> </w:t>
      </w:r>
      <w:r>
        <w:t xml:space="preserve">concluiu o curso de </w:t>
      </w:r>
      <w:r>
        <w:rPr>
          <w:noProof/>
        </w:rPr>
        <w:t>IA</w:t>
      </w:r>
      <w:r>
        <w:t xml:space="preserve"> no dia 19/10/2023 com a carga horária de 1 hora no evento ocorrido no auditório da ETEC Prof Maria Cristina Medeiros no dia Profissional da Informática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C4E5F" w:rsidTr="0082653D">
        <w:trPr>
          <w:trHeight w:val="1494"/>
          <w:jc w:val="center"/>
        </w:trPr>
        <w:tc>
          <w:tcPr>
            <w:tcW w:w="4710" w:type="dxa"/>
            <w:vAlign w:val="bottom"/>
          </w:tcPr>
          <w:p w:rsidR="00BC4E5F" w:rsidRDefault="00BC4E5F" w:rsidP="0082653D">
            <w:pPr>
              <w:pStyle w:val="Assinatura"/>
            </w:pPr>
          </w:p>
        </w:tc>
        <w:tc>
          <w:tcPr>
            <w:tcW w:w="3533" w:type="dxa"/>
            <w:vAlign w:val="bottom"/>
          </w:tcPr>
          <w:p w:rsidR="00BC4E5F" w:rsidRPr="00A91699" w:rsidRDefault="00BC4E5F" w:rsidP="00A91699">
            <w:pPr>
              <w:pStyle w:val="Selo"/>
            </w:pPr>
            <w:r>
              <w:t>19/10/2023</w:t>
            </w:r>
          </w:p>
        </w:tc>
        <w:tc>
          <w:tcPr>
            <w:tcW w:w="4710" w:type="dxa"/>
            <w:vAlign w:val="bottom"/>
          </w:tcPr>
          <w:p w:rsidR="00BC4E5F" w:rsidRDefault="00BC4E5F">
            <w:pPr>
              <w:pStyle w:val="Assinatura"/>
            </w:pPr>
          </w:p>
          <w:p w:rsidR="00BC4E5F" w:rsidRDefault="00BC4E5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69856" behindDoc="0" locked="0" layoutInCell="1" allowOverlap="1">
                  <wp:simplePos x="0" y="0"/>
                  <wp:positionH relativeFrom="margin">
                    <wp:posOffset>647700</wp:posOffset>
                  </wp:positionH>
                  <wp:positionV relativeFrom="paragraph">
                    <wp:posOffset>393065</wp:posOffset>
                  </wp:positionV>
                  <wp:extent cx="1408430" cy="1085850"/>
                  <wp:effectExtent l="0" t="0" r="0" b="0"/>
                  <wp:wrapNone/>
                  <wp:docPr id="132" name="Imagem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80px-Assinatura_de_Neyma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4E5F" w:rsidRDefault="00BC4E5F" w:rsidP="004411C1">
      <w:pPr>
        <w:sectPr w:rsidR="00BC4E5F" w:rsidSect="00BC4E5F">
          <w:headerReference w:type="default" r:id="rId65"/>
          <w:footerReference w:type="default" r:id="rId66"/>
          <w:headerReference w:type="first" r:id="rId6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w:drawing>
          <wp:anchor distT="0" distB="0" distL="114300" distR="114300" simplePos="0" relativeHeight="251772928" behindDoc="0" locked="0" layoutInCell="1" allowOverlap="1" wp14:anchorId="629FE328" wp14:editId="2ADA642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1009650" cy="1009650"/>
            <wp:effectExtent l="0" t="0" r="0" b="0"/>
            <wp:wrapNone/>
            <wp:docPr id="133" name="Imagem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logo-ete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A5B02C8" wp14:editId="70869F00">
                <wp:simplePos x="0" y="0"/>
                <wp:positionH relativeFrom="leftMargin">
                  <wp:posOffset>6905625</wp:posOffset>
                </wp:positionH>
                <wp:positionV relativeFrom="paragraph">
                  <wp:posOffset>671194</wp:posOffset>
                </wp:positionV>
                <wp:extent cx="1943100" cy="714375"/>
                <wp:effectExtent l="0" t="0" r="0" b="0"/>
                <wp:wrapNone/>
                <wp:docPr id="129" name="Caixa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Diretor(a) ETEC MCM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Neymar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02C8" id="Caixa de Texto 129" o:spid="_x0000_s1062" type="#_x0000_t202" style="position:absolute;left:0;text-align:left;margin-left:543.75pt;margin-top:52.85pt;width:153pt;height:56.25pt;z-index:2517739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" filled="f" stroked="f" strokeweight=".5pt">
                <v:textbox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Diretor(a) ETEC MCM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Neymar Jr.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5B49EC1" wp14:editId="0D3B376B">
                <wp:simplePos x="0" y="0"/>
                <wp:positionH relativeFrom="leftMargin">
                  <wp:posOffset>2454275</wp:posOffset>
                </wp:positionH>
                <wp:positionV relativeFrom="paragraph">
                  <wp:posOffset>614045</wp:posOffset>
                </wp:positionV>
                <wp:extent cx="1828800" cy="1828800"/>
                <wp:effectExtent l="0" t="0" r="0" b="5080"/>
                <wp:wrapNone/>
                <wp:docPr id="130" name="Caixa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Palestrante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9EC1" id="Caixa de Texto 130" o:spid="_x0000_s1063" type="#_x0000_t202" style="position:absolute;left:0;text-align:left;margin-left:193.25pt;margin-top:48.35pt;width:2in;height:2in;z-index:251771904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" filled="f" stroked="f" strokeweight=".5pt">
                <v:textbox style="mso-fit-shape-to-text:t"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Palestrante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4E5F" w:rsidRPr="003F36E1" w:rsidRDefault="00BC4E5F" w:rsidP="003F7405">
      <w:pPr>
        <w:pStyle w:val="Subttulo"/>
      </w:pPr>
      <w:r>
        <w:lastRenderedPageBreak/>
        <w:t xml:space="preserve">certificado curso de </w:t>
      </w:r>
      <w:r w:rsidRPr="006F133A">
        <w:rPr>
          <w:noProof/>
        </w:rPr>
        <w:t>Robótica</w:t>
      </w:r>
    </w:p>
    <w:p w:rsidR="00BC4E5F" w:rsidRPr="00637172" w:rsidRDefault="00BC4E5F" w:rsidP="00637172">
      <w:pPr>
        <w:pStyle w:val="Ttulo1"/>
      </w:pPr>
      <w:r>
        <w:t>certificamos que</w:t>
      </w:r>
    </w:p>
    <w:p w:rsidR="00BC4E5F" w:rsidRPr="004546DB" w:rsidRDefault="00BC4E5F" w:rsidP="00637172">
      <w:pPr>
        <w:pStyle w:val="Ttulo"/>
        <w:rPr>
          <w:sz w:val="60"/>
          <w:szCs w:val="60"/>
        </w:rPr>
      </w:pPr>
      <w:r w:rsidRPr="006F133A">
        <w:rPr>
          <w:noProof/>
          <w:sz w:val="60"/>
          <w:szCs w:val="60"/>
        </w:rPr>
        <w:t>Laura Vannessa Vasconcelos</w:t>
      </w:r>
    </w:p>
    <w:p w:rsidR="00BC4E5F" w:rsidRDefault="00BC4E5F" w:rsidP="00A91699">
      <w:r>
        <w:rPr>
          <w:noProof/>
        </w:rPr>
        <w:drawing>
          <wp:anchor distT="0" distB="0" distL="114300" distR="114300" simplePos="0" relativeHeight="251777024" behindDoc="0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1767840</wp:posOffset>
            </wp:positionV>
            <wp:extent cx="2143125" cy="723900"/>
            <wp:effectExtent l="0" t="0" r="0" b="0"/>
            <wp:wrapNone/>
            <wp:docPr id="138" name="Imagem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-dom-pa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RG:</w:t>
      </w:r>
      <w:r>
        <w:rPr>
          <w:noProof/>
        </w:rPr>
        <w:t>67.098.736-6</w:t>
      </w:r>
      <w:r>
        <w:t>,</w:t>
      </w:r>
      <w:r>
        <w:rPr>
          <w:lang w:val="pt-BR" w:bidi="pt-BR"/>
        </w:rPr>
        <w:t xml:space="preserve"> </w:t>
      </w:r>
      <w:r>
        <w:t xml:space="preserve">concluiu o curso de </w:t>
      </w:r>
      <w:r>
        <w:rPr>
          <w:noProof/>
        </w:rPr>
        <w:t>Robótica</w:t>
      </w:r>
      <w:r>
        <w:t xml:space="preserve"> no dia 19/10/2023 com a carga horária de 1 hora no evento ocorrido no auditório da ETEC Prof Maria Cristina Medeiros no dia Profissional da Informática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C4E5F" w:rsidTr="0082653D">
        <w:trPr>
          <w:trHeight w:val="1494"/>
          <w:jc w:val="center"/>
        </w:trPr>
        <w:tc>
          <w:tcPr>
            <w:tcW w:w="4710" w:type="dxa"/>
            <w:vAlign w:val="bottom"/>
          </w:tcPr>
          <w:p w:rsidR="00BC4E5F" w:rsidRDefault="00BC4E5F" w:rsidP="0082653D">
            <w:pPr>
              <w:pStyle w:val="Assinatura"/>
            </w:pPr>
          </w:p>
        </w:tc>
        <w:tc>
          <w:tcPr>
            <w:tcW w:w="3533" w:type="dxa"/>
            <w:vAlign w:val="bottom"/>
          </w:tcPr>
          <w:p w:rsidR="00BC4E5F" w:rsidRPr="00A91699" w:rsidRDefault="00BC4E5F" w:rsidP="00A91699">
            <w:pPr>
              <w:pStyle w:val="Selo"/>
            </w:pPr>
            <w:r>
              <w:t>19/10/2023</w:t>
            </w:r>
          </w:p>
        </w:tc>
        <w:tc>
          <w:tcPr>
            <w:tcW w:w="4710" w:type="dxa"/>
            <w:vAlign w:val="bottom"/>
          </w:tcPr>
          <w:p w:rsidR="00BC4E5F" w:rsidRDefault="00BC4E5F">
            <w:pPr>
              <w:pStyle w:val="Assinatura"/>
            </w:pPr>
          </w:p>
          <w:p w:rsidR="00BC4E5F" w:rsidRDefault="00BC4E5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76000" behindDoc="0" locked="0" layoutInCell="1" allowOverlap="1">
                  <wp:simplePos x="0" y="0"/>
                  <wp:positionH relativeFrom="margin">
                    <wp:posOffset>647700</wp:posOffset>
                  </wp:positionH>
                  <wp:positionV relativeFrom="paragraph">
                    <wp:posOffset>393065</wp:posOffset>
                  </wp:positionV>
                  <wp:extent cx="1408430" cy="1085850"/>
                  <wp:effectExtent l="0" t="0" r="0" b="0"/>
                  <wp:wrapNone/>
                  <wp:docPr id="139" name="Imagem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80px-Assinatura_de_Neyma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4E5F" w:rsidRDefault="00BC4E5F" w:rsidP="004411C1">
      <w:pPr>
        <w:sectPr w:rsidR="00BC4E5F" w:rsidSect="00BC4E5F">
          <w:headerReference w:type="default" r:id="rId68"/>
          <w:footerReference w:type="default" r:id="rId69"/>
          <w:headerReference w:type="first" r:id="rId7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w:drawing>
          <wp:anchor distT="0" distB="0" distL="114300" distR="114300" simplePos="0" relativeHeight="251779072" behindDoc="0" locked="0" layoutInCell="1" allowOverlap="1" wp14:anchorId="629FE328" wp14:editId="2ADA642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1009650" cy="1009650"/>
            <wp:effectExtent l="0" t="0" r="0" b="0"/>
            <wp:wrapNone/>
            <wp:docPr id="140" name="Imagem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logo-ete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A5B02C8" wp14:editId="70869F00">
                <wp:simplePos x="0" y="0"/>
                <wp:positionH relativeFrom="leftMargin">
                  <wp:posOffset>6905625</wp:posOffset>
                </wp:positionH>
                <wp:positionV relativeFrom="paragraph">
                  <wp:posOffset>671194</wp:posOffset>
                </wp:positionV>
                <wp:extent cx="1943100" cy="714375"/>
                <wp:effectExtent l="0" t="0" r="0" b="0"/>
                <wp:wrapNone/>
                <wp:docPr id="136" name="Caixa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Diretor(a) ETEC MCM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Neymar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02C8" id="Caixa de Texto 136" o:spid="_x0000_s1064" type="#_x0000_t202" style="position:absolute;left:0;text-align:left;margin-left:543.75pt;margin-top:52.85pt;width:153pt;height:56.25pt;z-index:251780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" filled="f" stroked="f" strokeweight=".5pt">
                <v:textbox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Diretor(a) ETEC MCM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Neymar Jr.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5B49EC1" wp14:editId="0D3B376B">
                <wp:simplePos x="0" y="0"/>
                <wp:positionH relativeFrom="leftMargin">
                  <wp:posOffset>2454275</wp:posOffset>
                </wp:positionH>
                <wp:positionV relativeFrom="paragraph">
                  <wp:posOffset>614045</wp:posOffset>
                </wp:positionV>
                <wp:extent cx="1828800" cy="1828800"/>
                <wp:effectExtent l="0" t="0" r="0" b="5080"/>
                <wp:wrapNone/>
                <wp:docPr id="137" name="Caixa de Tex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Palestrante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9EC1" id="Caixa de Texto 137" o:spid="_x0000_s1065" type="#_x0000_t202" style="position:absolute;left:0;text-align:left;margin-left:193.25pt;margin-top:48.35pt;width:2in;height:2in;z-index:251778048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" filled="f" stroked="f" strokeweight=".5pt">
                <v:textbox style="mso-fit-shape-to-text:t"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Palestrante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4E5F" w:rsidRPr="003F36E1" w:rsidRDefault="00BC4E5F" w:rsidP="003F7405">
      <w:pPr>
        <w:pStyle w:val="Subttulo"/>
      </w:pPr>
      <w:r>
        <w:lastRenderedPageBreak/>
        <w:t xml:space="preserve">certificado curso de </w:t>
      </w:r>
      <w:r w:rsidRPr="006F133A">
        <w:rPr>
          <w:noProof/>
        </w:rPr>
        <w:t>Robótica</w:t>
      </w:r>
    </w:p>
    <w:p w:rsidR="00BC4E5F" w:rsidRPr="00637172" w:rsidRDefault="00BC4E5F" w:rsidP="00637172">
      <w:pPr>
        <w:pStyle w:val="Ttulo1"/>
      </w:pPr>
      <w:r>
        <w:t>certificamos que</w:t>
      </w:r>
    </w:p>
    <w:p w:rsidR="00BC4E5F" w:rsidRPr="004546DB" w:rsidRDefault="00BC4E5F" w:rsidP="00637172">
      <w:pPr>
        <w:pStyle w:val="Ttulo"/>
        <w:rPr>
          <w:sz w:val="60"/>
          <w:szCs w:val="60"/>
        </w:rPr>
      </w:pPr>
      <w:r w:rsidRPr="006F133A">
        <w:rPr>
          <w:noProof/>
          <w:sz w:val="60"/>
          <w:szCs w:val="60"/>
        </w:rPr>
        <w:t>Ana</w:t>
      </w:r>
    </w:p>
    <w:p w:rsidR="00BC4E5F" w:rsidRDefault="00BC4E5F" w:rsidP="00A91699">
      <w:r>
        <w:rPr>
          <w:noProof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1767840</wp:posOffset>
            </wp:positionV>
            <wp:extent cx="2143125" cy="723900"/>
            <wp:effectExtent l="0" t="0" r="0" b="0"/>
            <wp:wrapNone/>
            <wp:docPr id="145" name="Imagem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-dom-pa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RG:</w:t>
      </w:r>
      <w:r>
        <w:rPr>
          <w:noProof/>
        </w:rPr>
        <w:t>55.555.555-c</w:t>
      </w:r>
      <w:r>
        <w:t>,</w:t>
      </w:r>
      <w:r>
        <w:rPr>
          <w:lang w:val="pt-BR" w:bidi="pt-BR"/>
        </w:rPr>
        <w:t xml:space="preserve"> </w:t>
      </w:r>
      <w:r>
        <w:t xml:space="preserve">concluiu o curso de </w:t>
      </w:r>
      <w:r>
        <w:rPr>
          <w:noProof/>
        </w:rPr>
        <w:t>Robótica</w:t>
      </w:r>
      <w:r>
        <w:t xml:space="preserve"> no dia 19/10/2023 com a carga horária de 1 hora no evento ocorrido no auditório da ETEC Prof Maria Cristina Medeiros no dia Profissional da Informática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C4E5F" w:rsidTr="0082653D">
        <w:trPr>
          <w:trHeight w:val="1494"/>
          <w:jc w:val="center"/>
        </w:trPr>
        <w:tc>
          <w:tcPr>
            <w:tcW w:w="4710" w:type="dxa"/>
            <w:vAlign w:val="bottom"/>
          </w:tcPr>
          <w:p w:rsidR="00BC4E5F" w:rsidRDefault="00BC4E5F" w:rsidP="0082653D">
            <w:pPr>
              <w:pStyle w:val="Assinatura"/>
            </w:pPr>
          </w:p>
        </w:tc>
        <w:tc>
          <w:tcPr>
            <w:tcW w:w="3533" w:type="dxa"/>
            <w:vAlign w:val="bottom"/>
          </w:tcPr>
          <w:p w:rsidR="00BC4E5F" w:rsidRPr="00A91699" w:rsidRDefault="00BC4E5F" w:rsidP="00A91699">
            <w:pPr>
              <w:pStyle w:val="Selo"/>
            </w:pPr>
            <w:r>
              <w:t>19/10/2023</w:t>
            </w:r>
          </w:p>
        </w:tc>
        <w:tc>
          <w:tcPr>
            <w:tcW w:w="4710" w:type="dxa"/>
            <w:vAlign w:val="bottom"/>
          </w:tcPr>
          <w:p w:rsidR="00BC4E5F" w:rsidRDefault="00BC4E5F">
            <w:pPr>
              <w:pStyle w:val="Assinatura"/>
            </w:pPr>
          </w:p>
          <w:p w:rsidR="00BC4E5F" w:rsidRDefault="00BC4E5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82144" behindDoc="0" locked="0" layoutInCell="1" allowOverlap="1">
                  <wp:simplePos x="0" y="0"/>
                  <wp:positionH relativeFrom="margin">
                    <wp:posOffset>647700</wp:posOffset>
                  </wp:positionH>
                  <wp:positionV relativeFrom="paragraph">
                    <wp:posOffset>393065</wp:posOffset>
                  </wp:positionV>
                  <wp:extent cx="1408430" cy="1085850"/>
                  <wp:effectExtent l="0" t="0" r="0" b="0"/>
                  <wp:wrapNone/>
                  <wp:docPr id="146" name="Imagem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80px-Assinatura_de_Neyma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4E5F" w:rsidRDefault="00BC4E5F" w:rsidP="004411C1">
      <w:pPr>
        <w:sectPr w:rsidR="00BC4E5F" w:rsidSect="00BC4E5F">
          <w:headerReference w:type="default" r:id="rId71"/>
          <w:footerReference w:type="default" r:id="rId72"/>
          <w:headerReference w:type="first" r:id="rId7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w:drawing>
          <wp:anchor distT="0" distB="0" distL="114300" distR="114300" simplePos="0" relativeHeight="251785216" behindDoc="0" locked="0" layoutInCell="1" allowOverlap="1" wp14:anchorId="629FE328" wp14:editId="2ADA642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1009650" cy="1009650"/>
            <wp:effectExtent l="0" t="0" r="0" b="0"/>
            <wp:wrapNone/>
            <wp:docPr id="147" name="Imagem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logo-ete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A5B02C8" wp14:editId="70869F00">
                <wp:simplePos x="0" y="0"/>
                <wp:positionH relativeFrom="leftMargin">
                  <wp:posOffset>6905625</wp:posOffset>
                </wp:positionH>
                <wp:positionV relativeFrom="paragraph">
                  <wp:posOffset>671194</wp:posOffset>
                </wp:positionV>
                <wp:extent cx="1943100" cy="714375"/>
                <wp:effectExtent l="0" t="0" r="0" b="0"/>
                <wp:wrapNone/>
                <wp:docPr id="143" name="Caixa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Diretor(a) ETEC MCM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Neymar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02C8" id="Caixa de Texto 143" o:spid="_x0000_s1066" type="#_x0000_t202" style="position:absolute;left:0;text-align:left;margin-left:543.75pt;margin-top:52.85pt;width:153pt;height:56.25pt;z-index:251786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" filled="f" stroked="f" strokeweight=".5pt">
                <v:textbox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Diretor(a) ETEC MCM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Neymar Jr.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5B49EC1" wp14:editId="0D3B376B">
                <wp:simplePos x="0" y="0"/>
                <wp:positionH relativeFrom="leftMargin">
                  <wp:posOffset>2454275</wp:posOffset>
                </wp:positionH>
                <wp:positionV relativeFrom="paragraph">
                  <wp:posOffset>614045</wp:posOffset>
                </wp:positionV>
                <wp:extent cx="1828800" cy="1828800"/>
                <wp:effectExtent l="0" t="0" r="0" b="5080"/>
                <wp:wrapNone/>
                <wp:docPr id="144" name="Caixa de Tex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Palestrante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9EC1" id="Caixa de Texto 144" o:spid="_x0000_s1067" type="#_x0000_t202" style="position:absolute;left:0;text-align:left;margin-left:193.25pt;margin-top:48.35pt;width:2in;height:2in;z-index:251784192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" filled="f" stroked="f" strokeweight=".5pt">
                <v:textbox style="mso-fit-shape-to-text:t"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Palestrante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4E5F" w:rsidRPr="003F36E1" w:rsidRDefault="00BC4E5F" w:rsidP="003F7405">
      <w:pPr>
        <w:pStyle w:val="Subttulo"/>
      </w:pPr>
      <w:r>
        <w:lastRenderedPageBreak/>
        <w:t xml:space="preserve">certificado curso de </w:t>
      </w:r>
      <w:r w:rsidRPr="006F133A">
        <w:rPr>
          <w:noProof/>
        </w:rPr>
        <w:t>IA</w:t>
      </w:r>
    </w:p>
    <w:p w:rsidR="00BC4E5F" w:rsidRPr="00637172" w:rsidRDefault="00BC4E5F" w:rsidP="00637172">
      <w:pPr>
        <w:pStyle w:val="Ttulo1"/>
      </w:pPr>
      <w:r>
        <w:t>certificamos que</w:t>
      </w:r>
    </w:p>
    <w:p w:rsidR="00BC4E5F" w:rsidRPr="004546DB" w:rsidRDefault="00BC4E5F" w:rsidP="00637172">
      <w:pPr>
        <w:pStyle w:val="Ttulo"/>
        <w:rPr>
          <w:sz w:val="60"/>
          <w:szCs w:val="60"/>
        </w:rPr>
      </w:pPr>
      <w:r w:rsidRPr="006F133A">
        <w:rPr>
          <w:noProof/>
          <w:sz w:val="60"/>
          <w:szCs w:val="60"/>
        </w:rPr>
        <w:t>Daniel Lopes Benatti</w:t>
      </w:r>
    </w:p>
    <w:p w:rsidR="00BC4E5F" w:rsidRDefault="00BC4E5F" w:rsidP="00A91699">
      <w:r>
        <w:rPr>
          <w:noProof/>
        </w:rPr>
        <w:drawing>
          <wp:anchor distT="0" distB="0" distL="114300" distR="114300" simplePos="0" relativeHeight="251789312" behindDoc="0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1767840</wp:posOffset>
            </wp:positionV>
            <wp:extent cx="2143125" cy="723900"/>
            <wp:effectExtent l="0" t="0" r="0" b="0"/>
            <wp:wrapNone/>
            <wp:docPr id="152" name="Imagem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-dom-pa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RG:</w:t>
      </w:r>
      <w:r>
        <w:rPr>
          <w:noProof/>
        </w:rPr>
        <w:t>67.834.123-9</w:t>
      </w:r>
      <w:r>
        <w:t>,</w:t>
      </w:r>
      <w:r>
        <w:rPr>
          <w:lang w:val="pt-BR" w:bidi="pt-BR"/>
        </w:rPr>
        <w:t xml:space="preserve"> </w:t>
      </w:r>
      <w:r>
        <w:t xml:space="preserve">concluiu o curso de </w:t>
      </w:r>
      <w:r>
        <w:rPr>
          <w:noProof/>
        </w:rPr>
        <w:t>IA</w:t>
      </w:r>
      <w:r>
        <w:t xml:space="preserve"> no dia 19/10/2023 com a carga horária de 1 hora no evento ocorrido no auditório da ETEC Prof Maria Cristina Medeiros no dia Profissional da Informática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C4E5F" w:rsidTr="0082653D">
        <w:trPr>
          <w:trHeight w:val="1494"/>
          <w:jc w:val="center"/>
        </w:trPr>
        <w:tc>
          <w:tcPr>
            <w:tcW w:w="4710" w:type="dxa"/>
            <w:vAlign w:val="bottom"/>
          </w:tcPr>
          <w:p w:rsidR="00BC4E5F" w:rsidRDefault="00BC4E5F" w:rsidP="0082653D">
            <w:pPr>
              <w:pStyle w:val="Assinatura"/>
            </w:pPr>
          </w:p>
        </w:tc>
        <w:tc>
          <w:tcPr>
            <w:tcW w:w="3533" w:type="dxa"/>
            <w:vAlign w:val="bottom"/>
          </w:tcPr>
          <w:p w:rsidR="00BC4E5F" w:rsidRPr="00A91699" w:rsidRDefault="00BC4E5F" w:rsidP="00A91699">
            <w:pPr>
              <w:pStyle w:val="Selo"/>
            </w:pPr>
            <w:r>
              <w:t>19/10/2023</w:t>
            </w:r>
          </w:p>
        </w:tc>
        <w:tc>
          <w:tcPr>
            <w:tcW w:w="4710" w:type="dxa"/>
            <w:vAlign w:val="bottom"/>
          </w:tcPr>
          <w:p w:rsidR="00BC4E5F" w:rsidRDefault="00BC4E5F">
            <w:pPr>
              <w:pStyle w:val="Assinatura"/>
            </w:pPr>
          </w:p>
          <w:p w:rsidR="00BC4E5F" w:rsidRDefault="00BC4E5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88288" behindDoc="0" locked="0" layoutInCell="1" allowOverlap="1">
                  <wp:simplePos x="0" y="0"/>
                  <wp:positionH relativeFrom="margin">
                    <wp:posOffset>647700</wp:posOffset>
                  </wp:positionH>
                  <wp:positionV relativeFrom="paragraph">
                    <wp:posOffset>393065</wp:posOffset>
                  </wp:positionV>
                  <wp:extent cx="1408430" cy="1085850"/>
                  <wp:effectExtent l="0" t="0" r="0" b="0"/>
                  <wp:wrapNone/>
                  <wp:docPr id="153" name="Imagem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80px-Assinatura_de_Neyma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4E5F" w:rsidRDefault="00BC4E5F" w:rsidP="004411C1">
      <w:pPr>
        <w:sectPr w:rsidR="00BC4E5F" w:rsidSect="00BC4E5F">
          <w:headerReference w:type="default" r:id="rId74"/>
          <w:footerReference w:type="default" r:id="rId75"/>
          <w:headerReference w:type="first" r:id="rId7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w:drawing>
          <wp:anchor distT="0" distB="0" distL="114300" distR="114300" simplePos="0" relativeHeight="251791360" behindDoc="0" locked="0" layoutInCell="1" allowOverlap="1" wp14:anchorId="629FE328" wp14:editId="2ADA642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1009650" cy="1009650"/>
            <wp:effectExtent l="0" t="0" r="0" b="0"/>
            <wp:wrapNone/>
            <wp:docPr id="154" name="Imagem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logo-ete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A5B02C8" wp14:editId="70869F00">
                <wp:simplePos x="0" y="0"/>
                <wp:positionH relativeFrom="leftMargin">
                  <wp:posOffset>6905625</wp:posOffset>
                </wp:positionH>
                <wp:positionV relativeFrom="paragraph">
                  <wp:posOffset>671194</wp:posOffset>
                </wp:positionV>
                <wp:extent cx="1943100" cy="714375"/>
                <wp:effectExtent l="0" t="0" r="0" b="0"/>
                <wp:wrapNone/>
                <wp:docPr id="150" name="Caixa de Tex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Diretor(a) ETEC MCM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Neymar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02C8" id="Caixa de Texto 150" o:spid="_x0000_s1068" type="#_x0000_t202" style="position:absolute;left:0;text-align:left;margin-left:543.75pt;margin-top:52.85pt;width:153pt;height:56.25pt;z-index:251792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" filled="f" stroked="f" strokeweight=".5pt">
                <v:textbox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Diretor(a) ETEC MCM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Neymar Jr.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5B49EC1" wp14:editId="0D3B376B">
                <wp:simplePos x="0" y="0"/>
                <wp:positionH relativeFrom="leftMargin">
                  <wp:posOffset>2454275</wp:posOffset>
                </wp:positionH>
                <wp:positionV relativeFrom="paragraph">
                  <wp:posOffset>614045</wp:posOffset>
                </wp:positionV>
                <wp:extent cx="1828800" cy="1828800"/>
                <wp:effectExtent l="0" t="0" r="0" b="5080"/>
                <wp:wrapNone/>
                <wp:docPr id="151" name="Caixa de Tex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Palestrante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9EC1" id="Caixa de Texto 151" o:spid="_x0000_s1069" type="#_x0000_t202" style="position:absolute;left:0;text-align:left;margin-left:193.25pt;margin-top:48.35pt;width:2in;height:2in;z-index:251790336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" filled="f" stroked="f" strokeweight=".5pt">
                <v:textbox style="mso-fit-shape-to-text:t"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Palestrante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4E5F" w:rsidRPr="003F36E1" w:rsidRDefault="00BC4E5F" w:rsidP="003F7405">
      <w:pPr>
        <w:pStyle w:val="Subttulo"/>
      </w:pPr>
      <w:r>
        <w:lastRenderedPageBreak/>
        <w:t xml:space="preserve">certificado curso de </w:t>
      </w:r>
      <w:r w:rsidRPr="006F133A">
        <w:rPr>
          <w:noProof/>
        </w:rPr>
        <w:t>Robótica</w:t>
      </w:r>
    </w:p>
    <w:p w:rsidR="00BC4E5F" w:rsidRPr="00637172" w:rsidRDefault="00BC4E5F" w:rsidP="00637172">
      <w:pPr>
        <w:pStyle w:val="Ttulo1"/>
      </w:pPr>
      <w:r>
        <w:t>certificamos que</w:t>
      </w:r>
    </w:p>
    <w:p w:rsidR="00BC4E5F" w:rsidRPr="004546DB" w:rsidRDefault="00BC4E5F" w:rsidP="00637172">
      <w:pPr>
        <w:pStyle w:val="Ttulo"/>
        <w:rPr>
          <w:sz w:val="60"/>
          <w:szCs w:val="60"/>
        </w:rPr>
      </w:pPr>
      <w:r w:rsidRPr="006F133A">
        <w:rPr>
          <w:noProof/>
          <w:sz w:val="60"/>
          <w:szCs w:val="60"/>
        </w:rPr>
        <w:t>Mariana Clara Flores</w:t>
      </w:r>
    </w:p>
    <w:p w:rsidR="00BC4E5F" w:rsidRDefault="00BC4E5F" w:rsidP="00A91699">
      <w:r>
        <w:rPr>
          <w:noProof/>
        </w:rPr>
        <w:drawing>
          <wp:anchor distT="0" distB="0" distL="114300" distR="114300" simplePos="0" relativeHeight="251795456" behindDoc="0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1767840</wp:posOffset>
            </wp:positionV>
            <wp:extent cx="2143125" cy="723900"/>
            <wp:effectExtent l="0" t="0" r="0" b="0"/>
            <wp:wrapNone/>
            <wp:docPr id="159" name="Imagem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-dom-pa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RG:</w:t>
      </w:r>
      <w:r>
        <w:rPr>
          <w:noProof/>
        </w:rPr>
        <w:t>33.908.443-7</w:t>
      </w:r>
      <w:r>
        <w:t>,</w:t>
      </w:r>
      <w:r>
        <w:rPr>
          <w:lang w:val="pt-BR" w:bidi="pt-BR"/>
        </w:rPr>
        <w:t xml:space="preserve"> </w:t>
      </w:r>
      <w:r>
        <w:t xml:space="preserve">concluiu o curso de </w:t>
      </w:r>
      <w:r>
        <w:rPr>
          <w:noProof/>
        </w:rPr>
        <w:t>Robótica</w:t>
      </w:r>
      <w:r>
        <w:t xml:space="preserve"> no dia 19/10/2023 com a carga horária de 1 hora no evento ocorrido no auditório da ETEC Prof Maria Cristina Medeiros no dia Profissional da Informática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C4E5F" w:rsidTr="0082653D">
        <w:trPr>
          <w:trHeight w:val="1494"/>
          <w:jc w:val="center"/>
        </w:trPr>
        <w:tc>
          <w:tcPr>
            <w:tcW w:w="4710" w:type="dxa"/>
            <w:vAlign w:val="bottom"/>
          </w:tcPr>
          <w:p w:rsidR="00BC4E5F" w:rsidRDefault="00BC4E5F" w:rsidP="0082653D">
            <w:pPr>
              <w:pStyle w:val="Assinatura"/>
            </w:pPr>
          </w:p>
        </w:tc>
        <w:tc>
          <w:tcPr>
            <w:tcW w:w="3533" w:type="dxa"/>
            <w:vAlign w:val="bottom"/>
          </w:tcPr>
          <w:p w:rsidR="00BC4E5F" w:rsidRPr="00A91699" w:rsidRDefault="00BC4E5F" w:rsidP="00A91699">
            <w:pPr>
              <w:pStyle w:val="Selo"/>
            </w:pPr>
            <w:r>
              <w:t>19/10/2023</w:t>
            </w:r>
          </w:p>
        </w:tc>
        <w:tc>
          <w:tcPr>
            <w:tcW w:w="4710" w:type="dxa"/>
            <w:vAlign w:val="bottom"/>
          </w:tcPr>
          <w:p w:rsidR="00BC4E5F" w:rsidRDefault="00BC4E5F">
            <w:pPr>
              <w:pStyle w:val="Assinatura"/>
            </w:pPr>
          </w:p>
          <w:p w:rsidR="00BC4E5F" w:rsidRDefault="00BC4E5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94432" behindDoc="0" locked="0" layoutInCell="1" allowOverlap="1">
                  <wp:simplePos x="0" y="0"/>
                  <wp:positionH relativeFrom="margin">
                    <wp:posOffset>647700</wp:posOffset>
                  </wp:positionH>
                  <wp:positionV relativeFrom="paragraph">
                    <wp:posOffset>393065</wp:posOffset>
                  </wp:positionV>
                  <wp:extent cx="1408430" cy="1085850"/>
                  <wp:effectExtent l="0" t="0" r="0" b="0"/>
                  <wp:wrapNone/>
                  <wp:docPr id="160" name="Imagem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80px-Assinatura_de_Neyma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4E5F" w:rsidRDefault="00BC4E5F" w:rsidP="004411C1">
      <w:pPr>
        <w:sectPr w:rsidR="00BC4E5F" w:rsidSect="00BC4E5F">
          <w:headerReference w:type="default" r:id="rId77"/>
          <w:footerReference w:type="default" r:id="rId78"/>
          <w:headerReference w:type="first" r:id="rId7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w:drawing>
          <wp:anchor distT="0" distB="0" distL="114300" distR="114300" simplePos="0" relativeHeight="251797504" behindDoc="0" locked="0" layoutInCell="1" allowOverlap="1" wp14:anchorId="629FE328" wp14:editId="2ADA642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1009650" cy="1009650"/>
            <wp:effectExtent l="0" t="0" r="0" b="0"/>
            <wp:wrapNone/>
            <wp:docPr id="161" name="Imagem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logo-ete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A5B02C8" wp14:editId="70869F00">
                <wp:simplePos x="0" y="0"/>
                <wp:positionH relativeFrom="leftMargin">
                  <wp:posOffset>6905625</wp:posOffset>
                </wp:positionH>
                <wp:positionV relativeFrom="paragraph">
                  <wp:posOffset>671194</wp:posOffset>
                </wp:positionV>
                <wp:extent cx="1943100" cy="714375"/>
                <wp:effectExtent l="0" t="0" r="0" b="0"/>
                <wp:wrapNone/>
                <wp:docPr id="157" name="Caixa de Tex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Diretor(a) ETEC MCM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Neymar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02C8" id="Caixa de Texto 157" o:spid="_x0000_s1070" type="#_x0000_t202" style="position:absolute;left:0;text-align:left;margin-left:543.75pt;margin-top:52.85pt;width:153pt;height:56.25pt;z-index:251798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" filled="f" stroked="f" strokeweight=".5pt">
                <v:textbox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Diretor(a) ETEC MCM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Neymar Jr.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5B49EC1" wp14:editId="0D3B376B">
                <wp:simplePos x="0" y="0"/>
                <wp:positionH relativeFrom="leftMargin">
                  <wp:posOffset>2454275</wp:posOffset>
                </wp:positionH>
                <wp:positionV relativeFrom="paragraph">
                  <wp:posOffset>614045</wp:posOffset>
                </wp:positionV>
                <wp:extent cx="1828800" cy="1828800"/>
                <wp:effectExtent l="0" t="0" r="0" b="5080"/>
                <wp:wrapNone/>
                <wp:docPr id="158" name="Caixa de Tex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Palestrante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9EC1" id="Caixa de Texto 158" o:spid="_x0000_s1071" type="#_x0000_t202" style="position:absolute;left:0;text-align:left;margin-left:193.25pt;margin-top:48.35pt;width:2in;height:2in;z-index:251796480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" filled="f" stroked="f" strokeweight=".5pt">
                <v:textbox style="mso-fit-shape-to-text:t"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Palestrante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4E5F" w:rsidRPr="003F36E1" w:rsidRDefault="00BC4E5F" w:rsidP="003F7405">
      <w:pPr>
        <w:pStyle w:val="Subttulo"/>
      </w:pPr>
      <w:r>
        <w:lastRenderedPageBreak/>
        <w:t xml:space="preserve">certificado curso de </w:t>
      </w:r>
      <w:r w:rsidRPr="006F133A">
        <w:rPr>
          <w:noProof/>
        </w:rPr>
        <w:t>IA</w:t>
      </w:r>
    </w:p>
    <w:p w:rsidR="00BC4E5F" w:rsidRPr="00637172" w:rsidRDefault="00BC4E5F" w:rsidP="00637172">
      <w:pPr>
        <w:pStyle w:val="Ttulo1"/>
      </w:pPr>
      <w:r>
        <w:t>certificamos que</w:t>
      </w:r>
    </w:p>
    <w:p w:rsidR="00BC4E5F" w:rsidRPr="004546DB" w:rsidRDefault="00BC4E5F" w:rsidP="00637172">
      <w:pPr>
        <w:pStyle w:val="Ttulo"/>
        <w:rPr>
          <w:sz w:val="60"/>
          <w:szCs w:val="60"/>
        </w:rPr>
      </w:pPr>
      <w:r w:rsidRPr="006F133A">
        <w:rPr>
          <w:noProof/>
          <w:sz w:val="60"/>
          <w:szCs w:val="60"/>
        </w:rPr>
        <w:t>José adilson</w:t>
      </w:r>
    </w:p>
    <w:p w:rsidR="00BC4E5F" w:rsidRDefault="00BC4E5F" w:rsidP="00A91699">
      <w:r>
        <w:rPr>
          <w:noProof/>
        </w:rPr>
        <w:drawing>
          <wp:anchor distT="0" distB="0" distL="114300" distR="114300" simplePos="0" relativeHeight="251801600" behindDoc="0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1767840</wp:posOffset>
            </wp:positionV>
            <wp:extent cx="2143125" cy="723900"/>
            <wp:effectExtent l="0" t="0" r="0" b="0"/>
            <wp:wrapNone/>
            <wp:docPr id="166" name="Imagem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-dom-pa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RG:</w:t>
      </w:r>
      <w:r>
        <w:rPr>
          <w:noProof/>
        </w:rPr>
        <w:t>12.125.156.22</w:t>
      </w:r>
      <w:r>
        <w:t>,</w:t>
      </w:r>
      <w:r>
        <w:rPr>
          <w:lang w:val="pt-BR" w:bidi="pt-BR"/>
        </w:rPr>
        <w:t xml:space="preserve"> </w:t>
      </w:r>
      <w:r>
        <w:t xml:space="preserve">concluiu o curso de </w:t>
      </w:r>
      <w:r>
        <w:rPr>
          <w:noProof/>
        </w:rPr>
        <w:t>IA</w:t>
      </w:r>
      <w:r>
        <w:t xml:space="preserve"> no dia 19/10/2023 com a carga horária de 1 hora no evento ocorrido no auditório da ETEC Prof Maria Cristina Medeiros no dia Profissional da Informática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C4E5F" w:rsidTr="0082653D">
        <w:trPr>
          <w:trHeight w:val="1494"/>
          <w:jc w:val="center"/>
        </w:trPr>
        <w:tc>
          <w:tcPr>
            <w:tcW w:w="4710" w:type="dxa"/>
            <w:vAlign w:val="bottom"/>
          </w:tcPr>
          <w:p w:rsidR="00BC4E5F" w:rsidRDefault="00BC4E5F" w:rsidP="0082653D">
            <w:pPr>
              <w:pStyle w:val="Assinatura"/>
            </w:pPr>
          </w:p>
        </w:tc>
        <w:tc>
          <w:tcPr>
            <w:tcW w:w="3533" w:type="dxa"/>
            <w:vAlign w:val="bottom"/>
          </w:tcPr>
          <w:p w:rsidR="00BC4E5F" w:rsidRPr="00A91699" w:rsidRDefault="00BC4E5F" w:rsidP="00A91699">
            <w:pPr>
              <w:pStyle w:val="Selo"/>
            </w:pPr>
            <w:r>
              <w:t>19/10/2023</w:t>
            </w:r>
          </w:p>
        </w:tc>
        <w:tc>
          <w:tcPr>
            <w:tcW w:w="4710" w:type="dxa"/>
            <w:vAlign w:val="bottom"/>
          </w:tcPr>
          <w:p w:rsidR="00BC4E5F" w:rsidRDefault="00BC4E5F">
            <w:pPr>
              <w:pStyle w:val="Assinatura"/>
            </w:pPr>
          </w:p>
          <w:p w:rsidR="00BC4E5F" w:rsidRDefault="00BC4E5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00576" behindDoc="0" locked="0" layoutInCell="1" allowOverlap="1">
                  <wp:simplePos x="0" y="0"/>
                  <wp:positionH relativeFrom="margin">
                    <wp:posOffset>647700</wp:posOffset>
                  </wp:positionH>
                  <wp:positionV relativeFrom="paragraph">
                    <wp:posOffset>393065</wp:posOffset>
                  </wp:positionV>
                  <wp:extent cx="1408430" cy="1085850"/>
                  <wp:effectExtent l="0" t="0" r="0" b="0"/>
                  <wp:wrapNone/>
                  <wp:docPr id="167" name="Imagem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80px-Assinatura_de_Neyma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4E5F" w:rsidRDefault="00BC4E5F" w:rsidP="004411C1">
      <w:pPr>
        <w:sectPr w:rsidR="00BC4E5F" w:rsidSect="00BC4E5F">
          <w:headerReference w:type="default" r:id="rId80"/>
          <w:footerReference w:type="default" r:id="rId81"/>
          <w:headerReference w:type="first" r:id="rId8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w:drawing>
          <wp:anchor distT="0" distB="0" distL="114300" distR="114300" simplePos="0" relativeHeight="251803648" behindDoc="0" locked="0" layoutInCell="1" allowOverlap="1" wp14:anchorId="629FE328" wp14:editId="2ADA642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1009650" cy="1009650"/>
            <wp:effectExtent l="0" t="0" r="0" b="0"/>
            <wp:wrapNone/>
            <wp:docPr id="168" name="Imagem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logo-ete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A5B02C8" wp14:editId="70869F00">
                <wp:simplePos x="0" y="0"/>
                <wp:positionH relativeFrom="leftMargin">
                  <wp:posOffset>6905625</wp:posOffset>
                </wp:positionH>
                <wp:positionV relativeFrom="paragraph">
                  <wp:posOffset>671194</wp:posOffset>
                </wp:positionV>
                <wp:extent cx="1943100" cy="714375"/>
                <wp:effectExtent l="0" t="0" r="0" b="0"/>
                <wp:wrapNone/>
                <wp:docPr id="164" name="Caixa de Tex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Diretor(a) ETEC MCM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Neymar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02C8" id="Caixa de Texto 164" o:spid="_x0000_s1072" type="#_x0000_t202" style="position:absolute;left:0;text-align:left;margin-left:543.75pt;margin-top:52.85pt;width:153pt;height:56.25pt;z-index:251804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" filled="f" stroked="f" strokeweight=".5pt">
                <v:textbox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Diretor(a) ETEC MCM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Neymar Jr.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5B49EC1" wp14:editId="0D3B376B">
                <wp:simplePos x="0" y="0"/>
                <wp:positionH relativeFrom="leftMargin">
                  <wp:posOffset>2454275</wp:posOffset>
                </wp:positionH>
                <wp:positionV relativeFrom="paragraph">
                  <wp:posOffset>614045</wp:posOffset>
                </wp:positionV>
                <wp:extent cx="1828800" cy="1828800"/>
                <wp:effectExtent l="0" t="0" r="0" b="5080"/>
                <wp:wrapNone/>
                <wp:docPr id="165" name="Caixa de Tex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Palestrante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9EC1" id="Caixa de Texto 165" o:spid="_x0000_s1073" type="#_x0000_t202" style="position:absolute;left:0;text-align:left;margin-left:193.25pt;margin-top:48.35pt;width:2in;height:2in;z-index:251802624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" filled="f" stroked="f" strokeweight=".5pt">
                <v:textbox style="mso-fit-shape-to-text:t"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Palestrante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4E5F" w:rsidRPr="003F36E1" w:rsidRDefault="00BC4E5F" w:rsidP="003F7405">
      <w:pPr>
        <w:pStyle w:val="Subttulo"/>
      </w:pPr>
      <w:r>
        <w:lastRenderedPageBreak/>
        <w:t xml:space="preserve">certificado curso de </w:t>
      </w:r>
      <w:r w:rsidRPr="006F133A">
        <w:rPr>
          <w:noProof/>
        </w:rPr>
        <w:t>IA</w:t>
      </w:r>
    </w:p>
    <w:p w:rsidR="00BC4E5F" w:rsidRPr="00637172" w:rsidRDefault="00BC4E5F" w:rsidP="00637172">
      <w:pPr>
        <w:pStyle w:val="Ttulo1"/>
      </w:pPr>
      <w:r>
        <w:t>certificamos que</w:t>
      </w:r>
    </w:p>
    <w:p w:rsidR="00BC4E5F" w:rsidRPr="004546DB" w:rsidRDefault="00BC4E5F" w:rsidP="00637172">
      <w:pPr>
        <w:pStyle w:val="Ttulo"/>
        <w:rPr>
          <w:sz w:val="60"/>
          <w:szCs w:val="60"/>
        </w:rPr>
      </w:pPr>
      <w:r w:rsidRPr="006F133A">
        <w:rPr>
          <w:noProof/>
          <w:sz w:val="60"/>
          <w:szCs w:val="60"/>
        </w:rPr>
        <w:t>Eliana Lidea</w:t>
      </w:r>
    </w:p>
    <w:p w:rsidR="00BC4E5F" w:rsidRDefault="00BC4E5F" w:rsidP="00A91699">
      <w:r>
        <w:rPr>
          <w:noProof/>
        </w:rPr>
        <w:drawing>
          <wp:anchor distT="0" distB="0" distL="114300" distR="114300" simplePos="0" relativeHeight="251807744" behindDoc="0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1767840</wp:posOffset>
            </wp:positionV>
            <wp:extent cx="2143125" cy="723900"/>
            <wp:effectExtent l="0" t="0" r="0" b="0"/>
            <wp:wrapNone/>
            <wp:docPr id="173" name="Imagem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-dom-pa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RG:</w:t>
      </w:r>
      <w:r>
        <w:rPr>
          <w:noProof/>
        </w:rPr>
        <w:t>34.999.564.78</w:t>
      </w:r>
      <w:r>
        <w:t>,</w:t>
      </w:r>
      <w:r>
        <w:rPr>
          <w:lang w:val="pt-BR" w:bidi="pt-BR"/>
        </w:rPr>
        <w:t xml:space="preserve"> </w:t>
      </w:r>
      <w:r>
        <w:t xml:space="preserve">concluiu o curso de </w:t>
      </w:r>
      <w:r>
        <w:rPr>
          <w:noProof/>
        </w:rPr>
        <w:t>IA</w:t>
      </w:r>
      <w:r>
        <w:t xml:space="preserve"> no dia 19/10/2023 com a carga horária de 1 hora no evento ocorrido no auditório da ETEC Prof Maria Cristina Medeiros no dia Profissional da Informática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C4E5F" w:rsidTr="0082653D">
        <w:trPr>
          <w:trHeight w:val="1494"/>
          <w:jc w:val="center"/>
        </w:trPr>
        <w:tc>
          <w:tcPr>
            <w:tcW w:w="4710" w:type="dxa"/>
            <w:vAlign w:val="bottom"/>
          </w:tcPr>
          <w:p w:rsidR="00BC4E5F" w:rsidRDefault="00BC4E5F" w:rsidP="0082653D">
            <w:pPr>
              <w:pStyle w:val="Assinatura"/>
            </w:pPr>
          </w:p>
        </w:tc>
        <w:tc>
          <w:tcPr>
            <w:tcW w:w="3533" w:type="dxa"/>
            <w:vAlign w:val="bottom"/>
          </w:tcPr>
          <w:p w:rsidR="00BC4E5F" w:rsidRPr="00A91699" w:rsidRDefault="00BC4E5F" w:rsidP="00A91699">
            <w:pPr>
              <w:pStyle w:val="Selo"/>
            </w:pPr>
            <w:r>
              <w:t>19/10/2023</w:t>
            </w:r>
          </w:p>
        </w:tc>
        <w:tc>
          <w:tcPr>
            <w:tcW w:w="4710" w:type="dxa"/>
            <w:vAlign w:val="bottom"/>
          </w:tcPr>
          <w:p w:rsidR="00BC4E5F" w:rsidRDefault="00BC4E5F">
            <w:pPr>
              <w:pStyle w:val="Assinatura"/>
            </w:pPr>
          </w:p>
          <w:p w:rsidR="00BC4E5F" w:rsidRDefault="00BC4E5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06720" behindDoc="0" locked="0" layoutInCell="1" allowOverlap="1">
                  <wp:simplePos x="0" y="0"/>
                  <wp:positionH relativeFrom="margin">
                    <wp:posOffset>647700</wp:posOffset>
                  </wp:positionH>
                  <wp:positionV relativeFrom="paragraph">
                    <wp:posOffset>393065</wp:posOffset>
                  </wp:positionV>
                  <wp:extent cx="1408430" cy="1085850"/>
                  <wp:effectExtent l="0" t="0" r="0" b="0"/>
                  <wp:wrapNone/>
                  <wp:docPr id="174" name="Imagem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80px-Assinatura_de_Neyma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4E5F" w:rsidRDefault="00BC4E5F" w:rsidP="004411C1">
      <w:pPr>
        <w:sectPr w:rsidR="00BC4E5F" w:rsidSect="00BC4E5F">
          <w:headerReference w:type="default" r:id="rId83"/>
          <w:footerReference w:type="default" r:id="rId84"/>
          <w:headerReference w:type="first" r:id="rId8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w:drawing>
          <wp:anchor distT="0" distB="0" distL="114300" distR="114300" simplePos="0" relativeHeight="251809792" behindDoc="0" locked="0" layoutInCell="1" allowOverlap="1" wp14:anchorId="629FE328" wp14:editId="2ADA642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1009650" cy="1009650"/>
            <wp:effectExtent l="0" t="0" r="0" b="0"/>
            <wp:wrapNone/>
            <wp:docPr id="175" name="Imagem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logo-ete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A5B02C8" wp14:editId="70869F00">
                <wp:simplePos x="0" y="0"/>
                <wp:positionH relativeFrom="leftMargin">
                  <wp:posOffset>6905625</wp:posOffset>
                </wp:positionH>
                <wp:positionV relativeFrom="paragraph">
                  <wp:posOffset>671194</wp:posOffset>
                </wp:positionV>
                <wp:extent cx="1943100" cy="714375"/>
                <wp:effectExtent l="0" t="0" r="0" b="0"/>
                <wp:wrapNone/>
                <wp:docPr id="171" name="Caixa de Text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Diretor(a) ETEC MCM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Neymar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02C8" id="Caixa de Texto 171" o:spid="_x0000_s1074" type="#_x0000_t202" style="position:absolute;left:0;text-align:left;margin-left:543.75pt;margin-top:52.85pt;width:153pt;height:56.25pt;z-index:251810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" filled="f" stroked="f" strokeweight=".5pt">
                <v:textbox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Diretor(a) ETEC MCM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Neymar Jr.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5B49EC1" wp14:editId="0D3B376B">
                <wp:simplePos x="0" y="0"/>
                <wp:positionH relativeFrom="leftMargin">
                  <wp:posOffset>2454275</wp:posOffset>
                </wp:positionH>
                <wp:positionV relativeFrom="paragraph">
                  <wp:posOffset>614045</wp:posOffset>
                </wp:positionV>
                <wp:extent cx="1828800" cy="1828800"/>
                <wp:effectExtent l="0" t="0" r="0" b="5080"/>
                <wp:wrapNone/>
                <wp:docPr id="172" name="Caixa de Text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Palestrante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9EC1" id="Caixa de Texto 172" o:spid="_x0000_s1075" type="#_x0000_t202" style="position:absolute;left:0;text-align:left;margin-left:193.25pt;margin-top:48.35pt;width:2in;height:2in;z-index:251808768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" filled="f" stroked="f" strokeweight=".5pt">
                <v:textbox style="mso-fit-shape-to-text:t"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Palestrante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4E5F" w:rsidRPr="003F36E1" w:rsidRDefault="00BC4E5F" w:rsidP="003F7405">
      <w:pPr>
        <w:pStyle w:val="Subttulo"/>
      </w:pPr>
      <w:r>
        <w:lastRenderedPageBreak/>
        <w:t xml:space="preserve">certificado curso de </w:t>
      </w:r>
      <w:r w:rsidRPr="006F133A">
        <w:rPr>
          <w:noProof/>
        </w:rPr>
        <w:t>Robótica</w:t>
      </w:r>
    </w:p>
    <w:p w:rsidR="00BC4E5F" w:rsidRPr="00637172" w:rsidRDefault="00BC4E5F" w:rsidP="00637172">
      <w:pPr>
        <w:pStyle w:val="Ttulo1"/>
      </w:pPr>
      <w:r>
        <w:t>certificamos que</w:t>
      </w:r>
    </w:p>
    <w:p w:rsidR="00BC4E5F" w:rsidRPr="004546DB" w:rsidRDefault="00BC4E5F" w:rsidP="00637172">
      <w:pPr>
        <w:pStyle w:val="Ttulo"/>
        <w:rPr>
          <w:sz w:val="60"/>
          <w:szCs w:val="60"/>
        </w:rPr>
      </w:pPr>
      <w:r w:rsidRPr="006F133A">
        <w:rPr>
          <w:noProof/>
          <w:sz w:val="60"/>
          <w:szCs w:val="60"/>
        </w:rPr>
        <w:t>Rafa Moreira Mano</w:t>
      </w:r>
    </w:p>
    <w:p w:rsidR="00BC4E5F" w:rsidRDefault="00BC4E5F" w:rsidP="00A91699">
      <w:r>
        <w:rPr>
          <w:noProof/>
        </w:rPr>
        <w:drawing>
          <wp:anchor distT="0" distB="0" distL="114300" distR="114300" simplePos="0" relativeHeight="251813888" behindDoc="0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1767840</wp:posOffset>
            </wp:positionV>
            <wp:extent cx="2143125" cy="723900"/>
            <wp:effectExtent l="0" t="0" r="0" b="0"/>
            <wp:wrapNone/>
            <wp:docPr id="180" name="Imagem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-dom-pa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RG:</w:t>
      </w:r>
      <w:r>
        <w:rPr>
          <w:noProof/>
        </w:rPr>
        <w:t>71.777.1171-x</w:t>
      </w:r>
      <w:r>
        <w:t>,</w:t>
      </w:r>
      <w:r>
        <w:rPr>
          <w:lang w:val="pt-BR" w:bidi="pt-BR"/>
        </w:rPr>
        <w:t xml:space="preserve"> </w:t>
      </w:r>
      <w:r>
        <w:t xml:space="preserve">concluiu o curso de </w:t>
      </w:r>
      <w:r>
        <w:rPr>
          <w:noProof/>
        </w:rPr>
        <w:t>Robótica</w:t>
      </w:r>
      <w:r>
        <w:t xml:space="preserve"> no dia 19/10/2023 com a carga horária de 1 hora no evento ocorrido no auditório da ETEC Prof Maria Cristina Medeiros no dia Profissional da Informática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C4E5F" w:rsidTr="0082653D">
        <w:trPr>
          <w:trHeight w:val="1494"/>
          <w:jc w:val="center"/>
        </w:trPr>
        <w:tc>
          <w:tcPr>
            <w:tcW w:w="4710" w:type="dxa"/>
            <w:vAlign w:val="bottom"/>
          </w:tcPr>
          <w:p w:rsidR="00BC4E5F" w:rsidRDefault="00BC4E5F" w:rsidP="0082653D">
            <w:pPr>
              <w:pStyle w:val="Assinatura"/>
            </w:pPr>
          </w:p>
        </w:tc>
        <w:tc>
          <w:tcPr>
            <w:tcW w:w="3533" w:type="dxa"/>
            <w:vAlign w:val="bottom"/>
          </w:tcPr>
          <w:p w:rsidR="00BC4E5F" w:rsidRPr="00A91699" w:rsidRDefault="00BC4E5F" w:rsidP="00A91699">
            <w:pPr>
              <w:pStyle w:val="Selo"/>
            </w:pPr>
            <w:r>
              <w:t>19/10/2023</w:t>
            </w:r>
          </w:p>
        </w:tc>
        <w:tc>
          <w:tcPr>
            <w:tcW w:w="4710" w:type="dxa"/>
            <w:vAlign w:val="bottom"/>
          </w:tcPr>
          <w:p w:rsidR="00BC4E5F" w:rsidRDefault="00BC4E5F">
            <w:pPr>
              <w:pStyle w:val="Assinatura"/>
            </w:pPr>
          </w:p>
          <w:p w:rsidR="00BC4E5F" w:rsidRDefault="00BC4E5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12864" behindDoc="0" locked="0" layoutInCell="1" allowOverlap="1">
                  <wp:simplePos x="0" y="0"/>
                  <wp:positionH relativeFrom="margin">
                    <wp:posOffset>647700</wp:posOffset>
                  </wp:positionH>
                  <wp:positionV relativeFrom="paragraph">
                    <wp:posOffset>393065</wp:posOffset>
                  </wp:positionV>
                  <wp:extent cx="1408430" cy="1085850"/>
                  <wp:effectExtent l="0" t="0" r="0" b="0"/>
                  <wp:wrapNone/>
                  <wp:docPr id="181" name="Imagem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80px-Assinatura_de_Neyma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4E5F" w:rsidRDefault="00BC4E5F" w:rsidP="004411C1">
      <w:pPr>
        <w:sectPr w:rsidR="00BC4E5F" w:rsidSect="00BC4E5F">
          <w:headerReference w:type="default" r:id="rId86"/>
          <w:footerReference w:type="default" r:id="rId87"/>
          <w:headerReference w:type="first" r:id="rId8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w:drawing>
          <wp:anchor distT="0" distB="0" distL="114300" distR="114300" simplePos="0" relativeHeight="251815936" behindDoc="0" locked="0" layoutInCell="1" allowOverlap="1" wp14:anchorId="629FE328" wp14:editId="2ADA642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1009650" cy="1009650"/>
            <wp:effectExtent l="0" t="0" r="0" b="0"/>
            <wp:wrapNone/>
            <wp:docPr id="182" name="Imagem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logo-ete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A5B02C8" wp14:editId="70869F00">
                <wp:simplePos x="0" y="0"/>
                <wp:positionH relativeFrom="leftMargin">
                  <wp:posOffset>6905625</wp:posOffset>
                </wp:positionH>
                <wp:positionV relativeFrom="paragraph">
                  <wp:posOffset>671194</wp:posOffset>
                </wp:positionV>
                <wp:extent cx="1943100" cy="714375"/>
                <wp:effectExtent l="0" t="0" r="0" b="0"/>
                <wp:wrapNone/>
                <wp:docPr id="178" name="Caixa de Text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Diretor(a) ETEC MCM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Neymar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02C8" id="Caixa de Texto 178" o:spid="_x0000_s1076" type="#_x0000_t202" style="position:absolute;left:0;text-align:left;margin-left:543.75pt;margin-top:52.85pt;width:153pt;height:56.25pt;z-index:251816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" filled="f" stroked="f" strokeweight=".5pt">
                <v:textbox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Diretor(a) ETEC MCM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Neymar Jr.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5B49EC1" wp14:editId="0D3B376B">
                <wp:simplePos x="0" y="0"/>
                <wp:positionH relativeFrom="leftMargin">
                  <wp:posOffset>2454275</wp:posOffset>
                </wp:positionH>
                <wp:positionV relativeFrom="paragraph">
                  <wp:posOffset>614045</wp:posOffset>
                </wp:positionV>
                <wp:extent cx="1828800" cy="1828800"/>
                <wp:effectExtent l="0" t="0" r="0" b="5080"/>
                <wp:wrapNone/>
                <wp:docPr id="179" name="Caixa de Texto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Palestrante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9EC1" id="Caixa de Texto 179" o:spid="_x0000_s1077" type="#_x0000_t202" style="position:absolute;left:0;text-align:left;margin-left:193.25pt;margin-top:48.35pt;width:2in;height:2in;z-index:251814912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" filled="f" stroked="f" strokeweight=".5pt">
                <v:textbox style="mso-fit-shape-to-text:t"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Palestrante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4E5F" w:rsidRPr="003F36E1" w:rsidRDefault="00BC4E5F" w:rsidP="003F7405">
      <w:pPr>
        <w:pStyle w:val="Subttulo"/>
      </w:pPr>
      <w:r>
        <w:lastRenderedPageBreak/>
        <w:t xml:space="preserve">certificado curso de </w:t>
      </w:r>
      <w:r w:rsidRPr="006F133A">
        <w:rPr>
          <w:noProof/>
        </w:rPr>
        <w:t>Robótica</w:t>
      </w:r>
    </w:p>
    <w:p w:rsidR="00BC4E5F" w:rsidRPr="00637172" w:rsidRDefault="00BC4E5F" w:rsidP="00637172">
      <w:pPr>
        <w:pStyle w:val="Ttulo1"/>
      </w:pPr>
      <w:r>
        <w:t>certificamos que</w:t>
      </w:r>
    </w:p>
    <w:p w:rsidR="00BC4E5F" w:rsidRPr="004546DB" w:rsidRDefault="00BC4E5F" w:rsidP="00637172">
      <w:pPr>
        <w:pStyle w:val="Ttulo"/>
        <w:rPr>
          <w:sz w:val="60"/>
          <w:szCs w:val="60"/>
        </w:rPr>
      </w:pPr>
      <w:r w:rsidRPr="006F133A">
        <w:rPr>
          <w:noProof/>
          <w:sz w:val="60"/>
          <w:szCs w:val="60"/>
        </w:rPr>
        <w:t>Anderson Pereira Asfalto</w:t>
      </w:r>
    </w:p>
    <w:p w:rsidR="00BC4E5F" w:rsidRDefault="00BC4E5F" w:rsidP="00A91699">
      <w:r>
        <w:rPr>
          <w:noProof/>
        </w:rPr>
        <w:drawing>
          <wp:anchor distT="0" distB="0" distL="114300" distR="114300" simplePos="0" relativeHeight="251820032" behindDoc="0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1767840</wp:posOffset>
            </wp:positionV>
            <wp:extent cx="2143125" cy="723900"/>
            <wp:effectExtent l="0" t="0" r="0" b="0"/>
            <wp:wrapNone/>
            <wp:docPr id="187" name="Imagem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-dom-pa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RG:</w:t>
      </w:r>
      <w:r>
        <w:rPr>
          <w:noProof/>
        </w:rPr>
        <w:t>40.028.922-5</w:t>
      </w:r>
      <w:r>
        <w:t>,</w:t>
      </w:r>
      <w:r>
        <w:rPr>
          <w:lang w:val="pt-BR" w:bidi="pt-BR"/>
        </w:rPr>
        <w:t xml:space="preserve"> </w:t>
      </w:r>
      <w:r>
        <w:t xml:space="preserve">concluiu o curso de </w:t>
      </w:r>
      <w:r>
        <w:rPr>
          <w:noProof/>
        </w:rPr>
        <w:t>Robótica</w:t>
      </w:r>
      <w:r>
        <w:t xml:space="preserve"> no dia 19/10/2023 com a carga horária de 1 hora no evento ocorrido no auditório da ETEC Prof Maria Cristina Medeiros no dia Profissional da Informática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C4E5F" w:rsidTr="0082653D">
        <w:trPr>
          <w:trHeight w:val="1494"/>
          <w:jc w:val="center"/>
        </w:trPr>
        <w:tc>
          <w:tcPr>
            <w:tcW w:w="4710" w:type="dxa"/>
            <w:vAlign w:val="bottom"/>
          </w:tcPr>
          <w:p w:rsidR="00BC4E5F" w:rsidRDefault="00BC4E5F" w:rsidP="0082653D">
            <w:pPr>
              <w:pStyle w:val="Assinatura"/>
            </w:pPr>
          </w:p>
        </w:tc>
        <w:tc>
          <w:tcPr>
            <w:tcW w:w="3533" w:type="dxa"/>
            <w:vAlign w:val="bottom"/>
          </w:tcPr>
          <w:p w:rsidR="00BC4E5F" w:rsidRPr="00A91699" w:rsidRDefault="00BC4E5F" w:rsidP="00A91699">
            <w:pPr>
              <w:pStyle w:val="Selo"/>
            </w:pPr>
            <w:r>
              <w:t>19/10/2023</w:t>
            </w:r>
          </w:p>
        </w:tc>
        <w:tc>
          <w:tcPr>
            <w:tcW w:w="4710" w:type="dxa"/>
            <w:vAlign w:val="bottom"/>
          </w:tcPr>
          <w:p w:rsidR="00BC4E5F" w:rsidRDefault="00BC4E5F">
            <w:pPr>
              <w:pStyle w:val="Assinatura"/>
            </w:pPr>
          </w:p>
          <w:p w:rsidR="00BC4E5F" w:rsidRDefault="00BC4E5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19008" behindDoc="0" locked="0" layoutInCell="1" allowOverlap="1">
                  <wp:simplePos x="0" y="0"/>
                  <wp:positionH relativeFrom="margin">
                    <wp:posOffset>647700</wp:posOffset>
                  </wp:positionH>
                  <wp:positionV relativeFrom="paragraph">
                    <wp:posOffset>393065</wp:posOffset>
                  </wp:positionV>
                  <wp:extent cx="1408430" cy="1085850"/>
                  <wp:effectExtent l="0" t="0" r="0" b="0"/>
                  <wp:wrapNone/>
                  <wp:docPr id="188" name="Imagem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80px-Assinatura_de_Neyma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4E5F" w:rsidRDefault="00BC4E5F" w:rsidP="004411C1">
      <w:pPr>
        <w:sectPr w:rsidR="00BC4E5F" w:rsidSect="00BC4E5F">
          <w:headerReference w:type="default" r:id="rId89"/>
          <w:footerReference w:type="default" r:id="rId90"/>
          <w:headerReference w:type="first" r:id="rId9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w:drawing>
          <wp:anchor distT="0" distB="0" distL="114300" distR="114300" simplePos="0" relativeHeight="251822080" behindDoc="0" locked="0" layoutInCell="1" allowOverlap="1" wp14:anchorId="629FE328" wp14:editId="2ADA642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1009650" cy="1009650"/>
            <wp:effectExtent l="0" t="0" r="0" b="0"/>
            <wp:wrapNone/>
            <wp:docPr id="189" name="Imagem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logo-ete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A5B02C8" wp14:editId="70869F00">
                <wp:simplePos x="0" y="0"/>
                <wp:positionH relativeFrom="leftMargin">
                  <wp:posOffset>6905625</wp:posOffset>
                </wp:positionH>
                <wp:positionV relativeFrom="paragraph">
                  <wp:posOffset>671194</wp:posOffset>
                </wp:positionV>
                <wp:extent cx="1943100" cy="714375"/>
                <wp:effectExtent l="0" t="0" r="0" b="0"/>
                <wp:wrapNone/>
                <wp:docPr id="185" name="Caixa de Text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Diretor(a) ETEC MCM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Neymar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02C8" id="Caixa de Texto 185" o:spid="_x0000_s1078" type="#_x0000_t202" style="position:absolute;left:0;text-align:left;margin-left:543.75pt;margin-top:52.85pt;width:153pt;height:56.25pt;z-index:251823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" filled="f" stroked="f" strokeweight=".5pt">
                <v:textbox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Diretor(a) ETEC MCM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Neymar Jr.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5B49EC1" wp14:editId="0D3B376B">
                <wp:simplePos x="0" y="0"/>
                <wp:positionH relativeFrom="leftMargin">
                  <wp:posOffset>2454275</wp:posOffset>
                </wp:positionH>
                <wp:positionV relativeFrom="paragraph">
                  <wp:posOffset>614045</wp:posOffset>
                </wp:positionV>
                <wp:extent cx="1828800" cy="1828800"/>
                <wp:effectExtent l="0" t="0" r="0" b="5080"/>
                <wp:wrapNone/>
                <wp:docPr id="186" name="Caixa de Text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Palestrante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9EC1" id="Caixa de Texto 186" o:spid="_x0000_s1079" type="#_x0000_t202" style="position:absolute;left:0;text-align:left;margin-left:193.25pt;margin-top:48.35pt;width:2in;height:2in;z-index:251821056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" filled="f" stroked="f" strokeweight=".5pt">
                <v:textbox style="mso-fit-shape-to-text:t"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Palestrante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4E5F" w:rsidRPr="003F36E1" w:rsidRDefault="00BC4E5F" w:rsidP="003F7405">
      <w:pPr>
        <w:pStyle w:val="Subttulo"/>
      </w:pPr>
      <w:r>
        <w:lastRenderedPageBreak/>
        <w:t xml:space="preserve">certificado curso de </w:t>
      </w:r>
      <w:r w:rsidRPr="006F133A">
        <w:rPr>
          <w:noProof/>
        </w:rPr>
        <w:t>IA</w:t>
      </w:r>
    </w:p>
    <w:p w:rsidR="00BC4E5F" w:rsidRPr="00637172" w:rsidRDefault="00BC4E5F" w:rsidP="00637172">
      <w:pPr>
        <w:pStyle w:val="Ttulo1"/>
      </w:pPr>
      <w:r>
        <w:t>certificamos que</w:t>
      </w:r>
    </w:p>
    <w:p w:rsidR="00BC4E5F" w:rsidRPr="004546DB" w:rsidRDefault="00BC4E5F" w:rsidP="00637172">
      <w:pPr>
        <w:pStyle w:val="Ttulo"/>
        <w:rPr>
          <w:sz w:val="60"/>
          <w:szCs w:val="60"/>
        </w:rPr>
      </w:pPr>
      <w:r w:rsidRPr="006F133A">
        <w:rPr>
          <w:noProof/>
          <w:sz w:val="60"/>
          <w:szCs w:val="60"/>
        </w:rPr>
        <w:t>Roberto Santos Moraes</w:t>
      </w:r>
    </w:p>
    <w:p w:rsidR="00BC4E5F" w:rsidRDefault="00BC4E5F" w:rsidP="00A91699">
      <w:r>
        <w:rPr>
          <w:noProof/>
        </w:rPr>
        <w:drawing>
          <wp:anchor distT="0" distB="0" distL="114300" distR="114300" simplePos="0" relativeHeight="251826176" behindDoc="0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1767840</wp:posOffset>
            </wp:positionV>
            <wp:extent cx="2143125" cy="723900"/>
            <wp:effectExtent l="0" t="0" r="0" b="0"/>
            <wp:wrapNone/>
            <wp:docPr id="194" name="Imagem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-dom-pa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RG:</w:t>
      </w:r>
      <w:r>
        <w:rPr>
          <w:noProof/>
        </w:rPr>
        <w:t>21.762.802-9</w:t>
      </w:r>
      <w:r>
        <w:t>,</w:t>
      </w:r>
      <w:r>
        <w:rPr>
          <w:lang w:val="pt-BR" w:bidi="pt-BR"/>
        </w:rPr>
        <w:t xml:space="preserve"> </w:t>
      </w:r>
      <w:r>
        <w:t xml:space="preserve">concluiu o curso de </w:t>
      </w:r>
      <w:r>
        <w:rPr>
          <w:noProof/>
        </w:rPr>
        <w:t>IA</w:t>
      </w:r>
      <w:r>
        <w:t xml:space="preserve"> no dia 19/10/2023 com a carga horária de 1 hora no evento ocorrido no auditório da ETEC Prof Maria Cristina Medeiros no dia Profissional da Informática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C4E5F" w:rsidTr="0082653D">
        <w:trPr>
          <w:trHeight w:val="1494"/>
          <w:jc w:val="center"/>
        </w:trPr>
        <w:tc>
          <w:tcPr>
            <w:tcW w:w="4710" w:type="dxa"/>
            <w:vAlign w:val="bottom"/>
          </w:tcPr>
          <w:p w:rsidR="00BC4E5F" w:rsidRDefault="00BC4E5F" w:rsidP="0082653D">
            <w:pPr>
              <w:pStyle w:val="Assinatura"/>
            </w:pPr>
          </w:p>
        </w:tc>
        <w:tc>
          <w:tcPr>
            <w:tcW w:w="3533" w:type="dxa"/>
            <w:vAlign w:val="bottom"/>
          </w:tcPr>
          <w:p w:rsidR="00BC4E5F" w:rsidRPr="00A91699" w:rsidRDefault="00BC4E5F" w:rsidP="00A91699">
            <w:pPr>
              <w:pStyle w:val="Selo"/>
            </w:pPr>
            <w:r>
              <w:t>19/10/2023</w:t>
            </w:r>
          </w:p>
        </w:tc>
        <w:tc>
          <w:tcPr>
            <w:tcW w:w="4710" w:type="dxa"/>
            <w:vAlign w:val="bottom"/>
          </w:tcPr>
          <w:p w:rsidR="00BC4E5F" w:rsidRDefault="00BC4E5F">
            <w:pPr>
              <w:pStyle w:val="Assinatura"/>
            </w:pPr>
          </w:p>
          <w:p w:rsidR="00BC4E5F" w:rsidRDefault="00BC4E5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25152" behindDoc="0" locked="0" layoutInCell="1" allowOverlap="1">
                  <wp:simplePos x="0" y="0"/>
                  <wp:positionH relativeFrom="margin">
                    <wp:posOffset>647700</wp:posOffset>
                  </wp:positionH>
                  <wp:positionV relativeFrom="paragraph">
                    <wp:posOffset>393065</wp:posOffset>
                  </wp:positionV>
                  <wp:extent cx="1408430" cy="1085850"/>
                  <wp:effectExtent l="0" t="0" r="0" b="0"/>
                  <wp:wrapNone/>
                  <wp:docPr id="195" name="Imagem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80px-Assinatura_de_Neyma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4E5F" w:rsidRDefault="00BC4E5F" w:rsidP="004411C1">
      <w:pPr>
        <w:sectPr w:rsidR="00BC4E5F" w:rsidSect="00BC4E5F">
          <w:headerReference w:type="default" r:id="rId92"/>
          <w:footerReference w:type="default" r:id="rId93"/>
          <w:headerReference w:type="first" r:id="rId9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w:drawing>
          <wp:anchor distT="0" distB="0" distL="114300" distR="114300" simplePos="0" relativeHeight="251828224" behindDoc="0" locked="0" layoutInCell="1" allowOverlap="1" wp14:anchorId="629FE328" wp14:editId="2ADA642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1009650" cy="1009650"/>
            <wp:effectExtent l="0" t="0" r="0" b="0"/>
            <wp:wrapNone/>
            <wp:docPr id="196" name="Imagem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logo-ete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A5B02C8" wp14:editId="70869F00">
                <wp:simplePos x="0" y="0"/>
                <wp:positionH relativeFrom="leftMargin">
                  <wp:posOffset>6905625</wp:posOffset>
                </wp:positionH>
                <wp:positionV relativeFrom="paragraph">
                  <wp:posOffset>671194</wp:posOffset>
                </wp:positionV>
                <wp:extent cx="1943100" cy="714375"/>
                <wp:effectExtent l="0" t="0" r="0" b="0"/>
                <wp:wrapNone/>
                <wp:docPr id="192" name="Caixa de Tex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Diretor(a) ETEC MCM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Neymar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02C8" id="Caixa de Texto 192" o:spid="_x0000_s1080" type="#_x0000_t202" style="position:absolute;left:0;text-align:left;margin-left:543.75pt;margin-top:52.85pt;width:153pt;height:56.25pt;z-index:251829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" filled="f" stroked="f" strokeweight=".5pt">
                <v:textbox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Diretor(a) ETEC MCM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Neymar Jr.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5B49EC1" wp14:editId="0D3B376B">
                <wp:simplePos x="0" y="0"/>
                <wp:positionH relativeFrom="leftMargin">
                  <wp:posOffset>2454275</wp:posOffset>
                </wp:positionH>
                <wp:positionV relativeFrom="paragraph">
                  <wp:posOffset>614045</wp:posOffset>
                </wp:positionV>
                <wp:extent cx="1828800" cy="1828800"/>
                <wp:effectExtent l="0" t="0" r="0" b="5080"/>
                <wp:wrapNone/>
                <wp:docPr id="193" name="Caixa de Tex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Palestrante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9EC1" id="Caixa de Texto 193" o:spid="_x0000_s1081" type="#_x0000_t202" style="position:absolute;left:0;text-align:left;margin-left:193.25pt;margin-top:48.35pt;width:2in;height:2in;z-index:251827200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" filled="f" stroked="f" strokeweight=".5pt">
                <v:textbox style="mso-fit-shape-to-text:t"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Palestrante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4E5F" w:rsidRPr="003F36E1" w:rsidRDefault="00BC4E5F" w:rsidP="003F7405">
      <w:pPr>
        <w:pStyle w:val="Subttulo"/>
      </w:pPr>
      <w:r>
        <w:lastRenderedPageBreak/>
        <w:t xml:space="preserve">certificado curso de </w:t>
      </w:r>
      <w:r w:rsidRPr="006F133A">
        <w:rPr>
          <w:noProof/>
        </w:rPr>
        <w:t>IA</w:t>
      </w:r>
    </w:p>
    <w:p w:rsidR="00BC4E5F" w:rsidRPr="00637172" w:rsidRDefault="00BC4E5F" w:rsidP="00637172">
      <w:pPr>
        <w:pStyle w:val="Ttulo1"/>
      </w:pPr>
      <w:r>
        <w:t>certificamos que</w:t>
      </w:r>
    </w:p>
    <w:p w:rsidR="00BC4E5F" w:rsidRPr="004546DB" w:rsidRDefault="00BC4E5F" w:rsidP="00637172">
      <w:pPr>
        <w:pStyle w:val="Ttulo"/>
        <w:rPr>
          <w:sz w:val="60"/>
          <w:szCs w:val="60"/>
        </w:rPr>
      </w:pPr>
      <w:r w:rsidRPr="006F133A">
        <w:rPr>
          <w:noProof/>
          <w:sz w:val="60"/>
          <w:szCs w:val="60"/>
        </w:rPr>
        <w:t>Bryan Almeida de Moraes</w:t>
      </w:r>
    </w:p>
    <w:p w:rsidR="00BC4E5F" w:rsidRDefault="00BC4E5F" w:rsidP="00A91699">
      <w:r>
        <w:rPr>
          <w:noProof/>
        </w:rPr>
        <w:drawing>
          <wp:anchor distT="0" distB="0" distL="114300" distR="114300" simplePos="0" relativeHeight="251832320" behindDoc="0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1767840</wp:posOffset>
            </wp:positionV>
            <wp:extent cx="2143125" cy="72390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-dom-pa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RG:</w:t>
      </w:r>
      <w:r>
        <w:rPr>
          <w:noProof/>
        </w:rPr>
        <w:t>67.864.666-9</w:t>
      </w:r>
      <w:r>
        <w:t>,</w:t>
      </w:r>
      <w:r>
        <w:rPr>
          <w:lang w:val="pt-BR" w:bidi="pt-BR"/>
        </w:rPr>
        <w:t xml:space="preserve"> </w:t>
      </w:r>
      <w:r>
        <w:t xml:space="preserve">concluiu o curso de </w:t>
      </w:r>
      <w:r>
        <w:rPr>
          <w:noProof/>
        </w:rPr>
        <w:t>IA</w:t>
      </w:r>
      <w:r>
        <w:t xml:space="preserve"> no dia 19/10/2023 com a carga horária de 1 hora no evento ocorrido no auditório da ETEC Prof Maria Cristina Medeiros no dia Profissional da Informática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C4E5F" w:rsidTr="0082653D">
        <w:trPr>
          <w:trHeight w:val="1494"/>
          <w:jc w:val="center"/>
        </w:trPr>
        <w:tc>
          <w:tcPr>
            <w:tcW w:w="4710" w:type="dxa"/>
            <w:vAlign w:val="bottom"/>
          </w:tcPr>
          <w:p w:rsidR="00BC4E5F" w:rsidRDefault="00BC4E5F" w:rsidP="0082653D">
            <w:pPr>
              <w:pStyle w:val="Assinatura"/>
            </w:pPr>
          </w:p>
        </w:tc>
        <w:tc>
          <w:tcPr>
            <w:tcW w:w="3533" w:type="dxa"/>
            <w:vAlign w:val="bottom"/>
          </w:tcPr>
          <w:p w:rsidR="00BC4E5F" w:rsidRPr="00A91699" w:rsidRDefault="00BC4E5F" w:rsidP="00A91699">
            <w:pPr>
              <w:pStyle w:val="Selo"/>
            </w:pPr>
            <w:r>
              <w:t>19/10/2023</w:t>
            </w:r>
          </w:p>
        </w:tc>
        <w:tc>
          <w:tcPr>
            <w:tcW w:w="4710" w:type="dxa"/>
            <w:vAlign w:val="bottom"/>
          </w:tcPr>
          <w:p w:rsidR="00BC4E5F" w:rsidRDefault="00BC4E5F">
            <w:pPr>
              <w:pStyle w:val="Assinatura"/>
            </w:pPr>
          </w:p>
          <w:p w:rsidR="00BC4E5F" w:rsidRDefault="00BC4E5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31296" behindDoc="0" locked="0" layoutInCell="1" allowOverlap="1">
                  <wp:simplePos x="0" y="0"/>
                  <wp:positionH relativeFrom="margin">
                    <wp:posOffset>647700</wp:posOffset>
                  </wp:positionH>
                  <wp:positionV relativeFrom="paragraph">
                    <wp:posOffset>393065</wp:posOffset>
                  </wp:positionV>
                  <wp:extent cx="1408430" cy="1085850"/>
                  <wp:effectExtent l="0" t="0" r="0" b="0"/>
                  <wp:wrapNone/>
                  <wp:docPr id="202" name="Imagem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80px-Assinatura_de_Neyma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4E5F" w:rsidRDefault="00BC4E5F" w:rsidP="004411C1">
      <w:pPr>
        <w:sectPr w:rsidR="00BC4E5F" w:rsidSect="00BC4E5F">
          <w:headerReference w:type="default" r:id="rId95"/>
          <w:footerReference w:type="default" r:id="rId96"/>
          <w:headerReference w:type="first" r:id="rId9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w:drawing>
          <wp:anchor distT="0" distB="0" distL="114300" distR="114300" simplePos="0" relativeHeight="251834368" behindDoc="0" locked="0" layoutInCell="1" allowOverlap="1" wp14:anchorId="629FE328" wp14:editId="2ADA642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1009650" cy="100965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logo-ete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A5B02C8" wp14:editId="70869F00">
                <wp:simplePos x="0" y="0"/>
                <wp:positionH relativeFrom="leftMargin">
                  <wp:posOffset>6905625</wp:posOffset>
                </wp:positionH>
                <wp:positionV relativeFrom="paragraph">
                  <wp:posOffset>671194</wp:posOffset>
                </wp:positionV>
                <wp:extent cx="1943100" cy="714375"/>
                <wp:effectExtent l="0" t="0" r="0" b="0"/>
                <wp:wrapNone/>
                <wp:docPr id="199" name="Caixa de Tex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Diretor(a) ETEC MCM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Neymar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02C8" id="Caixa de Texto 199" o:spid="_x0000_s1082" type="#_x0000_t202" style="position:absolute;left:0;text-align:left;margin-left:543.75pt;margin-top:52.85pt;width:153pt;height:56.25pt;z-index:2518353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" filled="f" stroked="f" strokeweight=".5pt">
                <v:textbox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Diretor(a) ETEC MCM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Neymar Jr.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5B49EC1" wp14:editId="0D3B376B">
                <wp:simplePos x="0" y="0"/>
                <wp:positionH relativeFrom="leftMargin">
                  <wp:posOffset>2454275</wp:posOffset>
                </wp:positionH>
                <wp:positionV relativeFrom="paragraph">
                  <wp:posOffset>614045</wp:posOffset>
                </wp:positionV>
                <wp:extent cx="1828800" cy="1828800"/>
                <wp:effectExtent l="0" t="0" r="0" b="5080"/>
                <wp:wrapNone/>
                <wp:docPr id="200" name="Caixa de Tex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Palestrante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9EC1" id="Caixa de Texto 200" o:spid="_x0000_s1083" type="#_x0000_t202" style="position:absolute;left:0;text-align:left;margin-left:193.25pt;margin-top:48.35pt;width:2in;height:2in;z-index:251833344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" filled="f" stroked="f" strokeweight=".5pt">
                <v:textbox style="mso-fit-shape-to-text:t"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Palestrante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4E5F" w:rsidRPr="003F36E1" w:rsidRDefault="00BC4E5F" w:rsidP="003F7405">
      <w:pPr>
        <w:pStyle w:val="Subttulo"/>
      </w:pPr>
      <w:r>
        <w:lastRenderedPageBreak/>
        <w:t xml:space="preserve">certificado curso de </w:t>
      </w:r>
      <w:r w:rsidRPr="006F133A">
        <w:rPr>
          <w:noProof/>
        </w:rPr>
        <w:t>Robótica</w:t>
      </w:r>
    </w:p>
    <w:p w:rsidR="00BC4E5F" w:rsidRPr="00637172" w:rsidRDefault="00BC4E5F" w:rsidP="00637172">
      <w:pPr>
        <w:pStyle w:val="Ttulo1"/>
      </w:pPr>
      <w:r>
        <w:t>certificamos que</w:t>
      </w:r>
    </w:p>
    <w:p w:rsidR="00BC4E5F" w:rsidRPr="004546DB" w:rsidRDefault="00BC4E5F" w:rsidP="00637172">
      <w:pPr>
        <w:pStyle w:val="Ttulo"/>
        <w:rPr>
          <w:sz w:val="60"/>
          <w:szCs w:val="60"/>
        </w:rPr>
      </w:pPr>
      <w:r w:rsidRPr="006F133A">
        <w:rPr>
          <w:noProof/>
          <w:sz w:val="60"/>
          <w:szCs w:val="60"/>
        </w:rPr>
        <w:t>Kevin Levrone</w:t>
      </w:r>
    </w:p>
    <w:p w:rsidR="00BC4E5F" w:rsidRDefault="00BC4E5F" w:rsidP="00A91699">
      <w:r>
        <w:rPr>
          <w:noProof/>
        </w:rPr>
        <w:drawing>
          <wp:anchor distT="0" distB="0" distL="114300" distR="114300" simplePos="0" relativeHeight="251838464" behindDoc="0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1767840</wp:posOffset>
            </wp:positionV>
            <wp:extent cx="2143125" cy="723900"/>
            <wp:effectExtent l="0" t="0" r="0" b="0"/>
            <wp:wrapNone/>
            <wp:docPr id="208" name="Imagem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-dom-pa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RG:</w:t>
      </w:r>
      <w:r>
        <w:rPr>
          <w:noProof/>
        </w:rPr>
        <w:t>55.198.902-6</w:t>
      </w:r>
      <w:r>
        <w:t>,</w:t>
      </w:r>
      <w:r>
        <w:rPr>
          <w:lang w:val="pt-BR" w:bidi="pt-BR"/>
        </w:rPr>
        <w:t xml:space="preserve"> </w:t>
      </w:r>
      <w:r>
        <w:t xml:space="preserve">concluiu o curso de </w:t>
      </w:r>
      <w:r>
        <w:rPr>
          <w:noProof/>
        </w:rPr>
        <w:t>Robótica</w:t>
      </w:r>
      <w:r>
        <w:t xml:space="preserve"> no dia 19/10/2023 com a carga horária de 1 hora no evento ocorrido no auditório da ETEC Prof Maria Cristina Medeiros no dia Profissional da Informática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C4E5F" w:rsidTr="0082653D">
        <w:trPr>
          <w:trHeight w:val="1494"/>
          <w:jc w:val="center"/>
        </w:trPr>
        <w:tc>
          <w:tcPr>
            <w:tcW w:w="4710" w:type="dxa"/>
            <w:vAlign w:val="bottom"/>
          </w:tcPr>
          <w:p w:rsidR="00BC4E5F" w:rsidRDefault="00BC4E5F" w:rsidP="0082653D">
            <w:pPr>
              <w:pStyle w:val="Assinatura"/>
            </w:pPr>
          </w:p>
        </w:tc>
        <w:tc>
          <w:tcPr>
            <w:tcW w:w="3533" w:type="dxa"/>
            <w:vAlign w:val="bottom"/>
          </w:tcPr>
          <w:p w:rsidR="00BC4E5F" w:rsidRPr="00A91699" w:rsidRDefault="00BC4E5F" w:rsidP="00A91699">
            <w:pPr>
              <w:pStyle w:val="Selo"/>
            </w:pPr>
            <w:r>
              <w:t>19/10/2023</w:t>
            </w:r>
          </w:p>
        </w:tc>
        <w:tc>
          <w:tcPr>
            <w:tcW w:w="4710" w:type="dxa"/>
            <w:vAlign w:val="bottom"/>
          </w:tcPr>
          <w:p w:rsidR="00BC4E5F" w:rsidRDefault="00BC4E5F">
            <w:pPr>
              <w:pStyle w:val="Assinatura"/>
            </w:pPr>
          </w:p>
          <w:p w:rsidR="00BC4E5F" w:rsidRDefault="00BC4E5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37440" behindDoc="0" locked="0" layoutInCell="1" allowOverlap="1">
                  <wp:simplePos x="0" y="0"/>
                  <wp:positionH relativeFrom="margin">
                    <wp:posOffset>647700</wp:posOffset>
                  </wp:positionH>
                  <wp:positionV relativeFrom="paragraph">
                    <wp:posOffset>393065</wp:posOffset>
                  </wp:positionV>
                  <wp:extent cx="1408430" cy="1085850"/>
                  <wp:effectExtent l="0" t="0" r="0" b="0"/>
                  <wp:wrapNone/>
                  <wp:docPr id="209" name="Imagem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80px-Assinatura_de_Neyma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4E5F" w:rsidRDefault="00BC4E5F" w:rsidP="004411C1">
      <w:pPr>
        <w:sectPr w:rsidR="00BC4E5F" w:rsidSect="00BC4E5F">
          <w:headerReference w:type="default" r:id="rId98"/>
          <w:footerReference w:type="default" r:id="rId99"/>
          <w:headerReference w:type="first" r:id="rId10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w:drawing>
          <wp:anchor distT="0" distB="0" distL="114300" distR="114300" simplePos="0" relativeHeight="251840512" behindDoc="0" locked="0" layoutInCell="1" allowOverlap="1" wp14:anchorId="629FE328" wp14:editId="2ADA642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1009650" cy="1009650"/>
            <wp:effectExtent l="0" t="0" r="0" b="0"/>
            <wp:wrapNone/>
            <wp:docPr id="210" name="Imagem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logo-ete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A5B02C8" wp14:editId="70869F00">
                <wp:simplePos x="0" y="0"/>
                <wp:positionH relativeFrom="leftMargin">
                  <wp:posOffset>6905625</wp:posOffset>
                </wp:positionH>
                <wp:positionV relativeFrom="paragraph">
                  <wp:posOffset>671194</wp:posOffset>
                </wp:positionV>
                <wp:extent cx="1943100" cy="714375"/>
                <wp:effectExtent l="0" t="0" r="0" b="0"/>
                <wp:wrapNone/>
                <wp:docPr id="206" name="Caixa de Tex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Diretor(a) ETEC MCM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Neymar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02C8" id="Caixa de Texto 206" o:spid="_x0000_s1084" type="#_x0000_t202" style="position:absolute;left:0;text-align:left;margin-left:543.75pt;margin-top:52.85pt;width:153pt;height:56.25pt;z-index:251841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" filled="f" stroked="f" strokeweight=".5pt">
                <v:textbox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Diretor(a) ETEC MCM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Neymar Jr.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5B49EC1" wp14:editId="0D3B376B">
                <wp:simplePos x="0" y="0"/>
                <wp:positionH relativeFrom="leftMargin">
                  <wp:posOffset>2454275</wp:posOffset>
                </wp:positionH>
                <wp:positionV relativeFrom="paragraph">
                  <wp:posOffset>614045</wp:posOffset>
                </wp:positionV>
                <wp:extent cx="1828800" cy="1828800"/>
                <wp:effectExtent l="0" t="0" r="0" b="508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Palestrante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9EC1" id="Caixa de Texto 207" o:spid="_x0000_s1085" type="#_x0000_t202" style="position:absolute;left:0;text-align:left;margin-left:193.25pt;margin-top:48.35pt;width:2in;height:2in;z-index:251839488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" filled="f" stroked="f" strokeweight=".5pt">
                <v:textbox style="mso-fit-shape-to-text:t"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Palestrante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4E5F" w:rsidRPr="003F36E1" w:rsidRDefault="00BC4E5F" w:rsidP="003F7405">
      <w:pPr>
        <w:pStyle w:val="Subttulo"/>
      </w:pPr>
      <w:r>
        <w:lastRenderedPageBreak/>
        <w:t xml:space="preserve">certificado curso de </w:t>
      </w:r>
      <w:r w:rsidRPr="006F133A">
        <w:rPr>
          <w:noProof/>
        </w:rPr>
        <w:t>Robótica</w:t>
      </w:r>
    </w:p>
    <w:p w:rsidR="00BC4E5F" w:rsidRPr="00637172" w:rsidRDefault="00BC4E5F" w:rsidP="00637172">
      <w:pPr>
        <w:pStyle w:val="Ttulo1"/>
      </w:pPr>
      <w:r>
        <w:t>certificamos que</w:t>
      </w:r>
    </w:p>
    <w:p w:rsidR="00BC4E5F" w:rsidRPr="004546DB" w:rsidRDefault="00BC4E5F" w:rsidP="00637172">
      <w:pPr>
        <w:pStyle w:val="Ttulo"/>
        <w:rPr>
          <w:sz w:val="60"/>
          <w:szCs w:val="60"/>
        </w:rPr>
      </w:pPr>
      <w:r w:rsidRPr="006F133A">
        <w:rPr>
          <w:noProof/>
          <w:sz w:val="60"/>
          <w:szCs w:val="60"/>
        </w:rPr>
        <w:t>Sejão Berranteiro</w:t>
      </w:r>
    </w:p>
    <w:p w:rsidR="00BC4E5F" w:rsidRDefault="00BC4E5F" w:rsidP="00A91699">
      <w:r>
        <w:rPr>
          <w:noProof/>
        </w:rPr>
        <w:drawing>
          <wp:anchor distT="0" distB="0" distL="114300" distR="114300" simplePos="0" relativeHeight="251844608" behindDoc="0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1767840</wp:posOffset>
            </wp:positionV>
            <wp:extent cx="2143125" cy="723900"/>
            <wp:effectExtent l="0" t="0" r="0" b="0"/>
            <wp:wrapNone/>
            <wp:docPr id="215" name="Imagem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-dom-pa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RG:</w:t>
      </w:r>
      <w:r>
        <w:rPr>
          <w:noProof/>
        </w:rPr>
        <w:t>55.555.555-J</w:t>
      </w:r>
      <w:r>
        <w:t>,</w:t>
      </w:r>
      <w:r>
        <w:rPr>
          <w:lang w:val="pt-BR" w:bidi="pt-BR"/>
        </w:rPr>
        <w:t xml:space="preserve"> </w:t>
      </w:r>
      <w:r>
        <w:t xml:space="preserve">concluiu o curso de </w:t>
      </w:r>
      <w:r>
        <w:rPr>
          <w:noProof/>
        </w:rPr>
        <w:t>Robótica</w:t>
      </w:r>
      <w:r>
        <w:t xml:space="preserve"> no dia 19/10/2023 com a carga horária de 1 hora no evento ocorrido no auditório da ETEC Prof Maria Cristina Medeiros no dia Profissional da Informática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C4E5F" w:rsidTr="0082653D">
        <w:trPr>
          <w:trHeight w:val="1494"/>
          <w:jc w:val="center"/>
        </w:trPr>
        <w:tc>
          <w:tcPr>
            <w:tcW w:w="4710" w:type="dxa"/>
            <w:vAlign w:val="bottom"/>
          </w:tcPr>
          <w:p w:rsidR="00BC4E5F" w:rsidRDefault="00BC4E5F" w:rsidP="0082653D">
            <w:pPr>
              <w:pStyle w:val="Assinatura"/>
            </w:pPr>
          </w:p>
        </w:tc>
        <w:tc>
          <w:tcPr>
            <w:tcW w:w="3533" w:type="dxa"/>
            <w:vAlign w:val="bottom"/>
          </w:tcPr>
          <w:p w:rsidR="00BC4E5F" w:rsidRPr="00A91699" w:rsidRDefault="00BC4E5F" w:rsidP="00A91699">
            <w:pPr>
              <w:pStyle w:val="Selo"/>
            </w:pPr>
            <w:r>
              <w:t>19/10/2023</w:t>
            </w:r>
          </w:p>
        </w:tc>
        <w:tc>
          <w:tcPr>
            <w:tcW w:w="4710" w:type="dxa"/>
            <w:vAlign w:val="bottom"/>
          </w:tcPr>
          <w:p w:rsidR="00BC4E5F" w:rsidRDefault="00BC4E5F">
            <w:pPr>
              <w:pStyle w:val="Assinatura"/>
            </w:pPr>
          </w:p>
          <w:p w:rsidR="00BC4E5F" w:rsidRDefault="00BC4E5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43584" behindDoc="0" locked="0" layoutInCell="1" allowOverlap="1">
                  <wp:simplePos x="0" y="0"/>
                  <wp:positionH relativeFrom="margin">
                    <wp:posOffset>647700</wp:posOffset>
                  </wp:positionH>
                  <wp:positionV relativeFrom="paragraph">
                    <wp:posOffset>393065</wp:posOffset>
                  </wp:positionV>
                  <wp:extent cx="1408430" cy="1085850"/>
                  <wp:effectExtent l="0" t="0" r="0" b="0"/>
                  <wp:wrapNone/>
                  <wp:docPr id="216" name="Imagem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80px-Assinatura_de_Neyma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4E5F" w:rsidRDefault="00BC4E5F" w:rsidP="004411C1">
      <w:pPr>
        <w:sectPr w:rsidR="00BC4E5F" w:rsidSect="00BC4E5F">
          <w:headerReference w:type="default" r:id="rId101"/>
          <w:footerReference w:type="default" r:id="rId102"/>
          <w:headerReference w:type="first" r:id="rId10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w:drawing>
          <wp:anchor distT="0" distB="0" distL="114300" distR="114300" simplePos="0" relativeHeight="251846656" behindDoc="0" locked="0" layoutInCell="1" allowOverlap="1" wp14:anchorId="629FE328" wp14:editId="2ADA642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1009650" cy="1009650"/>
            <wp:effectExtent l="0" t="0" r="0" b="0"/>
            <wp:wrapNone/>
            <wp:docPr id="217" name="Imagem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logo-ete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A5B02C8" wp14:editId="70869F00">
                <wp:simplePos x="0" y="0"/>
                <wp:positionH relativeFrom="leftMargin">
                  <wp:posOffset>6905625</wp:posOffset>
                </wp:positionH>
                <wp:positionV relativeFrom="paragraph">
                  <wp:posOffset>671194</wp:posOffset>
                </wp:positionV>
                <wp:extent cx="1943100" cy="714375"/>
                <wp:effectExtent l="0" t="0" r="0" b="0"/>
                <wp:wrapNone/>
                <wp:docPr id="213" name="Caixa de Tex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Diretor(a) ETEC MCM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Neymar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02C8" id="Caixa de Texto 213" o:spid="_x0000_s1086" type="#_x0000_t202" style="position:absolute;left:0;text-align:left;margin-left:543.75pt;margin-top:52.85pt;width:153pt;height:56.25pt;z-index:2518476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" filled="f" stroked="f" strokeweight=".5pt">
                <v:textbox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Diretor(a) ETEC MCM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Neymar Jr.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5B49EC1" wp14:editId="0D3B376B">
                <wp:simplePos x="0" y="0"/>
                <wp:positionH relativeFrom="leftMargin">
                  <wp:posOffset>2454275</wp:posOffset>
                </wp:positionH>
                <wp:positionV relativeFrom="paragraph">
                  <wp:posOffset>614045</wp:posOffset>
                </wp:positionV>
                <wp:extent cx="1828800" cy="1828800"/>
                <wp:effectExtent l="0" t="0" r="0" b="5080"/>
                <wp:wrapNone/>
                <wp:docPr id="214" name="Caixa de Tex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Palestrante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9EC1" id="Caixa de Texto 214" o:spid="_x0000_s1087" type="#_x0000_t202" style="position:absolute;left:0;text-align:left;margin-left:193.25pt;margin-top:48.35pt;width:2in;height:2in;z-index:251845632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" filled="f" stroked="f" strokeweight=".5pt">
                <v:textbox style="mso-fit-shape-to-text:t"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Palestrante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4E5F" w:rsidRPr="003F36E1" w:rsidRDefault="00BC4E5F" w:rsidP="003F7405">
      <w:pPr>
        <w:pStyle w:val="Subttulo"/>
      </w:pPr>
      <w:r>
        <w:lastRenderedPageBreak/>
        <w:t xml:space="preserve">certificado curso de </w:t>
      </w:r>
      <w:r w:rsidRPr="006F133A">
        <w:rPr>
          <w:noProof/>
        </w:rPr>
        <w:t>Robótica</w:t>
      </w:r>
    </w:p>
    <w:p w:rsidR="00BC4E5F" w:rsidRPr="00637172" w:rsidRDefault="00BC4E5F" w:rsidP="00637172">
      <w:pPr>
        <w:pStyle w:val="Ttulo1"/>
      </w:pPr>
      <w:r>
        <w:t>certificamos que</w:t>
      </w:r>
    </w:p>
    <w:p w:rsidR="00BC4E5F" w:rsidRPr="004546DB" w:rsidRDefault="00BC4E5F" w:rsidP="00637172">
      <w:pPr>
        <w:pStyle w:val="Ttulo"/>
        <w:rPr>
          <w:sz w:val="60"/>
          <w:szCs w:val="60"/>
        </w:rPr>
      </w:pPr>
      <w:r w:rsidRPr="006F133A">
        <w:rPr>
          <w:noProof/>
          <w:sz w:val="60"/>
          <w:szCs w:val="60"/>
        </w:rPr>
        <w:t>Igor Guilherme Ferreira</w:t>
      </w:r>
    </w:p>
    <w:p w:rsidR="00BC4E5F" w:rsidRDefault="00BC4E5F" w:rsidP="00A91699">
      <w:r>
        <w:rPr>
          <w:noProof/>
        </w:rPr>
        <w:drawing>
          <wp:anchor distT="0" distB="0" distL="114300" distR="114300" simplePos="0" relativeHeight="251850752" behindDoc="0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1767840</wp:posOffset>
            </wp:positionV>
            <wp:extent cx="2143125" cy="723900"/>
            <wp:effectExtent l="0" t="0" r="0" b="0"/>
            <wp:wrapNone/>
            <wp:docPr id="222" name="Imagem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-dom-pa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RG:</w:t>
      </w:r>
      <w:r>
        <w:rPr>
          <w:noProof/>
        </w:rPr>
        <w:t>86-432-234-1</w:t>
      </w:r>
      <w:r>
        <w:t>,</w:t>
      </w:r>
      <w:r>
        <w:rPr>
          <w:lang w:val="pt-BR" w:bidi="pt-BR"/>
        </w:rPr>
        <w:t xml:space="preserve"> </w:t>
      </w:r>
      <w:r>
        <w:t xml:space="preserve">concluiu o curso de </w:t>
      </w:r>
      <w:r>
        <w:rPr>
          <w:noProof/>
        </w:rPr>
        <w:t>Robótica</w:t>
      </w:r>
      <w:r>
        <w:t xml:space="preserve"> no dia 19/10/2023 com a carga horária de 1 hora no evento ocorrido no auditório da ETEC Prof Maria Cristina Medeiros no dia Profissional da Informática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C4E5F" w:rsidTr="0082653D">
        <w:trPr>
          <w:trHeight w:val="1494"/>
          <w:jc w:val="center"/>
        </w:trPr>
        <w:tc>
          <w:tcPr>
            <w:tcW w:w="4710" w:type="dxa"/>
            <w:vAlign w:val="bottom"/>
          </w:tcPr>
          <w:p w:rsidR="00BC4E5F" w:rsidRDefault="00BC4E5F" w:rsidP="0082653D">
            <w:pPr>
              <w:pStyle w:val="Assinatura"/>
            </w:pPr>
          </w:p>
        </w:tc>
        <w:tc>
          <w:tcPr>
            <w:tcW w:w="3533" w:type="dxa"/>
            <w:vAlign w:val="bottom"/>
          </w:tcPr>
          <w:p w:rsidR="00BC4E5F" w:rsidRPr="00A91699" w:rsidRDefault="00BC4E5F" w:rsidP="00A91699">
            <w:pPr>
              <w:pStyle w:val="Selo"/>
            </w:pPr>
            <w:r>
              <w:t>19/10/2023</w:t>
            </w:r>
          </w:p>
        </w:tc>
        <w:tc>
          <w:tcPr>
            <w:tcW w:w="4710" w:type="dxa"/>
            <w:vAlign w:val="bottom"/>
          </w:tcPr>
          <w:p w:rsidR="00BC4E5F" w:rsidRDefault="00BC4E5F">
            <w:pPr>
              <w:pStyle w:val="Assinatura"/>
            </w:pPr>
          </w:p>
          <w:p w:rsidR="00BC4E5F" w:rsidRDefault="00BC4E5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49728" behindDoc="0" locked="0" layoutInCell="1" allowOverlap="1">
                  <wp:simplePos x="0" y="0"/>
                  <wp:positionH relativeFrom="margin">
                    <wp:posOffset>647700</wp:posOffset>
                  </wp:positionH>
                  <wp:positionV relativeFrom="paragraph">
                    <wp:posOffset>393065</wp:posOffset>
                  </wp:positionV>
                  <wp:extent cx="1408430" cy="1085850"/>
                  <wp:effectExtent l="0" t="0" r="0" b="0"/>
                  <wp:wrapNone/>
                  <wp:docPr id="223" name="Imagem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80px-Assinatura_de_Neyma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4E5F" w:rsidRDefault="00BC4E5F" w:rsidP="004411C1">
      <w:pPr>
        <w:sectPr w:rsidR="00BC4E5F" w:rsidSect="00BC4E5F">
          <w:headerReference w:type="default" r:id="rId104"/>
          <w:footerReference w:type="default" r:id="rId105"/>
          <w:headerReference w:type="first" r:id="rId10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w:drawing>
          <wp:anchor distT="0" distB="0" distL="114300" distR="114300" simplePos="0" relativeHeight="251852800" behindDoc="0" locked="0" layoutInCell="1" allowOverlap="1" wp14:anchorId="629FE328" wp14:editId="2ADA642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1009650" cy="1009650"/>
            <wp:effectExtent l="0" t="0" r="0" b="0"/>
            <wp:wrapNone/>
            <wp:docPr id="224" name="Imagem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logo-ete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A5B02C8" wp14:editId="70869F00">
                <wp:simplePos x="0" y="0"/>
                <wp:positionH relativeFrom="leftMargin">
                  <wp:posOffset>6905625</wp:posOffset>
                </wp:positionH>
                <wp:positionV relativeFrom="paragraph">
                  <wp:posOffset>671194</wp:posOffset>
                </wp:positionV>
                <wp:extent cx="1943100" cy="714375"/>
                <wp:effectExtent l="0" t="0" r="0" b="0"/>
                <wp:wrapNone/>
                <wp:docPr id="220" name="Caixa de Tex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Diretor(a) ETEC MCM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Neymar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02C8" id="Caixa de Texto 220" o:spid="_x0000_s1088" type="#_x0000_t202" style="position:absolute;left:0;text-align:left;margin-left:543.75pt;margin-top:52.85pt;width:153pt;height:56.25pt;z-index:2518538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" filled="f" stroked="f" strokeweight=".5pt">
                <v:textbox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Diretor(a) ETEC MCM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Neymar Jr.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5B49EC1" wp14:editId="0D3B376B">
                <wp:simplePos x="0" y="0"/>
                <wp:positionH relativeFrom="leftMargin">
                  <wp:posOffset>2454275</wp:posOffset>
                </wp:positionH>
                <wp:positionV relativeFrom="paragraph">
                  <wp:posOffset>614045</wp:posOffset>
                </wp:positionV>
                <wp:extent cx="1828800" cy="1828800"/>
                <wp:effectExtent l="0" t="0" r="0" b="5080"/>
                <wp:wrapNone/>
                <wp:docPr id="221" name="Caixa de Tex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Palestrante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9EC1" id="Caixa de Texto 221" o:spid="_x0000_s1089" type="#_x0000_t202" style="position:absolute;left:0;text-align:left;margin-left:193.25pt;margin-top:48.35pt;width:2in;height:2in;z-index:251851776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" filled="f" stroked="f" strokeweight=".5pt">
                <v:textbox style="mso-fit-shape-to-text:t"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Palestrante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4E5F" w:rsidRPr="003F36E1" w:rsidRDefault="00BC4E5F" w:rsidP="003F7405">
      <w:pPr>
        <w:pStyle w:val="Subttulo"/>
      </w:pPr>
      <w:r>
        <w:lastRenderedPageBreak/>
        <w:t xml:space="preserve">certificado curso de </w:t>
      </w:r>
      <w:r w:rsidRPr="006F133A">
        <w:rPr>
          <w:noProof/>
        </w:rPr>
        <w:t>Robótica</w:t>
      </w:r>
    </w:p>
    <w:p w:rsidR="00BC4E5F" w:rsidRPr="00637172" w:rsidRDefault="00BC4E5F" w:rsidP="00637172">
      <w:pPr>
        <w:pStyle w:val="Ttulo1"/>
      </w:pPr>
      <w:r>
        <w:t>certificamos que</w:t>
      </w:r>
    </w:p>
    <w:p w:rsidR="00BC4E5F" w:rsidRPr="004546DB" w:rsidRDefault="00BC4E5F" w:rsidP="00637172">
      <w:pPr>
        <w:pStyle w:val="Ttulo"/>
        <w:rPr>
          <w:sz w:val="60"/>
          <w:szCs w:val="60"/>
        </w:rPr>
      </w:pPr>
      <w:r w:rsidRPr="006F133A">
        <w:rPr>
          <w:noProof/>
          <w:sz w:val="60"/>
          <w:szCs w:val="60"/>
        </w:rPr>
        <w:t>Luíz Carlos da Silva</w:t>
      </w:r>
    </w:p>
    <w:p w:rsidR="00BC4E5F" w:rsidRDefault="00BC4E5F" w:rsidP="00A91699">
      <w:r>
        <w:rPr>
          <w:noProof/>
        </w:rPr>
        <w:drawing>
          <wp:anchor distT="0" distB="0" distL="114300" distR="114300" simplePos="0" relativeHeight="251856896" behindDoc="0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1767840</wp:posOffset>
            </wp:positionV>
            <wp:extent cx="2143125" cy="723900"/>
            <wp:effectExtent l="0" t="0" r="0" b="0"/>
            <wp:wrapNone/>
            <wp:docPr id="229" name="Imagem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-dom-pa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RG:</w:t>
      </w:r>
      <w:r>
        <w:rPr>
          <w:noProof/>
        </w:rPr>
        <w:t>12.345.678-B</w:t>
      </w:r>
      <w:r>
        <w:t>,</w:t>
      </w:r>
      <w:r>
        <w:rPr>
          <w:lang w:val="pt-BR" w:bidi="pt-BR"/>
        </w:rPr>
        <w:t xml:space="preserve"> </w:t>
      </w:r>
      <w:r>
        <w:t xml:space="preserve">concluiu o curso de </w:t>
      </w:r>
      <w:r>
        <w:rPr>
          <w:noProof/>
        </w:rPr>
        <w:t>Robótica</w:t>
      </w:r>
      <w:r>
        <w:t xml:space="preserve"> no dia 19/10/2023 com a carga horária de 1 hora no evento ocorrido no auditório da ETEC Prof Maria Cristina Medeiros no dia Profissional da Informática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C4E5F" w:rsidTr="0082653D">
        <w:trPr>
          <w:trHeight w:val="1494"/>
          <w:jc w:val="center"/>
        </w:trPr>
        <w:tc>
          <w:tcPr>
            <w:tcW w:w="4710" w:type="dxa"/>
            <w:vAlign w:val="bottom"/>
          </w:tcPr>
          <w:p w:rsidR="00BC4E5F" w:rsidRDefault="00BC4E5F" w:rsidP="0082653D">
            <w:pPr>
              <w:pStyle w:val="Assinatura"/>
            </w:pPr>
          </w:p>
        </w:tc>
        <w:tc>
          <w:tcPr>
            <w:tcW w:w="3533" w:type="dxa"/>
            <w:vAlign w:val="bottom"/>
          </w:tcPr>
          <w:p w:rsidR="00BC4E5F" w:rsidRPr="00A91699" w:rsidRDefault="00BC4E5F" w:rsidP="00A91699">
            <w:pPr>
              <w:pStyle w:val="Selo"/>
            </w:pPr>
            <w:r>
              <w:t>19/10/2023</w:t>
            </w:r>
          </w:p>
        </w:tc>
        <w:tc>
          <w:tcPr>
            <w:tcW w:w="4710" w:type="dxa"/>
            <w:vAlign w:val="bottom"/>
          </w:tcPr>
          <w:p w:rsidR="00BC4E5F" w:rsidRDefault="00BC4E5F">
            <w:pPr>
              <w:pStyle w:val="Assinatura"/>
            </w:pPr>
          </w:p>
          <w:p w:rsidR="00BC4E5F" w:rsidRDefault="00BC4E5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55872" behindDoc="0" locked="0" layoutInCell="1" allowOverlap="1">
                  <wp:simplePos x="0" y="0"/>
                  <wp:positionH relativeFrom="margin">
                    <wp:posOffset>647700</wp:posOffset>
                  </wp:positionH>
                  <wp:positionV relativeFrom="paragraph">
                    <wp:posOffset>393065</wp:posOffset>
                  </wp:positionV>
                  <wp:extent cx="1408430" cy="1085850"/>
                  <wp:effectExtent l="0" t="0" r="0" b="0"/>
                  <wp:wrapNone/>
                  <wp:docPr id="230" name="Imagem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80px-Assinatura_de_Neyma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4E5F" w:rsidRDefault="00BC4E5F" w:rsidP="004411C1">
      <w:pPr>
        <w:sectPr w:rsidR="00BC4E5F" w:rsidSect="00BC4E5F">
          <w:headerReference w:type="default" r:id="rId107"/>
          <w:footerReference w:type="default" r:id="rId108"/>
          <w:headerReference w:type="first" r:id="rId10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w:drawing>
          <wp:anchor distT="0" distB="0" distL="114300" distR="114300" simplePos="0" relativeHeight="251858944" behindDoc="0" locked="0" layoutInCell="1" allowOverlap="1" wp14:anchorId="629FE328" wp14:editId="2ADA642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1009650" cy="1009650"/>
            <wp:effectExtent l="0" t="0" r="0" b="0"/>
            <wp:wrapNone/>
            <wp:docPr id="231" name="Imagem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logo-ete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A5B02C8" wp14:editId="70869F00">
                <wp:simplePos x="0" y="0"/>
                <wp:positionH relativeFrom="leftMargin">
                  <wp:posOffset>6905625</wp:posOffset>
                </wp:positionH>
                <wp:positionV relativeFrom="paragraph">
                  <wp:posOffset>671194</wp:posOffset>
                </wp:positionV>
                <wp:extent cx="1943100" cy="714375"/>
                <wp:effectExtent l="0" t="0" r="0" b="0"/>
                <wp:wrapNone/>
                <wp:docPr id="227" name="Caixa de Tex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Diretor(a) ETEC MCM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Neymar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02C8" id="Caixa de Texto 227" o:spid="_x0000_s1090" type="#_x0000_t202" style="position:absolute;left:0;text-align:left;margin-left:543.75pt;margin-top:52.85pt;width:153pt;height:56.25pt;z-index:251859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" filled="f" stroked="f" strokeweight=".5pt">
                <v:textbox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Diretor(a) ETEC MCM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Neymar Jr.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5B49EC1" wp14:editId="0D3B376B">
                <wp:simplePos x="0" y="0"/>
                <wp:positionH relativeFrom="leftMargin">
                  <wp:posOffset>2454275</wp:posOffset>
                </wp:positionH>
                <wp:positionV relativeFrom="paragraph">
                  <wp:posOffset>614045</wp:posOffset>
                </wp:positionV>
                <wp:extent cx="1828800" cy="1828800"/>
                <wp:effectExtent l="0" t="0" r="0" b="5080"/>
                <wp:wrapNone/>
                <wp:docPr id="228" name="Caixa de Tex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Palestrante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9EC1" id="Caixa de Texto 228" o:spid="_x0000_s1091" type="#_x0000_t202" style="position:absolute;left:0;text-align:left;margin-left:193.25pt;margin-top:48.35pt;width:2in;height:2in;z-index:251857920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" filled="f" stroked="f" strokeweight=".5pt">
                <v:textbox style="mso-fit-shape-to-text:t"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Palestrante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4E5F" w:rsidRPr="003F36E1" w:rsidRDefault="00BC4E5F" w:rsidP="003F7405">
      <w:pPr>
        <w:pStyle w:val="Subttulo"/>
      </w:pPr>
      <w:r>
        <w:lastRenderedPageBreak/>
        <w:t xml:space="preserve">certificado curso de </w:t>
      </w:r>
      <w:r w:rsidRPr="006F133A">
        <w:rPr>
          <w:noProof/>
        </w:rPr>
        <w:t>Robótica</w:t>
      </w:r>
    </w:p>
    <w:p w:rsidR="00BC4E5F" w:rsidRPr="00637172" w:rsidRDefault="00BC4E5F" w:rsidP="00637172">
      <w:pPr>
        <w:pStyle w:val="Ttulo1"/>
      </w:pPr>
      <w:r>
        <w:t>certificamos que</w:t>
      </w:r>
    </w:p>
    <w:p w:rsidR="00BC4E5F" w:rsidRPr="004546DB" w:rsidRDefault="00BC4E5F" w:rsidP="00637172">
      <w:pPr>
        <w:pStyle w:val="Ttulo"/>
        <w:rPr>
          <w:sz w:val="60"/>
          <w:szCs w:val="60"/>
        </w:rPr>
      </w:pPr>
      <w:r w:rsidRPr="006F133A">
        <w:rPr>
          <w:noProof/>
          <w:sz w:val="60"/>
          <w:szCs w:val="60"/>
        </w:rPr>
        <w:t>Raul Santos Seixas</w:t>
      </w:r>
    </w:p>
    <w:p w:rsidR="00BC4E5F" w:rsidRDefault="00BC4E5F" w:rsidP="00A91699">
      <w:r>
        <w:rPr>
          <w:noProof/>
        </w:rPr>
        <w:drawing>
          <wp:anchor distT="0" distB="0" distL="114300" distR="114300" simplePos="0" relativeHeight="251863040" behindDoc="0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1767840</wp:posOffset>
            </wp:positionV>
            <wp:extent cx="2143125" cy="723900"/>
            <wp:effectExtent l="0" t="0" r="0" b="0"/>
            <wp:wrapNone/>
            <wp:docPr id="236" name="Imagem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-dom-pa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RG:</w:t>
      </w:r>
      <w:r>
        <w:rPr>
          <w:noProof/>
        </w:rPr>
        <w:t>99.666.999-66</w:t>
      </w:r>
      <w:r>
        <w:t>,</w:t>
      </w:r>
      <w:r>
        <w:rPr>
          <w:lang w:val="pt-BR" w:bidi="pt-BR"/>
        </w:rPr>
        <w:t xml:space="preserve"> </w:t>
      </w:r>
      <w:r>
        <w:t xml:space="preserve">concluiu o curso de </w:t>
      </w:r>
      <w:r>
        <w:rPr>
          <w:noProof/>
        </w:rPr>
        <w:t>Robótica</w:t>
      </w:r>
      <w:r>
        <w:t xml:space="preserve"> no dia 19/10/2023 com a carga horária de 1 hora no evento ocorrido no auditório da ETEC Prof Maria Cristina Medeiros no dia Profissional da Informática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C4E5F" w:rsidTr="0082653D">
        <w:trPr>
          <w:trHeight w:val="1494"/>
          <w:jc w:val="center"/>
        </w:trPr>
        <w:tc>
          <w:tcPr>
            <w:tcW w:w="4710" w:type="dxa"/>
            <w:vAlign w:val="bottom"/>
          </w:tcPr>
          <w:p w:rsidR="00BC4E5F" w:rsidRDefault="00BC4E5F" w:rsidP="0082653D">
            <w:pPr>
              <w:pStyle w:val="Assinatura"/>
            </w:pPr>
          </w:p>
        </w:tc>
        <w:tc>
          <w:tcPr>
            <w:tcW w:w="3533" w:type="dxa"/>
            <w:vAlign w:val="bottom"/>
          </w:tcPr>
          <w:p w:rsidR="00BC4E5F" w:rsidRPr="00A91699" w:rsidRDefault="00BC4E5F" w:rsidP="00A91699">
            <w:pPr>
              <w:pStyle w:val="Selo"/>
            </w:pPr>
            <w:r>
              <w:t>19/10/2023</w:t>
            </w:r>
          </w:p>
        </w:tc>
        <w:tc>
          <w:tcPr>
            <w:tcW w:w="4710" w:type="dxa"/>
            <w:vAlign w:val="bottom"/>
          </w:tcPr>
          <w:p w:rsidR="00BC4E5F" w:rsidRDefault="00BC4E5F">
            <w:pPr>
              <w:pStyle w:val="Assinatura"/>
            </w:pPr>
          </w:p>
          <w:p w:rsidR="00BC4E5F" w:rsidRDefault="00BC4E5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62016" behindDoc="0" locked="0" layoutInCell="1" allowOverlap="1">
                  <wp:simplePos x="0" y="0"/>
                  <wp:positionH relativeFrom="margin">
                    <wp:posOffset>647700</wp:posOffset>
                  </wp:positionH>
                  <wp:positionV relativeFrom="paragraph">
                    <wp:posOffset>393065</wp:posOffset>
                  </wp:positionV>
                  <wp:extent cx="1408430" cy="1085850"/>
                  <wp:effectExtent l="0" t="0" r="0" b="0"/>
                  <wp:wrapNone/>
                  <wp:docPr id="237" name="Imagem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80px-Assinatura_de_Neyma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4E5F" w:rsidRDefault="00BC4E5F" w:rsidP="004411C1">
      <w:pPr>
        <w:sectPr w:rsidR="00BC4E5F" w:rsidSect="00BC4E5F">
          <w:headerReference w:type="default" r:id="rId110"/>
          <w:footerReference w:type="default" r:id="rId111"/>
          <w:headerReference w:type="first" r:id="rId11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w:drawing>
          <wp:anchor distT="0" distB="0" distL="114300" distR="114300" simplePos="0" relativeHeight="251865088" behindDoc="0" locked="0" layoutInCell="1" allowOverlap="1" wp14:anchorId="629FE328" wp14:editId="2ADA642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1009650" cy="1009650"/>
            <wp:effectExtent l="0" t="0" r="0" b="0"/>
            <wp:wrapNone/>
            <wp:docPr id="238" name="Imagem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logo-ete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A5B02C8" wp14:editId="70869F00">
                <wp:simplePos x="0" y="0"/>
                <wp:positionH relativeFrom="leftMargin">
                  <wp:posOffset>6905625</wp:posOffset>
                </wp:positionH>
                <wp:positionV relativeFrom="paragraph">
                  <wp:posOffset>671194</wp:posOffset>
                </wp:positionV>
                <wp:extent cx="1943100" cy="714375"/>
                <wp:effectExtent l="0" t="0" r="0" b="0"/>
                <wp:wrapNone/>
                <wp:docPr id="234" name="Caixa de Tex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Diretor(a) ETEC MCM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Neymar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02C8" id="Caixa de Texto 234" o:spid="_x0000_s1092" type="#_x0000_t202" style="position:absolute;left:0;text-align:left;margin-left:543.75pt;margin-top:52.85pt;width:153pt;height:56.25pt;z-index:251866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" filled="f" stroked="f" strokeweight=".5pt">
                <v:textbox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Diretor(a) ETEC MCM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Neymar Jr.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5B49EC1" wp14:editId="0D3B376B">
                <wp:simplePos x="0" y="0"/>
                <wp:positionH relativeFrom="leftMargin">
                  <wp:posOffset>2454275</wp:posOffset>
                </wp:positionH>
                <wp:positionV relativeFrom="paragraph">
                  <wp:posOffset>614045</wp:posOffset>
                </wp:positionV>
                <wp:extent cx="1828800" cy="1828800"/>
                <wp:effectExtent l="0" t="0" r="0" b="5080"/>
                <wp:wrapNone/>
                <wp:docPr id="235" name="Caixa de Tex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Palestrante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9EC1" id="Caixa de Texto 235" o:spid="_x0000_s1093" type="#_x0000_t202" style="position:absolute;left:0;text-align:left;margin-left:193.25pt;margin-top:48.35pt;width:2in;height:2in;z-index:251864064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" filled="f" stroked="f" strokeweight=".5pt">
                <v:textbox style="mso-fit-shape-to-text:t"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Palestrante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4E5F" w:rsidRPr="003F36E1" w:rsidRDefault="00BC4E5F" w:rsidP="003F7405">
      <w:pPr>
        <w:pStyle w:val="Subttulo"/>
      </w:pPr>
      <w:r>
        <w:lastRenderedPageBreak/>
        <w:t xml:space="preserve">certificado curso de </w:t>
      </w:r>
      <w:r w:rsidRPr="006F133A">
        <w:rPr>
          <w:noProof/>
        </w:rPr>
        <w:t>Robótica</w:t>
      </w:r>
    </w:p>
    <w:p w:rsidR="00BC4E5F" w:rsidRPr="00637172" w:rsidRDefault="00BC4E5F" w:rsidP="00637172">
      <w:pPr>
        <w:pStyle w:val="Ttulo1"/>
      </w:pPr>
      <w:r>
        <w:t>certificamos que</w:t>
      </w:r>
    </w:p>
    <w:p w:rsidR="00BC4E5F" w:rsidRPr="004546DB" w:rsidRDefault="00BC4E5F" w:rsidP="00637172">
      <w:pPr>
        <w:pStyle w:val="Ttulo"/>
        <w:rPr>
          <w:sz w:val="60"/>
          <w:szCs w:val="60"/>
        </w:rPr>
      </w:pPr>
      <w:r w:rsidRPr="006F133A">
        <w:rPr>
          <w:noProof/>
          <w:sz w:val="60"/>
          <w:szCs w:val="60"/>
        </w:rPr>
        <w:t>Izadora Pinto Ferreira</w:t>
      </w:r>
    </w:p>
    <w:p w:rsidR="00BC4E5F" w:rsidRDefault="00BC4E5F" w:rsidP="00A91699">
      <w:r>
        <w:rPr>
          <w:noProof/>
        </w:rPr>
        <w:drawing>
          <wp:anchor distT="0" distB="0" distL="114300" distR="114300" simplePos="0" relativeHeight="251869184" behindDoc="0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1767840</wp:posOffset>
            </wp:positionV>
            <wp:extent cx="2143125" cy="723900"/>
            <wp:effectExtent l="0" t="0" r="0" b="0"/>
            <wp:wrapNone/>
            <wp:docPr id="243" name="Imagem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-dom-pa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RG:</w:t>
      </w:r>
      <w:r>
        <w:rPr>
          <w:noProof/>
        </w:rPr>
        <w:t>53.690.478-2</w:t>
      </w:r>
      <w:r>
        <w:t>,</w:t>
      </w:r>
      <w:r>
        <w:rPr>
          <w:lang w:val="pt-BR" w:bidi="pt-BR"/>
        </w:rPr>
        <w:t xml:space="preserve"> </w:t>
      </w:r>
      <w:r>
        <w:t xml:space="preserve">concluiu o curso de </w:t>
      </w:r>
      <w:r>
        <w:rPr>
          <w:noProof/>
        </w:rPr>
        <w:t>Robótica</w:t>
      </w:r>
      <w:r>
        <w:t xml:space="preserve"> no dia 19/10/2023 com a carga horária de 1 hora no evento ocorrido no auditório da ETEC Prof Maria Cristina Medeiros no dia Profissional da Informática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C4E5F" w:rsidTr="0082653D">
        <w:trPr>
          <w:trHeight w:val="1494"/>
          <w:jc w:val="center"/>
        </w:trPr>
        <w:tc>
          <w:tcPr>
            <w:tcW w:w="4710" w:type="dxa"/>
            <w:vAlign w:val="bottom"/>
          </w:tcPr>
          <w:p w:rsidR="00BC4E5F" w:rsidRDefault="00BC4E5F" w:rsidP="0082653D">
            <w:pPr>
              <w:pStyle w:val="Assinatura"/>
            </w:pPr>
          </w:p>
        </w:tc>
        <w:tc>
          <w:tcPr>
            <w:tcW w:w="3533" w:type="dxa"/>
            <w:vAlign w:val="bottom"/>
          </w:tcPr>
          <w:p w:rsidR="00BC4E5F" w:rsidRPr="00A91699" w:rsidRDefault="00BC4E5F" w:rsidP="00A91699">
            <w:pPr>
              <w:pStyle w:val="Selo"/>
            </w:pPr>
            <w:r>
              <w:t>19/10/2023</w:t>
            </w:r>
          </w:p>
        </w:tc>
        <w:tc>
          <w:tcPr>
            <w:tcW w:w="4710" w:type="dxa"/>
            <w:vAlign w:val="bottom"/>
          </w:tcPr>
          <w:p w:rsidR="00BC4E5F" w:rsidRDefault="00BC4E5F">
            <w:pPr>
              <w:pStyle w:val="Assinatura"/>
            </w:pPr>
          </w:p>
          <w:p w:rsidR="00BC4E5F" w:rsidRDefault="00BC4E5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68160" behindDoc="0" locked="0" layoutInCell="1" allowOverlap="1">
                  <wp:simplePos x="0" y="0"/>
                  <wp:positionH relativeFrom="margin">
                    <wp:posOffset>647700</wp:posOffset>
                  </wp:positionH>
                  <wp:positionV relativeFrom="paragraph">
                    <wp:posOffset>393065</wp:posOffset>
                  </wp:positionV>
                  <wp:extent cx="1408430" cy="1085850"/>
                  <wp:effectExtent l="0" t="0" r="0" b="0"/>
                  <wp:wrapNone/>
                  <wp:docPr id="244" name="Imagem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80px-Assinatura_de_Neyma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4E5F" w:rsidRDefault="00BC4E5F" w:rsidP="004411C1">
      <w:pPr>
        <w:sectPr w:rsidR="00BC4E5F" w:rsidSect="00BC4E5F">
          <w:headerReference w:type="default" r:id="rId113"/>
          <w:footerReference w:type="default" r:id="rId114"/>
          <w:headerReference w:type="first" r:id="rId11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w:drawing>
          <wp:anchor distT="0" distB="0" distL="114300" distR="114300" simplePos="0" relativeHeight="251871232" behindDoc="0" locked="0" layoutInCell="1" allowOverlap="1" wp14:anchorId="629FE328" wp14:editId="2ADA642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1009650" cy="1009650"/>
            <wp:effectExtent l="0" t="0" r="0" b="0"/>
            <wp:wrapNone/>
            <wp:docPr id="245" name="Imagem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logo-ete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A5B02C8" wp14:editId="70869F00">
                <wp:simplePos x="0" y="0"/>
                <wp:positionH relativeFrom="leftMargin">
                  <wp:posOffset>6905625</wp:posOffset>
                </wp:positionH>
                <wp:positionV relativeFrom="paragraph">
                  <wp:posOffset>671194</wp:posOffset>
                </wp:positionV>
                <wp:extent cx="1943100" cy="714375"/>
                <wp:effectExtent l="0" t="0" r="0" b="0"/>
                <wp:wrapNone/>
                <wp:docPr id="241" name="Caixa de Text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Diretor(a) ETEC MCM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Neymar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02C8" id="Caixa de Texto 241" o:spid="_x0000_s1094" type="#_x0000_t202" style="position:absolute;left:0;text-align:left;margin-left:543.75pt;margin-top:52.85pt;width:153pt;height:56.25pt;z-index:2518722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" filled="f" stroked="f" strokeweight=".5pt">
                <v:textbox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Diretor(a) ETEC MCM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Neymar Jr.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5B49EC1" wp14:editId="0D3B376B">
                <wp:simplePos x="0" y="0"/>
                <wp:positionH relativeFrom="leftMargin">
                  <wp:posOffset>2454275</wp:posOffset>
                </wp:positionH>
                <wp:positionV relativeFrom="paragraph">
                  <wp:posOffset>614045</wp:posOffset>
                </wp:positionV>
                <wp:extent cx="1828800" cy="1828800"/>
                <wp:effectExtent l="0" t="0" r="0" b="5080"/>
                <wp:wrapNone/>
                <wp:docPr id="242" name="Caixa de Text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Palestrante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9EC1" id="Caixa de Texto 242" o:spid="_x0000_s1095" type="#_x0000_t202" style="position:absolute;left:0;text-align:left;margin-left:193.25pt;margin-top:48.35pt;width:2in;height:2in;z-index:251870208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" filled="f" stroked="f" strokeweight=".5pt">
                <v:textbox style="mso-fit-shape-to-text:t"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Palestrante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4E5F" w:rsidRPr="003F36E1" w:rsidRDefault="00BC4E5F" w:rsidP="003F7405">
      <w:pPr>
        <w:pStyle w:val="Subttulo"/>
      </w:pPr>
      <w:r>
        <w:lastRenderedPageBreak/>
        <w:t xml:space="preserve">certificado curso de </w:t>
      </w:r>
      <w:r w:rsidRPr="006F133A">
        <w:rPr>
          <w:noProof/>
        </w:rPr>
        <w:t>Robótica</w:t>
      </w:r>
    </w:p>
    <w:p w:rsidR="00BC4E5F" w:rsidRPr="00637172" w:rsidRDefault="00BC4E5F" w:rsidP="00637172">
      <w:pPr>
        <w:pStyle w:val="Ttulo1"/>
      </w:pPr>
      <w:r>
        <w:t>certificamos que</w:t>
      </w:r>
    </w:p>
    <w:p w:rsidR="00BC4E5F" w:rsidRPr="004546DB" w:rsidRDefault="00BC4E5F" w:rsidP="00637172">
      <w:pPr>
        <w:pStyle w:val="Ttulo"/>
        <w:rPr>
          <w:sz w:val="60"/>
          <w:szCs w:val="60"/>
        </w:rPr>
      </w:pPr>
      <w:r w:rsidRPr="006F133A">
        <w:rPr>
          <w:noProof/>
          <w:sz w:val="60"/>
          <w:szCs w:val="60"/>
        </w:rPr>
        <w:t>Ednaldo Pereira</w:t>
      </w:r>
    </w:p>
    <w:p w:rsidR="00BC4E5F" w:rsidRDefault="00BC4E5F" w:rsidP="00A91699">
      <w:r>
        <w:rPr>
          <w:noProof/>
        </w:rPr>
        <w:drawing>
          <wp:anchor distT="0" distB="0" distL="114300" distR="114300" simplePos="0" relativeHeight="251875328" behindDoc="0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1767840</wp:posOffset>
            </wp:positionV>
            <wp:extent cx="2143125" cy="723900"/>
            <wp:effectExtent l="0" t="0" r="0" b="0"/>
            <wp:wrapNone/>
            <wp:docPr id="250" name="Imagem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-dom-pa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RG:</w:t>
      </w:r>
      <w:r>
        <w:rPr>
          <w:noProof/>
        </w:rPr>
        <w:t>77.666.555-4</w:t>
      </w:r>
      <w:r>
        <w:t>,</w:t>
      </w:r>
      <w:r>
        <w:rPr>
          <w:lang w:val="pt-BR" w:bidi="pt-BR"/>
        </w:rPr>
        <w:t xml:space="preserve"> </w:t>
      </w:r>
      <w:r>
        <w:t xml:space="preserve">concluiu o curso de </w:t>
      </w:r>
      <w:r>
        <w:rPr>
          <w:noProof/>
        </w:rPr>
        <w:t>Robótica</w:t>
      </w:r>
      <w:r>
        <w:t xml:space="preserve"> no dia 19/10/2023 com a carga horária de 1 hora no evento ocorrido no auditório da ETEC Prof Maria Cristina Medeiros no dia Profissional da Informática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C4E5F" w:rsidTr="0082653D">
        <w:trPr>
          <w:trHeight w:val="1494"/>
          <w:jc w:val="center"/>
        </w:trPr>
        <w:tc>
          <w:tcPr>
            <w:tcW w:w="4710" w:type="dxa"/>
            <w:vAlign w:val="bottom"/>
          </w:tcPr>
          <w:p w:rsidR="00BC4E5F" w:rsidRDefault="00BC4E5F" w:rsidP="0082653D">
            <w:pPr>
              <w:pStyle w:val="Assinatura"/>
            </w:pPr>
          </w:p>
        </w:tc>
        <w:tc>
          <w:tcPr>
            <w:tcW w:w="3533" w:type="dxa"/>
            <w:vAlign w:val="bottom"/>
          </w:tcPr>
          <w:p w:rsidR="00BC4E5F" w:rsidRPr="00A91699" w:rsidRDefault="00BC4E5F" w:rsidP="00A91699">
            <w:pPr>
              <w:pStyle w:val="Selo"/>
            </w:pPr>
            <w:r>
              <w:t>19/10/2023</w:t>
            </w:r>
          </w:p>
        </w:tc>
        <w:tc>
          <w:tcPr>
            <w:tcW w:w="4710" w:type="dxa"/>
            <w:vAlign w:val="bottom"/>
          </w:tcPr>
          <w:p w:rsidR="00BC4E5F" w:rsidRDefault="00BC4E5F">
            <w:pPr>
              <w:pStyle w:val="Assinatura"/>
            </w:pPr>
          </w:p>
          <w:p w:rsidR="00BC4E5F" w:rsidRDefault="00BC4E5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74304" behindDoc="0" locked="0" layoutInCell="1" allowOverlap="1">
                  <wp:simplePos x="0" y="0"/>
                  <wp:positionH relativeFrom="margin">
                    <wp:posOffset>647700</wp:posOffset>
                  </wp:positionH>
                  <wp:positionV relativeFrom="paragraph">
                    <wp:posOffset>393065</wp:posOffset>
                  </wp:positionV>
                  <wp:extent cx="1408430" cy="1085850"/>
                  <wp:effectExtent l="0" t="0" r="0" b="0"/>
                  <wp:wrapNone/>
                  <wp:docPr id="251" name="Imagem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80px-Assinatura_de_Neyma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4E5F" w:rsidRDefault="00BC4E5F" w:rsidP="004411C1">
      <w:pPr>
        <w:sectPr w:rsidR="00BC4E5F" w:rsidSect="00BC4E5F">
          <w:headerReference w:type="default" r:id="rId116"/>
          <w:footerReference w:type="default" r:id="rId117"/>
          <w:headerReference w:type="first" r:id="rId11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w:drawing>
          <wp:anchor distT="0" distB="0" distL="114300" distR="114300" simplePos="0" relativeHeight="251877376" behindDoc="0" locked="0" layoutInCell="1" allowOverlap="1" wp14:anchorId="629FE328" wp14:editId="2ADA642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1009650" cy="1009650"/>
            <wp:effectExtent l="0" t="0" r="0" b="0"/>
            <wp:wrapNone/>
            <wp:docPr id="252" name="Imagem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logo-ete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A5B02C8" wp14:editId="70869F00">
                <wp:simplePos x="0" y="0"/>
                <wp:positionH relativeFrom="leftMargin">
                  <wp:posOffset>6905625</wp:posOffset>
                </wp:positionH>
                <wp:positionV relativeFrom="paragraph">
                  <wp:posOffset>671194</wp:posOffset>
                </wp:positionV>
                <wp:extent cx="1943100" cy="714375"/>
                <wp:effectExtent l="0" t="0" r="0" b="0"/>
                <wp:wrapNone/>
                <wp:docPr id="248" name="Caixa de Text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Diretor(a) ETEC MCM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Neymar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02C8" id="Caixa de Texto 248" o:spid="_x0000_s1096" type="#_x0000_t202" style="position:absolute;left:0;text-align:left;margin-left:543.75pt;margin-top:52.85pt;width:153pt;height:56.25pt;z-index:2518784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" filled="f" stroked="f" strokeweight=".5pt">
                <v:textbox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Diretor(a) ETEC MCM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Neymar Jr.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5B49EC1" wp14:editId="0D3B376B">
                <wp:simplePos x="0" y="0"/>
                <wp:positionH relativeFrom="leftMargin">
                  <wp:posOffset>2454275</wp:posOffset>
                </wp:positionH>
                <wp:positionV relativeFrom="paragraph">
                  <wp:posOffset>614045</wp:posOffset>
                </wp:positionV>
                <wp:extent cx="1828800" cy="1828800"/>
                <wp:effectExtent l="0" t="0" r="0" b="5080"/>
                <wp:wrapNone/>
                <wp:docPr id="249" name="Caixa de Text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Palestrante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9EC1" id="Caixa de Texto 249" o:spid="_x0000_s1097" type="#_x0000_t202" style="position:absolute;left:0;text-align:left;margin-left:193.25pt;margin-top:48.35pt;width:2in;height:2in;z-index:251876352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" filled="f" stroked="f" strokeweight=".5pt">
                <v:textbox style="mso-fit-shape-to-text:t"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Palestrante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4E5F" w:rsidRPr="003F36E1" w:rsidRDefault="00BC4E5F" w:rsidP="003F7405">
      <w:pPr>
        <w:pStyle w:val="Subttulo"/>
      </w:pPr>
      <w:r>
        <w:lastRenderedPageBreak/>
        <w:t xml:space="preserve">certificado curso de </w:t>
      </w:r>
      <w:r w:rsidRPr="006F133A">
        <w:rPr>
          <w:noProof/>
        </w:rPr>
        <w:t>IA</w:t>
      </w:r>
    </w:p>
    <w:p w:rsidR="00BC4E5F" w:rsidRPr="00637172" w:rsidRDefault="00BC4E5F" w:rsidP="00637172">
      <w:pPr>
        <w:pStyle w:val="Ttulo1"/>
      </w:pPr>
      <w:r>
        <w:t>certificamos que</w:t>
      </w:r>
    </w:p>
    <w:p w:rsidR="00BC4E5F" w:rsidRPr="004546DB" w:rsidRDefault="00BC4E5F" w:rsidP="00637172">
      <w:pPr>
        <w:pStyle w:val="Ttulo"/>
        <w:rPr>
          <w:sz w:val="60"/>
          <w:szCs w:val="60"/>
        </w:rPr>
      </w:pPr>
      <w:r w:rsidRPr="006F133A">
        <w:rPr>
          <w:noProof/>
          <w:sz w:val="60"/>
          <w:szCs w:val="60"/>
        </w:rPr>
        <w:t>Jeorgina L'Viney Fagundes Nunes</w:t>
      </w:r>
    </w:p>
    <w:p w:rsidR="00BC4E5F" w:rsidRDefault="00BC4E5F" w:rsidP="00A91699">
      <w:r>
        <w:rPr>
          <w:noProof/>
        </w:rPr>
        <w:drawing>
          <wp:anchor distT="0" distB="0" distL="114300" distR="114300" simplePos="0" relativeHeight="251881472" behindDoc="0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1767840</wp:posOffset>
            </wp:positionV>
            <wp:extent cx="2143125" cy="723900"/>
            <wp:effectExtent l="0" t="0" r="0" b="0"/>
            <wp:wrapNone/>
            <wp:docPr id="257" name="Imagem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-dom-pa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RG:</w:t>
      </w:r>
      <w:r>
        <w:rPr>
          <w:noProof/>
        </w:rPr>
        <w:t>31.678.940-8</w:t>
      </w:r>
      <w:r>
        <w:t>,</w:t>
      </w:r>
      <w:r>
        <w:rPr>
          <w:lang w:val="pt-BR" w:bidi="pt-BR"/>
        </w:rPr>
        <w:t xml:space="preserve"> </w:t>
      </w:r>
      <w:r>
        <w:t xml:space="preserve">concluiu o curso de </w:t>
      </w:r>
      <w:r>
        <w:rPr>
          <w:noProof/>
        </w:rPr>
        <w:t>IA</w:t>
      </w:r>
      <w:r>
        <w:t xml:space="preserve"> no dia 19/10/2023 com a carga horária de 1 hora no evento ocorrido no auditório da ETEC Prof Maria Cristina Medeiros no dia Profissional da Informática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C4E5F" w:rsidTr="0082653D">
        <w:trPr>
          <w:trHeight w:val="1494"/>
          <w:jc w:val="center"/>
        </w:trPr>
        <w:tc>
          <w:tcPr>
            <w:tcW w:w="4710" w:type="dxa"/>
            <w:vAlign w:val="bottom"/>
          </w:tcPr>
          <w:p w:rsidR="00BC4E5F" w:rsidRDefault="00BC4E5F" w:rsidP="0082653D">
            <w:pPr>
              <w:pStyle w:val="Assinatura"/>
            </w:pPr>
          </w:p>
        </w:tc>
        <w:tc>
          <w:tcPr>
            <w:tcW w:w="3533" w:type="dxa"/>
            <w:vAlign w:val="bottom"/>
          </w:tcPr>
          <w:p w:rsidR="00BC4E5F" w:rsidRPr="00A91699" w:rsidRDefault="00BC4E5F" w:rsidP="00A91699">
            <w:pPr>
              <w:pStyle w:val="Selo"/>
            </w:pPr>
            <w:r>
              <w:t>19/10/2023</w:t>
            </w:r>
          </w:p>
        </w:tc>
        <w:tc>
          <w:tcPr>
            <w:tcW w:w="4710" w:type="dxa"/>
            <w:vAlign w:val="bottom"/>
          </w:tcPr>
          <w:p w:rsidR="00BC4E5F" w:rsidRDefault="00BC4E5F">
            <w:pPr>
              <w:pStyle w:val="Assinatura"/>
            </w:pPr>
          </w:p>
          <w:p w:rsidR="00BC4E5F" w:rsidRDefault="00BC4E5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80448" behindDoc="0" locked="0" layoutInCell="1" allowOverlap="1">
                  <wp:simplePos x="0" y="0"/>
                  <wp:positionH relativeFrom="margin">
                    <wp:posOffset>647700</wp:posOffset>
                  </wp:positionH>
                  <wp:positionV relativeFrom="paragraph">
                    <wp:posOffset>393065</wp:posOffset>
                  </wp:positionV>
                  <wp:extent cx="1408430" cy="1085850"/>
                  <wp:effectExtent l="0" t="0" r="0" b="0"/>
                  <wp:wrapNone/>
                  <wp:docPr id="258" name="Imagem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80px-Assinatura_de_Neyma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4E5F" w:rsidRDefault="00BC4E5F" w:rsidP="004411C1">
      <w:pPr>
        <w:sectPr w:rsidR="00BC4E5F" w:rsidSect="00BC4E5F">
          <w:headerReference w:type="default" r:id="rId119"/>
          <w:footerReference w:type="default" r:id="rId120"/>
          <w:headerReference w:type="first" r:id="rId12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w:drawing>
          <wp:anchor distT="0" distB="0" distL="114300" distR="114300" simplePos="0" relativeHeight="251883520" behindDoc="0" locked="0" layoutInCell="1" allowOverlap="1" wp14:anchorId="629FE328" wp14:editId="2ADA642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1009650" cy="1009650"/>
            <wp:effectExtent l="0" t="0" r="0" b="0"/>
            <wp:wrapNone/>
            <wp:docPr id="259" name="Imagem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logo-ete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A5B02C8" wp14:editId="70869F00">
                <wp:simplePos x="0" y="0"/>
                <wp:positionH relativeFrom="leftMargin">
                  <wp:posOffset>6905625</wp:posOffset>
                </wp:positionH>
                <wp:positionV relativeFrom="paragraph">
                  <wp:posOffset>671194</wp:posOffset>
                </wp:positionV>
                <wp:extent cx="1943100" cy="714375"/>
                <wp:effectExtent l="0" t="0" r="0" b="0"/>
                <wp:wrapNone/>
                <wp:docPr id="255" name="Caixa de Texto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Diretor(a) ETEC MCM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Neymar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02C8" id="Caixa de Texto 255" o:spid="_x0000_s1098" type="#_x0000_t202" style="position:absolute;left:0;text-align:left;margin-left:543.75pt;margin-top:52.85pt;width:153pt;height:56.25pt;z-index:251884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" filled="f" stroked="f" strokeweight=".5pt">
                <v:textbox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Diretor(a) ETEC MCM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Neymar Jr.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5B49EC1" wp14:editId="0D3B376B">
                <wp:simplePos x="0" y="0"/>
                <wp:positionH relativeFrom="leftMargin">
                  <wp:posOffset>2454275</wp:posOffset>
                </wp:positionH>
                <wp:positionV relativeFrom="paragraph">
                  <wp:posOffset>614045</wp:posOffset>
                </wp:positionV>
                <wp:extent cx="1828800" cy="1828800"/>
                <wp:effectExtent l="0" t="0" r="0" b="5080"/>
                <wp:wrapNone/>
                <wp:docPr id="256" name="Caixa de Text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Palestrante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9EC1" id="Caixa de Texto 256" o:spid="_x0000_s1099" type="#_x0000_t202" style="position:absolute;left:0;text-align:left;margin-left:193.25pt;margin-top:48.35pt;width:2in;height:2in;z-index:251882496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" filled="f" stroked="f" strokeweight=".5pt">
                <v:textbox style="mso-fit-shape-to-text:t"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Palestrante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4E5F" w:rsidRPr="003F36E1" w:rsidRDefault="00BC4E5F" w:rsidP="003F7405">
      <w:pPr>
        <w:pStyle w:val="Subttulo"/>
      </w:pPr>
      <w:r>
        <w:lastRenderedPageBreak/>
        <w:t xml:space="preserve">certificado curso de </w:t>
      </w:r>
      <w:r w:rsidRPr="006F133A">
        <w:rPr>
          <w:noProof/>
        </w:rPr>
        <w:t>Robótica</w:t>
      </w:r>
    </w:p>
    <w:p w:rsidR="00BC4E5F" w:rsidRPr="00637172" w:rsidRDefault="00BC4E5F" w:rsidP="00637172">
      <w:pPr>
        <w:pStyle w:val="Ttulo1"/>
      </w:pPr>
      <w:r>
        <w:t>certificamos que</w:t>
      </w:r>
    </w:p>
    <w:p w:rsidR="00BC4E5F" w:rsidRPr="004546DB" w:rsidRDefault="00BC4E5F" w:rsidP="00637172">
      <w:pPr>
        <w:pStyle w:val="Ttulo"/>
        <w:rPr>
          <w:sz w:val="60"/>
          <w:szCs w:val="60"/>
        </w:rPr>
      </w:pPr>
      <w:r w:rsidRPr="006F133A">
        <w:rPr>
          <w:noProof/>
          <w:sz w:val="60"/>
          <w:szCs w:val="60"/>
        </w:rPr>
        <w:t>Little popcorn</w:t>
      </w:r>
    </w:p>
    <w:p w:rsidR="00BC4E5F" w:rsidRDefault="00BC4E5F" w:rsidP="00A91699">
      <w:r>
        <w:rPr>
          <w:noProof/>
        </w:rPr>
        <w:drawing>
          <wp:anchor distT="0" distB="0" distL="114300" distR="114300" simplePos="0" relativeHeight="251887616" behindDoc="0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1767840</wp:posOffset>
            </wp:positionV>
            <wp:extent cx="2143125" cy="723900"/>
            <wp:effectExtent l="0" t="0" r="0" b="0"/>
            <wp:wrapNone/>
            <wp:docPr id="264" name="Imagem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-dom-pa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RG:</w:t>
      </w:r>
      <w:r>
        <w:rPr>
          <w:noProof/>
        </w:rPr>
        <w:t>99.999.999-x</w:t>
      </w:r>
      <w:r>
        <w:t>,</w:t>
      </w:r>
      <w:r>
        <w:rPr>
          <w:lang w:val="pt-BR" w:bidi="pt-BR"/>
        </w:rPr>
        <w:t xml:space="preserve"> </w:t>
      </w:r>
      <w:r>
        <w:t xml:space="preserve">concluiu o curso de </w:t>
      </w:r>
      <w:r>
        <w:rPr>
          <w:noProof/>
        </w:rPr>
        <w:t>Robótica</w:t>
      </w:r>
      <w:r>
        <w:t xml:space="preserve"> no dia 19/10/2023 com a carga horária de 1 hora no evento ocorrido no auditório da ETEC Prof Maria Cristina Medeiros no dia Profissional da Informática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C4E5F" w:rsidTr="0082653D">
        <w:trPr>
          <w:trHeight w:val="1494"/>
          <w:jc w:val="center"/>
        </w:trPr>
        <w:tc>
          <w:tcPr>
            <w:tcW w:w="4710" w:type="dxa"/>
            <w:vAlign w:val="bottom"/>
          </w:tcPr>
          <w:p w:rsidR="00BC4E5F" w:rsidRDefault="00BC4E5F" w:rsidP="0082653D">
            <w:pPr>
              <w:pStyle w:val="Assinatura"/>
            </w:pPr>
          </w:p>
        </w:tc>
        <w:tc>
          <w:tcPr>
            <w:tcW w:w="3533" w:type="dxa"/>
            <w:vAlign w:val="bottom"/>
          </w:tcPr>
          <w:p w:rsidR="00BC4E5F" w:rsidRPr="00A91699" w:rsidRDefault="00BC4E5F" w:rsidP="00A91699">
            <w:pPr>
              <w:pStyle w:val="Selo"/>
            </w:pPr>
            <w:r>
              <w:t>19/10/2023</w:t>
            </w:r>
          </w:p>
        </w:tc>
        <w:tc>
          <w:tcPr>
            <w:tcW w:w="4710" w:type="dxa"/>
            <w:vAlign w:val="bottom"/>
          </w:tcPr>
          <w:p w:rsidR="00BC4E5F" w:rsidRDefault="00BC4E5F">
            <w:pPr>
              <w:pStyle w:val="Assinatura"/>
            </w:pPr>
          </w:p>
          <w:p w:rsidR="00BC4E5F" w:rsidRDefault="00BC4E5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86592" behindDoc="0" locked="0" layoutInCell="1" allowOverlap="1">
                  <wp:simplePos x="0" y="0"/>
                  <wp:positionH relativeFrom="margin">
                    <wp:posOffset>647700</wp:posOffset>
                  </wp:positionH>
                  <wp:positionV relativeFrom="paragraph">
                    <wp:posOffset>393065</wp:posOffset>
                  </wp:positionV>
                  <wp:extent cx="1408430" cy="1085850"/>
                  <wp:effectExtent l="0" t="0" r="0" b="0"/>
                  <wp:wrapNone/>
                  <wp:docPr id="265" name="Imagem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80px-Assinatura_de_Neyma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4E5F" w:rsidRDefault="00BC4E5F" w:rsidP="004411C1">
      <w:pPr>
        <w:sectPr w:rsidR="00BC4E5F" w:rsidSect="00BC4E5F">
          <w:headerReference w:type="default" r:id="rId122"/>
          <w:footerReference w:type="default" r:id="rId123"/>
          <w:headerReference w:type="first" r:id="rId12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w:drawing>
          <wp:anchor distT="0" distB="0" distL="114300" distR="114300" simplePos="0" relativeHeight="251889664" behindDoc="0" locked="0" layoutInCell="1" allowOverlap="1" wp14:anchorId="629FE328" wp14:editId="2ADA642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1009650" cy="1009650"/>
            <wp:effectExtent l="0" t="0" r="0" b="0"/>
            <wp:wrapNone/>
            <wp:docPr id="266" name="Imagem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logo-ete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A5B02C8" wp14:editId="70869F00">
                <wp:simplePos x="0" y="0"/>
                <wp:positionH relativeFrom="leftMargin">
                  <wp:posOffset>6905625</wp:posOffset>
                </wp:positionH>
                <wp:positionV relativeFrom="paragraph">
                  <wp:posOffset>671194</wp:posOffset>
                </wp:positionV>
                <wp:extent cx="1943100" cy="714375"/>
                <wp:effectExtent l="0" t="0" r="0" b="0"/>
                <wp:wrapNone/>
                <wp:docPr id="262" name="Caixa de Tex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Diretor(a) ETEC MCM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Neymar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02C8" id="Caixa de Texto 262" o:spid="_x0000_s1100" type="#_x0000_t202" style="position:absolute;left:0;text-align:left;margin-left:543.75pt;margin-top:52.85pt;width:153pt;height:56.25pt;z-index:251890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" filled="f" stroked="f" strokeweight=".5pt">
                <v:textbox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Diretor(a) ETEC MCM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Neymar Jr.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5B49EC1" wp14:editId="0D3B376B">
                <wp:simplePos x="0" y="0"/>
                <wp:positionH relativeFrom="leftMargin">
                  <wp:posOffset>2454275</wp:posOffset>
                </wp:positionH>
                <wp:positionV relativeFrom="paragraph">
                  <wp:posOffset>614045</wp:posOffset>
                </wp:positionV>
                <wp:extent cx="1828800" cy="1828800"/>
                <wp:effectExtent l="0" t="0" r="0" b="5080"/>
                <wp:wrapNone/>
                <wp:docPr id="263" name="Caixa de Text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Palestrante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9EC1" id="Caixa de Texto 263" o:spid="_x0000_s1101" type="#_x0000_t202" style="position:absolute;left:0;text-align:left;margin-left:193.25pt;margin-top:48.35pt;width:2in;height:2in;z-index:251888640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" filled="f" stroked="f" strokeweight=".5pt">
                <v:textbox style="mso-fit-shape-to-text:t"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Palestrante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4E5F" w:rsidRPr="003F36E1" w:rsidRDefault="00BC4E5F" w:rsidP="003F7405">
      <w:pPr>
        <w:pStyle w:val="Subttulo"/>
      </w:pPr>
      <w:r>
        <w:lastRenderedPageBreak/>
        <w:t xml:space="preserve">certificado curso de </w:t>
      </w:r>
      <w:r w:rsidRPr="006F133A">
        <w:rPr>
          <w:noProof/>
        </w:rPr>
        <w:t>IA</w:t>
      </w:r>
    </w:p>
    <w:p w:rsidR="00BC4E5F" w:rsidRPr="00637172" w:rsidRDefault="00BC4E5F" w:rsidP="00637172">
      <w:pPr>
        <w:pStyle w:val="Ttulo1"/>
      </w:pPr>
      <w:r>
        <w:t>certificamos que</w:t>
      </w:r>
    </w:p>
    <w:p w:rsidR="00BC4E5F" w:rsidRPr="004546DB" w:rsidRDefault="00BC4E5F" w:rsidP="00637172">
      <w:pPr>
        <w:pStyle w:val="Ttulo"/>
        <w:rPr>
          <w:sz w:val="60"/>
          <w:szCs w:val="60"/>
        </w:rPr>
      </w:pPr>
      <w:r w:rsidRPr="006F133A">
        <w:rPr>
          <w:noProof/>
          <w:sz w:val="60"/>
          <w:szCs w:val="60"/>
        </w:rPr>
        <w:t>Liz Eilish D'joliz O'connel</w:t>
      </w:r>
    </w:p>
    <w:p w:rsidR="00BC4E5F" w:rsidRDefault="00BC4E5F" w:rsidP="00A91699">
      <w:r>
        <w:rPr>
          <w:noProof/>
        </w:rPr>
        <w:drawing>
          <wp:anchor distT="0" distB="0" distL="114300" distR="114300" simplePos="0" relativeHeight="251893760" behindDoc="0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1767840</wp:posOffset>
            </wp:positionV>
            <wp:extent cx="2143125" cy="723900"/>
            <wp:effectExtent l="0" t="0" r="0" b="0"/>
            <wp:wrapNone/>
            <wp:docPr id="271" name="Imagem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-dom-pa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RG:</w:t>
      </w:r>
      <w:r>
        <w:rPr>
          <w:noProof/>
        </w:rPr>
        <w:t>33.456.780-7</w:t>
      </w:r>
      <w:r>
        <w:t>,</w:t>
      </w:r>
      <w:r>
        <w:rPr>
          <w:lang w:val="pt-BR" w:bidi="pt-BR"/>
        </w:rPr>
        <w:t xml:space="preserve"> </w:t>
      </w:r>
      <w:r>
        <w:t xml:space="preserve">concluiu o curso de </w:t>
      </w:r>
      <w:r>
        <w:rPr>
          <w:noProof/>
        </w:rPr>
        <w:t>IA</w:t>
      </w:r>
      <w:r>
        <w:t xml:space="preserve"> no dia 19/10/2023 com a carga horária de 1 hora no evento ocorrido no auditório da ETEC Prof Maria Cristina Medeiros no dia Profissional da Informática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C4E5F" w:rsidTr="0082653D">
        <w:trPr>
          <w:trHeight w:val="1494"/>
          <w:jc w:val="center"/>
        </w:trPr>
        <w:tc>
          <w:tcPr>
            <w:tcW w:w="4710" w:type="dxa"/>
            <w:vAlign w:val="bottom"/>
          </w:tcPr>
          <w:p w:rsidR="00BC4E5F" w:rsidRDefault="00BC4E5F" w:rsidP="0082653D">
            <w:pPr>
              <w:pStyle w:val="Assinatura"/>
            </w:pPr>
          </w:p>
        </w:tc>
        <w:tc>
          <w:tcPr>
            <w:tcW w:w="3533" w:type="dxa"/>
            <w:vAlign w:val="bottom"/>
          </w:tcPr>
          <w:p w:rsidR="00BC4E5F" w:rsidRPr="00A91699" w:rsidRDefault="00BC4E5F" w:rsidP="00A91699">
            <w:pPr>
              <w:pStyle w:val="Selo"/>
            </w:pPr>
            <w:r>
              <w:t>19/10/2023</w:t>
            </w:r>
          </w:p>
        </w:tc>
        <w:tc>
          <w:tcPr>
            <w:tcW w:w="4710" w:type="dxa"/>
            <w:vAlign w:val="bottom"/>
          </w:tcPr>
          <w:p w:rsidR="00BC4E5F" w:rsidRDefault="00BC4E5F">
            <w:pPr>
              <w:pStyle w:val="Assinatura"/>
            </w:pPr>
          </w:p>
          <w:p w:rsidR="00BC4E5F" w:rsidRDefault="00BC4E5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92736" behindDoc="0" locked="0" layoutInCell="1" allowOverlap="1">
                  <wp:simplePos x="0" y="0"/>
                  <wp:positionH relativeFrom="margin">
                    <wp:posOffset>647700</wp:posOffset>
                  </wp:positionH>
                  <wp:positionV relativeFrom="paragraph">
                    <wp:posOffset>393065</wp:posOffset>
                  </wp:positionV>
                  <wp:extent cx="1408430" cy="1085850"/>
                  <wp:effectExtent l="0" t="0" r="0" b="0"/>
                  <wp:wrapNone/>
                  <wp:docPr id="272" name="Imagem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80px-Assinatura_de_Neyma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4E5F" w:rsidRDefault="00BC4E5F" w:rsidP="004411C1">
      <w:pPr>
        <w:sectPr w:rsidR="00BC4E5F" w:rsidSect="00BC4E5F">
          <w:headerReference w:type="default" r:id="rId125"/>
          <w:footerReference w:type="default" r:id="rId126"/>
          <w:headerReference w:type="first" r:id="rId12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w:drawing>
          <wp:anchor distT="0" distB="0" distL="114300" distR="114300" simplePos="0" relativeHeight="251895808" behindDoc="0" locked="0" layoutInCell="1" allowOverlap="1" wp14:anchorId="629FE328" wp14:editId="2ADA642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1009650" cy="1009650"/>
            <wp:effectExtent l="0" t="0" r="0" b="0"/>
            <wp:wrapNone/>
            <wp:docPr id="273" name="Imagem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logo-ete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A5B02C8" wp14:editId="70869F00">
                <wp:simplePos x="0" y="0"/>
                <wp:positionH relativeFrom="leftMargin">
                  <wp:posOffset>6905625</wp:posOffset>
                </wp:positionH>
                <wp:positionV relativeFrom="paragraph">
                  <wp:posOffset>671194</wp:posOffset>
                </wp:positionV>
                <wp:extent cx="1943100" cy="714375"/>
                <wp:effectExtent l="0" t="0" r="0" b="0"/>
                <wp:wrapNone/>
                <wp:docPr id="269" name="Caixa de Text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Diretor(a) ETEC MCM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Neymar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02C8" id="Caixa de Texto 269" o:spid="_x0000_s1102" type="#_x0000_t202" style="position:absolute;left:0;text-align:left;margin-left:543.75pt;margin-top:52.85pt;width:153pt;height:56.25pt;z-index:2518968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" filled="f" stroked="f" strokeweight=".5pt">
                <v:textbox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Diretor(a) ETEC MCM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Neymar Jr.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5B49EC1" wp14:editId="0D3B376B">
                <wp:simplePos x="0" y="0"/>
                <wp:positionH relativeFrom="leftMargin">
                  <wp:posOffset>2454275</wp:posOffset>
                </wp:positionH>
                <wp:positionV relativeFrom="paragraph">
                  <wp:posOffset>614045</wp:posOffset>
                </wp:positionV>
                <wp:extent cx="1828800" cy="1828800"/>
                <wp:effectExtent l="0" t="0" r="0" b="5080"/>
                <wp:wrapNone/>
                <wp:docPr id="270" name="Caixa de Text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Palestrante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9EC1" id="Caixa de Texto 270" o:spid="_x0000_s1103" type="#_x0000_t202" style="position:absolute;left:0;text-align:left;margin-left:193.25pt;margin-top:48.35pt;width:2in;height:2in;z-index:251894784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" filled="f" stroked="f" strokeweight=".5pt">
                <v:textbox style="mso-fit-shape-to-text:t"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Palestrante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4E5F" w:rsidRPr="003F36E1" w:rsidRDefault="00BC4E5F" w:rsidP="003F7405">
      <w:pPr>
        <w:pStyle w:val="Subttulo"/>
      </w:pPr>
      <w:r>
        <w:lastRenderedPageBreak/>
        <w:t xml:space="preserve">certificado curso de </w:t>
      </w:r>
      <w:r w:rsidRPr="006F133A">
        <w:rPr>
          <w:noProof/>
        </w:rPr>
        <w:t>IA</w:t>
      </w:r>
    </w:p>
    <w:p w:rsidR="00BC4E5F" w:rsidRPr="00637172" w:rsidRDefault="00BC4E5F" w:rsidP="00637172">
      <w:pPr>
        <w:pStyle w:val="Ttulo1"/>
      </w:pPr>
      <w:r>
        <w:t>certificamos que</w:t>
      </w:r>
    </w:p>
    <w:p w:rsidR="00BC4E5F" w:rsidRPr="004546DB" w:rsidRDefault="00BC4E5F" w:rsidP="00637172">
      <w:pPr>
        <w:pStyle w:val="Ttulo"/>
        <w:rPr>
          <w:sz w:val="60"/>
          <w:szCs w:val="60"/>
        </w:rPr>
      </w:pPr>
      <w:r w:rsidRPr="006F133A">
        <w:rPr>
          <w:noProof/>
          <w:sz w:val="60"/>
          <w:szCs w:val="60"/>
        </w:rPr>
        <w:t>Ellie Trindade</w:t>
      </w:r>
    </w:p>
    <w:p w:rsidR="00BC4E5F" w:rsidRDefault="00BC4E5F" w:rsidP="00A91699">
      <w:r>
        <w:rPr>
          <w:noProof/>
        </w:rPr>
        <w:drawing>
          <wp:anchor distT="0" distB="0" distL="114300" distR="114300" simplePos="0" relativeHeight="251899904" behindDoc="0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1767840</wp:posOffset>
            </wp:positionV>
            <wp:extent cx="2143125" cy="723900"/>
            <wp:effectExtent l="0" t="0" r="0" b="0"/>
            <wp:wrapNone/>
            <wp:docPr id="278" name="Imagem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-dom-pa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RG:</w:t>
      </w:r>
      <w:r>
        <w:rPr>
          <w:noProof/>
        </w:rPr>
        <w:t>01.001.110-01</w:t>
      </w:r>
      <w:r>
        <w:t>,</w:t>
      </w:r>
      <w:r>
        <w:rPr>
          <w:lang w:val="pt-BR" w:bidi="pt-BR"/>
        </w:rPr>
        <w:t xml:space="preserve"> </w:t>
      </w:r>
      <w:r>
        <w:t xml:space="preserve">concluiu o curso de </w:t>
      </w:r>
      <w:r>
        <w:rPr>
          <w:noProof/>
        </w:rPr>
        <w:t>IA</w:t>
      </w:r>
      <w:r>
        <w:t xml:space="preserve"> no dia 19/10/2023 com a carga horária de 1 hora no evento ocorrido no auditório da ETEC Prof Maria Cristina Medeiros no dia Profissional da Informática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BC4E5F" w:rsidTr="0082653D">
        <w:trPr>
          <w:trHeight w:val="1494"/>
          <w:jc w:val="center"/>
        </w:trPr>
        <w:tc>
          <w:tcPr>
            <w:tcW w:w="4710" w:type="dxa"/>
            <w:vAlign w:val="bottom"/>
          </w:tcPr>
          <w:p w:rsidR="00BC4E5F" w:rsidRDefault="00BC4E5F" w:rsidP="0082653D">
            <w:pPr>
              <w:pStyle w:val="Assinatura"/>
            </w:pPr>
          </w:p>
        </w:tc>
        <w:tc>
          <w:tcPr>
            <w:tcW w:w="3533" w:type="dxa"/>
            <w:vAlign w:val="bottom"/>
          </w:tcPr>
          <w:p w:rsidR="00BC4E5F" w:rsidRPr="00A91699" w:rsidRDefault="00BC4E5F" w:rsidP="00A91699">
            <w:pPr>
              <w:pStyle w:val="Selo"/>
            </w:pPr>
            <w:r>
              <w:t>19/10/2023</w:t>
            </w:r>
          </w:p>
        </w:tc>
        <w:tc>
          <w:tcPr>
            <w:tcW w:w="4710" w:type="dxa"/>
            <w:vAlign w:val="bottom"/>
          </w:tcPr>
          <w:p w:rsidR="00BC4E5F" w:rsidRDefault="00BC4E5F">
            <w:pPr>
              <w:pStyle w:val="Assinatura"/>
            </w:pPr>
          </w:p>
          <w:p w:rsidR="00BC4E5F" w:rsidRDefault="00BC4E5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98880" behindDoc="0" locked="0" layoutInCell="1" allowOverlap="1">
                  <wp:simplePos x="0" y="0"/>
                  <wp:positionH relativeFrom="margin">
                    <wp:posOffset>647700</wp:posOffset>
                  </wp:positionH>
                  <wp:positionV relativeFrom="paragraph">
                    <wp:posOffset>393065</wp:posOffset>
                  </wp:positionV>
                  <wp:extent cx="1408430" cy="1085850"/>
                  <wp:effectExtent l="0" t="0" r="0" b="0"/>
                  <wp:wrapNone/>
                  <wp:docPr id="279" name="Imagem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80px-Assinatura_de_Neyma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4E5F" w:rsidRDefault="00BC4E5F" w:rsidP="004411C1">
      <w:pPr>
        <w:sectPr w:rsidR="00BC4E5F" w:rsidSect="00BC4E5F">
          <w:headerReference w:type="default" r:id="rId128"/>
          <w:footerReference w:type="default" r:id="rId129"/>
          <w:headerReference w:type="first" r:id="rId13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w:drawing>
          <wp:anchor distT="0" distB="0" distL="114300" distR="114300" simplePos="0" relativeHeight="251901952" behindDoc="0" locked="0" layoutInCell="1" allowOverlap="1" wp14:anchorId="629FE328" wp14:editId="2ADA642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1009650" cy="1009650"/>
            <wp:effectExtent l="0" t="0" r="0" b="0"/>
            <wp:wrapNone/>
            <wp:docPr id="280" name="Imagem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logo-ete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A5B02C8" wp14:editId="70869F00">
                <wp:simplePos x="0" y="0"/>
                <wp:positionH relativeFrom="leftMargin">
                  <wp:posOffset>6905625</wp:posOffset>
                </wp:positionH>
                <wp:positionV relativeFrom="paragraph">
                  <wp:posOffset>671194</wp:posOffset>
                </wp:positionV>
                <wp:extent cx="1943100" cy="714375"/>
                <wp:effectExtent l="0" t="0" r="0" b="0"/>
                <wp:wrapNone/>
                <wp:docPr id="276" name="Caixa de Texto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Diretor(a) ETEC MCM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Neymar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02C8" id="Caixa de Texto 276" o:spid="_x0000_s1104" type="#_x0000_t202" style="position:absolute;left:0;text-align:left;margin-left:543.75pt;margin-top:52.85pt;width:153pt;height:56.25pt;z-index:251902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" filled="f" stroked="f" strokeweight=".5pt">
                <v:textbox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Diretor(a) ETEC MCM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Neymar Jr.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5B49EC1" wp14:editId="0D3B376B">
                <wp:simplePos x="0" y="0"/>
                <wp:positionH relativeFrom="leftMargin">
                  <wp:posOffset>2454275</wp:posOffset>
                </wp:positionH>
                <wp:positionV relativeFrom="paragraph">
                  <wp:posOffset>614045</wp:posOffset>
                </wp:positionV>
                <wp:extent cx="1828800" cy="1828800"/>
                <wp:effectExtent l="0" t="0" r="0" b="5080"/>
                <wp:wrapNone/>
                <wp:docPr id="277" name="Caixa de Text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Palestrante</w:t>
                            </w:r>
                          </w:p>
                          <w:p w:rsidR="00BC4E5F" w:rsidRPr="0082653D" w:rsidRDefault="00BC4E5F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9EC1" id="Caixa de Texto 277" o:spid="_x0000_s1105" type="#_x0000_t202" style="position:absolute;left:0;text-align:left;margin-left:193.25pt;margin-top:48.35pt;width:2in;height:2in;z-index:251900928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" filled="f" stroked="f" strokeweight=".5pt">
                <v:textbox style="mso-fit-shape-to-text:t">
                  <w:txbxContent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Palestrante</w:t>
                      </w:r>
                    </w:p>
                    <w:p w:rsidR="00BC4E5F" w:rsidRPr="0082653D" w:rsidRDefault="00BC4E5F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4E5F" w:rsidRDefault="00BC4E5F" w:rsidP="004411C1"/>
    <w:sectPr w:rsidR="00BC4E5F" w:rsidSect="00BC4E5F">
      <w:headerReference w:type="default" r:id="rId131"/>
      <w:footerReference w:type="default" r:id="rId132"/>
      <w:headerReference w:type="first" r:id="rId133"/>
      <w:type w:val="continuous"/>
      <w:pgSz w:w="16838" w:h="11906" w:orient="landscape" w:code="9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345B" w:rsidRDefault="0042345B">
      <w:r>
        <w:separator/>
      </w:r>
    </w:p>
  </w:endnote>
  <w:endnote w:type="continuationSeparator" w:id="0">
    <w:p w:rsidR="0042345B" w:rsidRDefault="00423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39053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E5F" w:rsidRDefault="00BC4E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75666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E5F" w:rsidRDefault="00BC4E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66885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E5F" w:rsidRDefault="00BC4E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7999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E5F" w:rsidRDefault="00BC4E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9193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E5F" w:rsidRDefault="00BC4E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22465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E5F" w:rsidRDefault="00BC4E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13500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E5F" w:rsidRDefault="00BC4E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68684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E5F" w:rsidRDefault="00BC4E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6587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E5F" w:rsidRDefault="00BC4E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42306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E5F" w:rsidRDefault="00BC4E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72703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E5F" w:rsidRDefault="00BC4E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60384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E5F" w:rsidRDefault="00BC4E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82605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E5F" w:rsidRDefault="00BC4E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40282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E5F" w:rsidRDefault="00BC4E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54255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E5F" w:rsidRDefault="00BC4E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69731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E5F" w:rsidRDefault="00BC4E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4382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E5F" w:rsidRDefault="00BC4E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43978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E5F" w:rsidRDefault="00BC4E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32097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E5F" w:rsidRDefault="00BC4E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72494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E5F" w:rsidRDefault="00BC4E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48333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E5F" w:rsidRDefault="00BC4E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26342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E5F" w:rsidRDefault="00BC4E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7850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E5F" w:rsidRDefault="00BC4E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70667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E5F" w:rsidRDefault="00BC4E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5338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E5F" w:rsidRDefault="00BC4E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97095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E5F" w:rsidRDefault="00BC4E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94850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E5F" w:rsidRDefault="00BC4E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34119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E5F" w:rsidRDefault="00BC4E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22283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E5F" w:rsidRDefault="00BC4E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3866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E5F" w:rsidRDefault="00BC4E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9838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E5F" w:rsidRDefault="00BC4E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06396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E5F" w:rsidRDefault="00BC4E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02229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E5F" w:rsidRDefault="00BC4E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45544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E5F" w:rsidRDefault="00BC4E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09156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E5F" w:rsidRDefault="00BC4E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653D" w:rsidRDefault="0082653D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81049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E5F" w:rsidRDefault="00BC4E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04862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E5F" w:rsidRDefault="00BC4E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14601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E5F" w:rsidRDefault="00BC4E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55199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E5F" w:rsidRDefault="00BC4E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21785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E5F" w:rsidRDefault="00BC4E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345B" w:rsidRDefault="0042345B">
      <w:r>
        <w:separator/>
      </w:r>
    </w:p>
  </w:footnote>
  <w:footnote w:type="continuationSeparator" w:id="0">
    <w:p w:rsidR="0042345B" w:rsidRDefault="004234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23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" name="Imagem 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564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7" name="Imagem 3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76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3" name="Imagem 4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872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4" name="Imagem 4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07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0" name="Imagem 5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179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1" name="Imagem 5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384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7" name="Imagem 5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48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8" name="Imagem 5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69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4" name="Imagem 6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79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5" name="Imagem 6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998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1" name="Imagem 7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336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9" name="Imagem 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10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2" name="Imagem 7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305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8" name="Imagem 7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40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9" name="Imagem 7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612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85" name="Imagem 8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71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86" name="Imagem 8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920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92" name="Imagem 9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02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93" name="Imagem 9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227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99" name="Imagem 9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32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00" name="Imagem 10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534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06" name="Imagem 10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54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5" name="Imagem 1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63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07" name="Imagem 10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841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13" name="Imagem 11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944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14" name="Imagem 11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148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0" name="Imagem 12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25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1" name="Imagem 12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456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7" name="Imagem 12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558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8" name="Imagem 12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763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34" name="Imagem 13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865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35" name="Imagem 13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070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41" name="Imagem 14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643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6" name="Imagem 1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172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42" name="Imagem 14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377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48" name="Imagem 14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480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49" name="Imagem 14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684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55" name="Imagem 15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787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56" name="Imagem 15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992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62" name="Imagem 16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094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63" name="Imagem 16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299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69" name="Imagem 16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401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70" name="Imagem 17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60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76" name="Imagem 17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84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2" name="Imagem 2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708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77" name="Imagem 17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91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83" name="Imagem 18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016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84" name="Imagem 18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22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90" name="Imagem 19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323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91" name="Imagem 19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52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97" name="Imagem 19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630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98" name="Imagem 19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83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04" name="Imagem 20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937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05" name="Imagem 20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14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11" name="Imagem 21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950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3" name="Imagem 2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244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12" name="Imagem 21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44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18" name="Imagem 21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552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19" name="Imagem 21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75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25" name="Imagem 22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859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26" name="Imagem 22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064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32" name="Imagem 23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16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33" name="Imagem 23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37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39" name="Imagem 23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47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40" name="Imagem 24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678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46" name="Imagem 24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15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9" name="Imagem 2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78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47" name="Imagem 24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985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53" name="Imagem 25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08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54" name="Imagem 25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292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60" name="Imagem 26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39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61" name="Imagem 26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600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67" name="Imagem 26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70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68" name="Imagem 26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907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74" name="Imagem 27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800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75" name="Imagem 27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8214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81" name="Imagem 28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257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0" name="Imagem 3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831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82" name="Imagem 28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653D" w:rsidRDefault="0082653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" name="Imagem 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653D" w:rsidRDefault="0082653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028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" name="Imagem 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5F" w:rsidRDefault="00BC4E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46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6" name="Imagem 3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FFFFFF7C"/>
    <w:multiLevelType w:val="singleLevel"/>
    <w:tmpl w:val="315882F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1">
    <w:nsid w:val="FFFFFF7D"/>
    <w:multiLevelType w:val="singleLevel"/>
    <w:tmpl w:val="312605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1">
    <w:nsid w:val="FFFFFF7E"/>
    <w:multiLevelType w:val="singleLevel"/>
    <w:tmpl w:val="604226E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1">
    <w:nsid w:val="FFFFFF7F"/>
    <w:multiLevelType w:val="singleLevel"/>
    <w:tmpl w:val="A036E65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1">
    <w:nsid w:val="FFFFFF80"/>
    <w:multiLevelType w:val="singleLevel"/>
    <w:tmpl w:val="45DA4D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1">
    <w:nsid w:val="FFFFFF81"/>
    <w:multiLevelType w:val="singleLevel"/>
    <w:tmpl w:val="7BF4AB0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1">
    <w:nsid w:val="FFFFFF82"/>
    <w:multiLevelType w:val="singleLevel"/>
    <w:tmpl w:val="4C305E9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1">
    <w:nsid w:val="FFFFFF83"/>
    <w:multiLevelType w:val="singleLevel"/>
    <w:tmpl w:val="FCE8DFA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1">
    <w:nsid w:val="FFFFFF88"/>
    <w:multiLevelType w:val="singleLevel"/>
    <w:tmpl w:val="7AB03CA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1">
    <w:nsid w:val="FFFFFF89"/>
    <w:multiLevelType w:val="singleLevel"/>
    <w:tmpl w:val="319EDEC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5A"/>
    <w:rsid w:val="00015A24"/>
    <w:rsid w:val="0004165D"/>
    <w:rsid w:val="0005145F"/>
    <w:rsid w:val="00051A41"/>
    <w:rsid w:val="00053FAA"/>
    <w:rsid w:val="00097672"/>
    <w:rsid w:val="000D4F0E"/>
    <w:rsid w:val="000D711B"/>
    <w:rsid w:val="00120EB2"/>
    <w:rsid w:val="001463ED"/>
    <w:rsid w:val="00150073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C364E"/>
    <w:rsid w:val="003E56A7"/>
    <w:rsid w:val="003F36E1"/>
    <w:rsid w:val="003F7405"/>
    <w:rsid w:val="0042345B"/>
    <w:rsid w:val="00437082"/>
    <w:rsid w:val="004411C1"/>
    <w:rsid w:val="004546DB"/>
    <w:rsid w:val="0046185D"/>
    <w:rsid w:val="0046494F"/>
    <w:rsid w:val="004732CA"/>
    <w:rsid w:val="004A7938"/>
    <w:rsid w:val="004B3DB5"/>
    <w:rsid w:val="004C5DE1"/>
    <w:rsid w:val="004D3F07"/>
    <w:rsid w:val="00500E36"/>
    <w:rsid w:val="00501DB8"/>
    <w:rsid w:val="00520BAD"/>
    <w:rsid w:val="005253ED"/>
    <w:rsid w:val="00564D23"/>
    <w:rsid w:val="006038C7"/>
    <w:rsid w:val="00637172"/>
    <w:rsid w:val="00641DB0"/>
    <w:rsid w:val="00662788"/>
    <w:rsid w:val="0068461E"/>
    <w:rsid w:val="006D661C"/>
    <w:rsid w:val="006E662E"/>
    <w:rsid w:val="0070422D"/>
    <w:rsid w:val="0078066C"/>
    <w:rsid w:val="007A7E8A"/>
    <w:rsid w:val="007C7E58"/>
    <w:rsid w:val="0082653D"/>
    <w:rsid w:val="008344F4"/>
    <w:rsid w:val="008773EB"/>
    <w:rsid w:val="00880B48"/>
    <w:rsid w:val="00890EFE"/>
    <w:rsid w:val="00904A70"/>
    <w:rsid w:val="00905B49"/>
    <w:rsid w:val="0091235A"/>
    <w:rsid w:val="00945CB0"/>
    <w:rsid w:val="009D5934"/>
    <w:rsid w:val="009E0F46"/>
    <w:rsid w:val="009E3962"/>
    <w:rsid w:val="009E708F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BC4E5F"/>
    <w:rsid w:val="00C43412"/>
    <w:rsid w:val="00C94BF3"/>
    <w:rsid w:val="00C969A8"/>
    <w:rsid w:val="00D47F75"/>
    <w:rsid w:val="00D814D7"/>
    <w:rsid w:val="00D861B9"/>
    <w:rsid w:val="00DC101F"/>
    <w:rsid w:val="00DD6241"/>
    <w:rsid w:val="00DE19A6"/>
    <w:rsid w:val="00E15617"/>
    <w:rsid w:val="00EA142A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0CAEF93-B82A-435B-9A99-C1C2F0F2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pt-PT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412"/>
  </w:style>
  <w:style w:type="paragraph" w:styleId="Ttulo1">
    <w:name w:val="heading 1"/>
    <w:basedOn w:val="Normal"/>
    <w:link w:val="Ttulo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Ttulo2">
    <w:name w:val="heading 2"/>
    <w:basedOn w:val="Normal"/>
    <w:next w:val="Normal"/>
    <w:link w:val="Ttulo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styleId="Tabelacomgrade">
    <w:name w:val="Table Grid"/>
    <w:basedOn w:val="Tabela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sinatura">
    <w:name w:val="Signature"/>
    <w:basedOn w:val="Normal"/>
    <w:link w:val="Assinatura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AssinaturaChar">
    <w:name w:val="Assinatura Char"/>
    <w:basedOn w:val="Fontepargpadro"/>
    <w:link w:val="Assinatura"/>
    <w:uiPriority w:val="5"/>
    <w:rsid w:val="00500E36"/>
    <w:rPr>
      <w:sz w:val="22"/>
      <w:szCs w:val="20"/>
    </w:rPr>
  </w:style>
  <w:style w:type="paragraph" w:customStyle="1" w:styleId="Selo">
    <w:name w:val="Selo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Ttulo4Char">
    <w:name w:val="Título 4 Char"/>
    <w:basedOn w:val="Fontepargpadro"/>
    <w:link w:val="Ttulo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4411C1"/>
    <w:rPr>
      <w:sz w:val="22"/>
    </w:rPr>
  </w:style>
  <w:style w:type="paragraph" w:styleId="Rodap">
    <w:name w:val="footer"/>
    <w:basedOn w:val="Normal"/>
    <w:link w:val="Rodap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RodapChar">
    <w:name w:val="Rodapé Char"/>
    <w:basedOn w:val="Fontepargpadro"/>
    <w:link w:val="Rodap"/>
    <w:uiPriority w:val="99"/>
    <w:rsid w:val="004411C1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D6241"/>
  </w:style>
  <w:style w:type="paragraph" w:styleId="Textoembloco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D624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D624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D6241"/>
    <w:rPr>
      <w:color w:val="444D26" w:themeColor="text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D6241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D6241"/>
    <w:rPr>
      <w:color w:val="444D26" w:themeColor="text2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D6241"/>
    <w:rPr>
      <w:color w:val="444D26" w:themeColor="text2"/>
      <w:sz w:val="28"/>
      <w:szCs w:val="28"/>
    </w:rPr>
  </w:style>
  <w:style w:type="table" w:styleId="GradeColorida">
    <w:name w:val="Colorful Grid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D6241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6241"/>
    <w:rPr>
      <w:color w:val="444D26" w:themeColor="text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62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6241"/>
    <w:rPr>
      <w:b/>
      <w:bCs/>
      <w:color w:val="444D26" w:themeColor="text2"/>
      <w:szCs w:val="20"/>
    </w:rPr>
  </w:style>
  <w:style w:type="table" w:styleId="ListaEscura">
    <w:name w:val="Dark List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D6241"/>
  </w:style>
  <w:style w:type="character" w:customStyle="1" w:styleId="DataChar">
    <w:name w:val="Data Char"/>
    <w:basedOn w:val="Fontepargpadro"/>
    <w:link w:val="Data"/>
    <w:uiPriority w:val="99"/>
    <w:semiHidden/>
    <w:rsid w:val="00DD6241"/>
    <w:rPr>
      <w:color w:val="444D26" w:themeColor="text2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D6241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D6241"/>
    <w:rPr>
      <w:color w:val="444D26" w:themeColor="text2"/>
      <w:sz w:val="28"/>
      <w:szCs w:val="28"/>
    </w:rPr>
  </w:style>
  <w:style w:type="character" w:styleId="nfase">
    <w:name w:val="Emphasis"/>
    <w:basedOn w:val="Fontepargpadro"/>
    <w:uiPriority w:val="20"/>
    <w:semiHidden/>
    <w:unhideWhenUsed/>
    <w:qFormat/>
    <w:rsid w:val="00B90141"/>
    <w:rPr>
      <w:i/>
      <w:iCs/>
      <w:color w:val="auto"/>
    </w:rPr>
  </w:style>
  <w:style w:type="character" w:styleId="Refdenotadefim">
    <w:name w:val="end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D6241"/>
    <w:rPr>
      <w:color w:val="444D26" w:themeColor="text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D6241"/>
    <w:rPr>
      <w:color w:val="444D26" w:themeColor="text2"/>
      <w:szCs w:val="20"/>
    </w:rPr>
  </w:style>
  <w:style w:type="table" w:styleId="TabeladeGrade1Clara">
    <w:name w:val="Grid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3">
    <w:name w:val="Grid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Ttulo6Char">
    <w:name w:val="Título 6 Char"/>
    <w:basedOn w:val="Fontepargpadro"/>
    <w:link w:val="Ttulo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DD6241"/>
  </w:style>
  <w:style w:type="paragraph" w:styleId="EndereoHTML">
    <w:name w:val="HTML Address"/>
    <w:basedOn w:val="Normal"/>
    <w:link w:val="EndereoHTML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CitaoHTML">
    <w:name w:val="HTML Cite"/>
    <w:basedOn w:val="Fontepargpadro"/>
    <w:uiPriority w:val="99"/>
    <w:semiHidden/>
    <w:unhideWhenUsed/>
    <w:rsid w:val="00DD624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D6241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D6241"/>
    <w:rPr>
      <w:color w:val="8E58B6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B90141"/>
    <w:rPr>
      <w:i/>
      <w:iCs/>
      <w:color w:val="536142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GradeClara">
    <w:name w:val="Light Grid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D6241"/>
  </w:style>
  <w:style w:type="paragraph" w:styleId="Lista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2">
    <w:name w:val="List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3">
    <w:name w:val="List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GradeMdia1">
    <w:name w:val="Medium Grid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D6241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D6241"/>
    <w:rPr>
      <w:color w:val="444D26" w:themeColor="text2"/>
      <w:sz w:val="28"/>
      <w:szCs w:val="28"/>
    </w:rPr>
  </w:style>
  <w:style w:type="character" w:styleId="Nmerodepgina">
    <w:name w:val="page number"/>
    <w:basedOn w:val="Fontepargpadro"/>
    <w:uiPriority w:val="99"/>
    <w:semiHidden/>
    <w:unhideWhenUsed/>
    <w:rsid w:val="00DD6241"/>
  </w:style>
  <w:style w:type="table" w:styleId="TabelaSimples1">
    <w:name w:val="Plain Table 1"/>
    <w:basedOn w:val="Tabela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D6241"/>
  </w:style>
  <w:style w:type="character" w:customStyle="1" w:styleId="SaudaoChar">
    <w:name w:val="Saudação Char"/>
    <w:basedOn w:val="Fontepargpadro"/>
    <w:link w:val="Saudao"/>
    <w:uiPriority w:val="99"/>
    <w:semiHidden/>
    <w:rsid w:val="00DD6241"/>
    <w:rPr>
      <w:color w:val="444D26" w:themeColor="text2"/>
      <w:sz w:val="28"/>
      <w:szCs w:val="28"/>
    </w:rPr>
  </w:style>
  <w:style w:type="character" w:styleId="Forte">
    <w:name w:val="Strong"/>
    <w:basedOn w:val="Fontepargpadro"/>
    <w:uiPriority w:val="22"/>
    <w:semiHidden/>
    <w:unhideWhenUsed/>
    <w:qFormat/>
    <w:rsid w:val="00DD6241"/>
    <w:rPr>
      <w:b/>
      <w:bCs/>
    </w:rPr>
  </w:style>
  <w:style w:type="paragraph" w:styleId="Subttulo">
    <w:name w:val="Subtitle"/>
    <w:basedOn w:val="Normal"/>
    <w:link w:val="Subttulo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tuloChar">
    <w:name w:val="Subtítulo Char"/>
    <w:basedOn w:val="Fontepargpadro"/>
    <w:link w:val="Subttulo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Ttulo2Char">
    <w:name w:val="Título 2 Char"/>
    <w:basedOn w:val="Fontepargpadro"/>
    <w:link w:val="Ttulo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36.xml"/><Relationship Id="rId21" Type="http://schemas.openxmlformats.org/officeDocument/2006/relationships/footer" Target="footer4.xml"/><Relationship Id="rId42" Type="http://schemas.openxmlformats.org/officeDocument/2006/relationships/footer" Target="footer11.xml"/><Relationship Id="rId63" Type="http://schemas.openxmlformats.org/officeDocument/2006/relationships/footer" Target="footer18.xml"/><Relationship Id="rId84" Type="http://schemas.openxmlformats.org/officeDocument/2006/relationships/footer" Target="footer25.xml"/><Relationship Id="rId16" Type="http://schemas.openxmlformats.org/officeDocument/2006/relationships/header" Target="header4.xml"/><Relationship Id="rId107" Type="http://schemas.openxmlformats.org/officeDocument/2006/relationships/header" Target="header65.xml"/><Relationship Id="rId11" Type="http://schemas.openxmlformats.org/officeDocument/2006/relationships/footer" Target="footer1.xml"/><Relationship Id="rId32" Type="http://schemas.openxmlformats.org/officeDocument/2006/relationships/header" Target="header15.xml"/><Relationship Id="rId37" Type="http://schemas.openxmlformats.org/officeDocument/2006/relationships/header" Target="header18.xml"/><Relationship Id="rId53" Type="http://schemas.openxmlformats.org/officeDocument/2006/relationships/header" Target="header29.xml"/><Relationship Id="rId58" Type="http://schemas.openxmlformats.org/officeDocument/2006/relationships/header" Target="header32.xml"/><Relationship Id="rId74" Type="http://schemas.openxmlformats.org/officeDocument/2006/relationships/header" Target="header43.xml"/><Relationship Id="rId79" Type="http://schemas.openxmlformats.org/officeDocument/2006/relationships/header" Target="header46.xml"/><Relationship Id="rId102" Type="http://schemas.openxmlformats.org/officeDocument/2006/relationships/footer" Target="footer31.xml"/><Relationship Id="rId123" Type="http://schemas.openxmlformats.org/officeDocument/2006/relationships/footer" Target="footer38.xml"/><Relationship Id="rId128" Type="http://schemas.openxmlformats.org/officeDocument/2006/relationships/header" Target="header79.xml"/><Relationship Id="rId5" Type="http://schemas.openxmlformats.org/officeDocument/2006/relationships/webSettings" Target="webSettings.xml"/><Relationship Id="rId90" Type="http://schemas.openxmlformats.org/officeDocument/2006/relationships/footer" Target="footer27.xml"/><Relationship Id="rId95" Type="http://schemas.openxmlformats.org/officeDocument/2006/relationships/header" Target="header57.xml"/><Relationship Id="rId22" Type="http://schemas.openxmlformats.org/officeDocument/2006/relationships/header" Target="header8.xml"/><Relationship Id="rId27" Type="http://schemas.openxmlformats.org/officeDocument/2006/relationships/footer" Target="footer6.xml"/><Relationship Id="rId43" Type="http://schemas.openxmlformats.org/officeDocument/2006/relationships/header" Target="header22.xml"/><Relationship Id="rId48" Type="http://schemas.openxmlformats.org/officeDocument/2006/relationships/footer" Target="footer13.xml"/><Relationship Id="rId64" Type="http://schemas.openxmlformats.org/officeDocument/2006/relationships/header" Target="header36.xml"/><Relationship Id="rId69" Type="http://schemas.openxmlformats.org/officeDocument/2006/relationships/footer" Target="footer20.xml"/><Relationship Id="rId113" Type="http://schemas.openxmlformats.org/officeDocument/2006/relationships/header" Target="header69.xml"/><Relationship Id="rId118" Type="http://schemas.openxmlformats.org/officeDocument/2006/relationships/header" Target="header72.xml"/><Relationship Id="rId134" Type="http://schemas.openxmlformats.org/officeDocument/2006/relationships/fontTable" Target="fontTable.xml"/><Relationship Id="rId80" Type="http://schemas.openxmlformats.org/officeDocument/2006/relationships/header" Target="header47.xml"/><Relationship Id="rId85" Type="http://schemas.openxmlformats.org/officeDocument/2006/relationships/header" Target="header50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33" Type="http://schemas.openxmlformats.org/officeDocument/2006/relationships/footer" Target="footer8.xml"/><Relationship Id="rId38" Type="http://schemas.openxmlformats.org/officeDocument/2006/relationships/header" Target="header19.xml"/><Relationship Id="rId59" Type="http://schemas.openxmlformats.org/officeDocument/2006/relationships/header" Target="header33.xml"/><Relationship Id="rId103" Type="http://schemas.openxmlformats.org/officeDocument/2006/relationships/header" Target="header62.xml"/><Relationship Id="rId108" Type="http://schemas.openxmlformats.org/officeDocument/2006/relationships/footer" Target="footer33.xml"/><Relationship Id="rId124" Type="http://schemas.openxmlformats.org/officeDocument/2006/relationships/header" Target="header76.xml"/><Relationship Id="rId129" Type="http://schemas.openxmlformats.org/officeDocument/2006/relationships/footer" Target="footer40.xml"/><Relationship Id="rId54" Type="http://schemas.openxmlformats.org/officeDocument/2006/relationships/footer" Target="footer15.xml"/><Relationship Id="rId70" Type="http://schemas.openxmlformats.org/officeDocument/2006/relationships/header" Target="header40.xml"/><Relationship Id="rId75" Type="http://schemas.openxmlformats.org/officeDocument/2006/relationships/footer" Target="footer22.xml"/><Relationship Id="rId91" Type="http://schemas.openxmlformats.org/officeDocument/2006/relationships/header" Target="header54.xml"/><Relationship Id="rId96" Type="http://schemas.openxmlformats.org/officeDocument/2006/relationships/footer" Target="footer2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eader" Target="header9.xml"/><Relationship Id="rId28" Type="http://schemas.openxmlformats.org/officeDocument/2006/relationships/header" Target="header12.xml"/><Relationship Id="rId49" Type="http://schemas.openxmlformats.org/officeDocument/2006/relationships/header" Target="header26.xml"/><Relationship Id="rId114" Type="http://schemas.openxmlformats.org/officeDocument/2006/relationships/footer" Target="footer35.xml"/><Relationship Id="rId119" Type="http://schemas.openxmlformats.org/officeDocument/2006/relationships/header" Target="header73.xml"/><Relationship Id="rId44" Type="http://schemas.openxmlformats.org/officeDocument/2006/relationships/header" Target="header23.xml"/><Relationship Id="rId60" Type="http://schemas.openxmlformats.org/officeDocument/2006/relationships/footer" Target="footer17.xml"/><Relationship Id="rId65" Type="http://schemas.openxmlformats.org/officeDocument/2006/relationships/header" Target="header37.xml"/><Relationship Id="rId81" Type="http://schemas.openxmlformats.org/officeDocument/2006/relationships/footer" Target="footer24.xml"/><Relationship Id="rId86" Type="http://schemas.openxmlformats.org/officeDocument/2006/relationships/header" Target="header51.xml"/><Relationship Id="rId130" Type="http://schemas.openxmlformats.org/officeDocument/2006/relationships/header" Target="header80.xml"/><Relationship Id="rId135" Type="http://schemas.openxmlformats.org/officeDocument/2006/relationships/theme" Target="theme/theme1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9" Type="http://schemas.openxmlformats.org/officeDocument/2006/relationships/footer" Target="footer10.xml"/><Relationship Id="rId109" Type="http://schemas.openxmlformats.org/officeDocument/2006/relationships/header" Target="header66.xml"/><Relationship Id="rId34" Type="http://schemas.openxmlformats.org/officeDocument/2006/relationships/header" Target="header16.xml"/><Relationship Id="rId50" Type="http://schemas.openxmlformats.org/officeDocument/2006/relationships/header" Target="header27.xml"/><Relationship Id="rId55" Type="http://schemas.openxmlformats.org/officeDocument/2006/relationships/header" Target="header30.xml"/><Relationship Id="rId76" Type="http://schemas.openxmlformats.org/officeDocument/2006/relationships/header" Target="header44.xml"/><Relationship Id="rId97" Type="http://schemas.openxmlformats.org/officeDocument/2006/relationships/header" Target="header58.xml"/><Relationship Id="rId104" Type="http://schemas.openxmlformats.org/officeDocument/2006/relationships/header" Target="header63.xml"/><Relationship Id="rId120" Type="http://schemas.openxmlformats.org/officeDocument/2006/relationships/footer" Target="footer37.xml"/><Relationship Id="rId125" Type="http://schemas.openxmlformats.org/officeDocument/2006/relationships/header" Target="header77.xml"/><Relationship Id="rId7" Type="http://schemas.openxmlformats.org/officeDocument/2006/relationships/endnotes" Target="endnotes.xml"/><Relationship Id="rId71" Type="http://schemas.openxmlformats.org/officeDocument/2006/relationships/header" Target="header41.xml"/><Relationship Id="rId92" Type="http://schemas.openxmlformats.org/officeDocument/2006/relationships/header" Target="header55.xml"/><Relationship Id="rId2" Type="http://schemas.openxmlformats.org/officeDocument/2006/relationships/numbering" Target="numbering.xml"/><Relationship Id="rId29" Type="http://schemas.openxmlformats.org/officeDocument/2006/relationships/header" Target="header13.xml"/><Relationship Id="rId24" Type="http://schemas.openxmlformats.org/officeDocument/2006/relationships/footer" Target="footer5.xml"/><Relationship Id="rId40" Type="http://schemas.openxmlformats.org/officeDocument/2006/relationships/header" Target="header20.xml"/><Relationship Id="rId45" Type="http://schemas.openxmlformats.org/officeDocument/2006/relationships/footer" Target="footer12.xml"/><Relationship Id="rId66" Type="http://schemas.openxmlformats.org/officeDocument/2006/relationships/footer" Target="footer19.xml"/><Relationship Id="rId87" Type="http://schemas.openxmlformats.org/officeDocument/2006/relationships/footer" Target="footer26.xml"/><Relationship Id="rId110" Type="http://schemas.openxmlformats.org/officeDocument/2006/relationships/header" Target="header67.xml"/><Relationship Id="rId115" Type="http://schemas.openxmlformats.org/officeDocument/2006/relationships/header" Target="header70.xml"/><Relationship Id="rId131" Type="http://schemas.openxmlformats.org/officeDocument/2006/relationships/header" Target="header81.xml"/><Relationship Id="rId61" Type="http://schemas.openxmlformats.org/officeDocument/2006/relationships/header" Target="header34.xml"/><Relationship Id="rId82" Type="http://schemas.openxmlformats.org/officeDocument/2006/relationships/header" Target="header48.xml"/><Relationship Id="rId19" Type="http://schemas.openxmlformats.org/officeDocument/2006/relationships/header" Target="header6.xml"/><Relationship Id="rId14" Type="http://schemas.openxmlformats.org/officeDocument/2006/relationships/header" Target="header3.xml"/><Relationship Id="rId30" Type="http://schemas.openxmlformats.org/officeDocument/2006/relationships/footer" Target="footer7.xml"/><Relationship Id="rId35" Type="http://schemas.openxmlformats.org/officeDocument/2006/relationships/header" Target="header17.xml"/><Relationship Id="rId56" Type="http://schemas.openxmlformats.org/officeDocument/2006/relationships/header" Target="header31.xml"/><Relationship Id="rId77" Type="http://schemas.openxmlformats.org/officeDocument/2006/relationships/header" Target="header45.xml"/><Relationship Id="rId100" Type="http://schemas.openxmlformats.org/officeDocument/2006/relationships/header" Target="header60.xml"/><Relationship Id="rId105" Type="http://schemas.openxmlformats.org/officeDocument/2006/relationships/footer" Target="footer32.xml"/><Relationship Id="rId126" Type="http://schemas.openxmlformats.org/officeDocument/2006/relationships/footer" Target="footer39.xml"/><Relationship Id="rId8" Type="http://schemas.openxmlformats.org/officeDocument/2006/relationships/image" Target="media/image1.png"/><Relationship Id="rId51" Type="http://schemas.openxmlformats.org/officeDocument/2006/relationships/footer" Target="footer14.xml"/><Relationship Id="rId72" Type="http://schemas.openxmlformats.org/officeDocument/2006/relationships/footer" Target="footer21.xml"/><Relationship Id="rId93" Type="http://schemas.openxmlformats.org/officeDocument/2006/relationships/footer" Target="footer28.xml"/><Relationship Id="rId98" Type="http://schemas.openxmlformats.org/officeDocument/2006/relationships/header" Target="header59.xml"/><Relationship Id="rId121" Type="http://schemas.openxmlformats.org/officeDocument/2006/relationships/header" Target="header74.xml"/><Relationship Id="rId3" Type="http://schemas.openxmlformats.org/officeDocument/2006/relationships/styles" Target="styles.xml"/><Relationship Id="rId25" Type="http://schemas.openxmlformats.org/officeDocument/2006/relationships/header" Target="header10.xml"/><Relationship Id="rId46" Type="http://schemas.openxmlformats.org/officeDocument/2006/relationships/header" Target="header24.xml"/><Relationship Id="rId67" Type="http://schemas.openxmlformats.org/officeDocument/2006/relationships/header" Target="header38.xml"/><Relationship Id="rId116" Type="http://schemas.openxmlformats.org/officeDocument/2006/relationships/header" Target="header71.xml"/><Relationship Id="rId20" Type="http://schemas.openxmlformats.org/officeDocument/2006/relationships/header" Target="header7.xml"/><Relationship Id="rId41" Type="http://schemas.openxmlformats.org/officeDocument/2006/relationships/header" Target="header21.xml"/><Relationship Id="rId62" Type="http://schemas.openxmlformats.org/officeDocument/2006/relationships/header" Target="header35.xml"/><Relationship Id="rId83" Type="http://schemas.openxmlformats.org/officeDocument/2006/relationships/header" Target="header49.xml"/><Relationship Id="rId88" Type="http://schemas.openxmlformats.org/officeDocument/2006/relationships/header" Target="header52.xml"/><Relationship Id="rId111" Type="http://schemas.openxmlformats.org/officeDocument/2006/relationships/footer" Target="footer34.xml"/><Relationship Id="rId132" Type="http://schemas.openxmlformats.org/officeDocument/2006/relationships/footer" Target="footer41.xml"/><Relationship Id="rId15" Type="http://schemas.openxmlformats.org/officeDocument/2006/relationships/footer" Target="footer2.xml"/><Relationship Id="rId36" Type="http://schemas.openxmlformats.org/officeDocument/2006/relationships/footer" Target="footer9.xml"/><Relationship Id="rId57" Type="http://schemas.openxmlformats.org/officeDocument/2006/relationships/footer" Target="footer16.xml"/><Relationship Id="rId106" Type="http://schemas.openxmlformats.org/officeDocument/2006/relationships/header" Target="header64.xml"/><Relationship Id="rId127" Type="http://schemas.openxmlformats.org/officeDocument/2006/relationships/header" Target="header78.xml"/><Relationship Id="rId10" Type="http://schemas.openxmlformats.org/officeDocument/2006/relationships/header" Target="header1.xml"/><Relationship Id="rId31" Type="http://schemas.openxmlformats.org/officeDocument/2006/relationships/header" Target="header14.xml"/><Relationship Id="rId52" Type="http://schemas.openxmlformats.org/officeDocument/2006/relationships/header" Target="header28.xml"/><Relationship Id="rId73" Type="http://schemas.openxmlformats.org/officeDocument/2006/relationships/header" Target="header42.xml"/><Relationship Id="rId78" Type="http://schemas.openxmlformats.org/officeDocument/2006/relationships/footer" Target="footer23.xml"/><Relationship Id="rId94" Type="http://schemas.openxmlformats.org/officeDocument/2006/relationships/header" Target="header56.xml"/><Relationship Id="rId99" Type="http://schemas.openxmlformats.org/officeDocument/2006/relationships/footer" Target="footer30.xml"/><Relationship Id="rId101" Type="http://schemas.openxmlformats.org/officeDocument/2006/relationships/header" Target="header61.xml"/><Relationship Id="rId122" Type="http://schemas.openxmlformats.org/officeDocument/2006/relationships/header" Target="header7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6" Type="http://schemas.openxmlformats.org/officeDocument/2006/relationships/header" Target="header11.xml"/><Relationship Id="rId47" Type="http://schemas.openxmlformats.org/officeDocument/2006/relationships/header" Target="header25.xml"/><Relationship Id="rId68" Type="http://schemas.openxmlformats.org/officeDocument/2006/relationships/header" Target="header39.xml"/><Relationship Id="rId89" Type="http://schemas.openxmlformats.org/officeDocument/2006/relationships/header" Target="header53.xml"/><Relationship Id="rId112" Type="http://schemas.openxmlformats.org/officeDocument/2006/relationships/header" Target="header68.xml"/><Relationship Id="rId133" Type="http://schemas.openxmlformats.org/officeDocument/2006/relationships/header" Target="header8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4\AppData\Roaming\Microsoft\Templates\Certificado%20de%20diploma.dotx" TargetMode="External"/></Relationship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B6862-6B27-4D41-9DB1-25E7EEBA4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diploma</Template>
  <TotalTime>2</TotalTime>
  <Pages>40</Pages>
  <Words>1750</Words>
  <Characters>9450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</dc:creator>
  <cp:lastModifiedBy>LAB4</cp:lastModifiedBy>
  <cp:revision>1</cp:revision>
  <cp:lastPrinted>2017-07-28T13:07:00Z</cp:lastPrinted>
  <dcterms:created xsi:type="dcterms:W3CDTF">2023-08-23T12:59:00Z</dcterms:created>
  <dcterms:modified xsi:type="dcterms:W3CDTF">2023-08-23T13:01:00Z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